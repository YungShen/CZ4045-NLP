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7A45" w14:textId="77777777" w:rsidR="001F7C5A" w:rsidRDefault="001F7C5A" w:rsidP="001F7C5A">
      <w:pPr>
        <w:rPr>
          <w:rFonts w:ascii="Times New Roman" w:eastAsia="Times New Roman" w:hAnsi="Times New Roman" w:cs="Times New Roman"/>
          <w:b/>
          <w:sz w:val="20"/>
          <w:szCs w:val="20"/>
        </w:rPr>
      </w:pPr>
      <w:r>
        <w:rPr>
          <w:b/>
        </w:rPr>
        <w:t xml:space="preserve">Attn: Dr. Sun Aixin </w:t>
      </w:r>
    </w:p>
    <w:p w14:paraId="42649094" w14:textId="77777777" w:rsidR="001F7C5A" w:rsidRDefault="001F7C5A" w:rsidP="001F7C5A">
      <w:pPr>
        <w:rPr>
          <w:b/>
        </w:rPr>
      </w:pPr>
    </w:p>
    <w:p w14:paraId="270B6864" w14:textId="77777777" w:rsidR="001F7C5A" w:rsidRDefault="001F7C5A" w:rsidP="001F7C5A">
      <w:pPr>
        <w:rPr>
          <w:b/>
        </w:rPr>
      </w:pPr>
    </w:p>
    <w:p w14:paraId="7BB08A02" w14:textId="77777777" w:rsidR="001F7C5A" w:rsidRDefault="001F7C5A" w:rsidP="001F7C5A">
      <w:pPr>
        <w:rPr>
          <w:b/>
        </w:rPr>
      </w:pPr>
    </w:p>
    <w:p w14:paraId="3EAB6C15" w14:textId="15BF1D15" w:rsidR="001F7C5A" w:rsidRDefault="001F7C5A" w:rsidP="001F7C5A">
      <w:pPr>
        <w:jc w:val="center"/>
      </w:pPr>
      <w:r>
        <w:rPr>
          <w:noProof/>
        </w:rPr>
        <w:drawing>
          <wp:inline distT="0" distB="0" distL="0" distR="0" wp14:anchorId="2EF45765" wp14:editId="070995A9">
            <wp:extent cx="2524125" cy="962025"/>
            <wp:effectExtent l="0" t="0" r="9525" b="9525"/>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125" cy="962025"/>
                    </a:xfrm>
                    <a:prstGeom prst="rect">
                      <a:avLst/>
                    </a:prstGeom>
                    <a:noFill/>
                    <a:ln>
                      <a:noFill/>
                    </a:ln>
                  </pic:spPr>
                </pic:pic>
              </a:graphicData>
            </a:graphic>
          </wp:inline>
        </w:drawing>
      </w:r>
    </w:p>
    <w:p w14:paraId="515E371F" w14:textId="77777777" w:rsidR="001F7C5A" w:rsidRDefault="001F7C5A" w:rsidP="001F7C5A">
      <w:pPr>
        <w:framePr w:hSpace="180" w:wrap="auto" w:vAnchor="text" w:hAnchor="page" w:x="5609" w:y="74"/>
        <w:jc w:val="center"/>
      </w:pPr>
    </w:p>
    <w:p w14:paraId="267583C5" w14:textId="77777777" w:rsidR="001F7C5A" w:rsidRDefault="001F7C5A" w:rsidP="001F7C5A"/>
    <w:p w14:paraId="054CD870" w14:textId="77777777" w:rsidR="001F7C5A" w:rsidRDefault="001F7C5A" w:rsidP="001F7C5A"/>
    <w:p w14:paraId="7017F92E" w14:textId="77777777" w:rsidR="001F7C5A" w:rsidRDefault="001F7C5A" w:rsidP="001F7C5A">
      <w:pPr>
        <w:jc w:val="center"/>
        <w:rPr>
          <w:rFonts w:ascii="Cambria" w:hAnsi="Cambria"/>
        </w:rPr>
      </w:pPr>
      <w:r>
        <w:rPr>
          <w:rFonts w:ascii="Cambria" w:hAnsi="Cambria"/>
          <w:b/>
          <w:sz w:val="34"/>
        </w:rPr>
        <w:t xml:space="preserve">CE/CZ4045 Natural Language Processing </w:t>
      </w:r>
    </w:p>
    <w:p w14:paraId="62BF5843" w14:textId="77777777" w:rsidR="001F7C5A" w:rsidRDefault="001F7C5A" w:rsidP="001F7C5A">
      <w:pPr>
        <w:autoSpaceDE w:val="0"/>
        <w:autoSpaceDN w:val="0"/>
        <w:adjustRightInd w:val="0"/>
        <w:rPr>
          <w:rFonts w:ascii="Cambria" w:hAnsi="Cambria"/>
        </w:rPr>
      </w:pPr>
    </w:p>
    <w:p w14:paraId="61A9FA99" w14:textId="77777777" w:rsidR="001F7C5A" w:rsidRDefault="001F7C5A" w:rsidP="001F7C5A">
      <w:pPr>
        <w:autoSpaceDE w:val="0"/>
        <w:autoSpaceDN w:val="0"/>
        <w:adjustRightInd w:val="0"/>
        <w:rPr>
          <w:rFonts w:ascii="Cambria" w:hAnsi="Cambria"/>
          <w:sz w:val="22"/>
        </w:rPr>
      </w:pPr>
      <w:r>
        <w:rPr>
          <w:rFonts w:ascii="Cambria" w:hAnsi="Cambria"/>
          <w:sz w:val="22"/>
        </w:rPr>
        <w:t>We hereby declare that the attached group assignment has been researched, undertaken, completed and submitted as a collective effort by the group members listed below. We have honored the principles of academic integrity and have upheld Student Code of Academic Conduct in the completion of this work. We understand that if plagiarism is found in the assignment, then lower marks or no marks will be awarded for the assessed work.</w:t>
      </w:r>
    </w:p>
    <w:p w14:paraId="50FFADE0" w14:textId="77777777" w:rsidR="001F7C5A" w:rsidRDefault="001F7C5A" w:rsidP="001F7C5A">
      <w:pPr>
        <w:autoSpaceDE w:val="0"/>
        <w:autoSpaceDN w:val="0"/>
        <w:adjustRightInd w:val="0"/>
        <w:rPr>
          <w:rFonts w:ascii="Times New Roman" w:hAnsi="Times New Roman"/>
          <w:sz w:val="20"/>
        </w:rPr>
      </w:pPr>
    </w:p>
    <w:p w14:paraId="7BBE5299" w14:textId="77777777" w:rsidR="001F7C5A" w:rsidRDefault="001F7C5A" w:rsidP="001F7C5A">
      <w:pPr>
        <w:rPr>
          <w:rFonts w:ascii="Cambria" w:hAnsi="Cambria"/>
          <w:sz w:val="22"/>
        </w:rPr>
      </w:pPr>
      <w:r>
        <w:rPr>
          <w:rFonts w:ascii="Cambria" w:hAnsi="Cambria"/>
          <w:sz w:val="22"/>
        </w:rPr>
        <w:t xml:space="preserve">Important note: Name must </w:t>
      </w:r>
      <w:r>
        <w:rPr>
          <w:rFonts w:ascii="Cambria" w:hAnsi="Cambria"/>
          <w:b/>
          <w:sz w:val="22"/>
        </w:rPr>
        <w:t>EXACTLY MATCH</w:t>
      </w:r>
      <w:r>
        <w:rPr>
          <w:rFonts w:ascii="Cambria" w:hAnsi="Cambria"/>
          <w:sz w:val="22"/>
        </w:rPr>
        <w:t xml:space="preserve"> the one printed on your Matriculation Card. Any mismatch leads to </w:t>
      </w:r>
      <w:r>
        <w:rPr>
          <w:rFonts w:ascii="Cambria" w:hAnsi="Cambria"/>
          <w:b/>
          <w:sz w:val="22"/>
        </w:rPr>
        <w:t>THREE (3)</w:t>
      </w:r>
      <w:r>
        <w:rPr>
          <w:rFonts w:ascii="Cambria" w:hAnsi="Cambria"/>
          <w:sz w:val="22"/>
        </w:rPr>
        <w:t xml:space="preserve"> marks deduction. </w:t>
      </w:r>
    </w:p>
    <w:p w14:paraId="4F73AAD2" w14:textId="77777777" w:rsidR="001F7C5A" w:rsidRDefault="001F7C5A" w:rsidP="001F7C5A">
      <w:pPr>
        <w:rPr>
          <w:rFonts w:ascii="Times New Roman" w:hAnsi="Times New Roman"/>
          <w:sz w:val="20"/>
        </w:rPr>
      </w:pPr>
    </w:p>
    <w:p w14:paraId="236D2237" w14:textId="77777777" w:rsidR="001F7C5A" w:rsidRDefault="001F7C5A" w:rsidP="001F7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050"/>
      </w:tblGrid>
      <w:tr w:rsidR="001F7C5A" w14:paraId="4E464E5D" w14:textId="77777777" w:rsidTr="001F7C5A">
        <w:trPr>
          <w:jc w:val="center"/>
        </w:trPr>
        <w:tc>
          <w:tcPr>
            <w:tcW w:w="4230" w:type="dxa"/>
            <w:tcBorders>
              <w:top w:val="single" w:sz="4" w:space="0" w:color="auto"/>
              <w:left w:val="single" w:sz="4" w:space="0" w:color="auto"/>
              <w:bottom w:val="single" w:sz="4" w:space="0" w:color="auto"/>
              <w:right w:val="single" w:sz="4" w:space="0" w:color="auto"/>
            </w:tcBorders>
            <w:hideMark/>
          </w:tcPr>
          <w:p w14:paraId="2CC66F59" w14:textId="77777777" w:rsidR="001F7C5A" w:rsidRDefault="001F7C5A">
            <w:pPr>
              <w:tabs>
                <w:tab w:val="center" w:pos="4320"/>
                <w:tab w:val="right" w:pos="8640"/>
              </w:tabs>
              <w:rPr>
                <w:rFonts w:ascii="Cambria" w:hAnsi="Cambria"/>
                <w:sz w:val="24"/>
              </w:rPr>
            </w:pPr>
            <w:r>
              <w:rPr>
                <w:rFonts w:ascii="Cambria" w:hAnsi="Cambria"/>
                <w:sz w:val="24"/>
              </w:rPr>
              <w:t>Name</w:t>
            </w:r>
          </w:p>
        </w:tc>
        <w:tc>
          <w:tcPr>
            <w:tcW w:w="4050" w:type="dxa"/>
            <w:tcBorders>
              <w:top w:val="single" w:sz="4" w:space="0" w:color="auto"/>
              <w:left w:val="single" w:sz="4" w:space="0" w:color="auto"/>
              <w:bottom w:val="single" w:sz="4" w:space="0" w:color="auto"/>
              <w:right w:val="single" w:sz="4" w:space="0" w:color="auto"/>
            </w:tcBorders>
            <w:hideMark/>
          </w:tcPr>
          <w:p w14:paraId="53AA7B3A" w14:textId="77777777" w:rsidR="001F7C5A" w:rsidRDefault="001F7C5A">
            <w:pPr>
              <w:tabs>
                <w:tab w:val="center" w:pos="4320"/>
                <w:tab w:val="right" w:pos="8640"/>
              </w:tabs>
              <w:rPr>
                <w:rFonts w:ascii="Cambria" w:hAnsi="Cambria"/>
                <w:sz w:val="24"/>
              </w:rPr>
            </w:pPr>
            <w:r>
              <w:rPr>
                <w:rFonts w:ascii="Cambria" w:hAnsi="Cambria"/>
                <w:sz w:val="24"/>
              </w:rPr>
              <w:t>Signature / Date</w:t>
            </w:r>
          </w:p>
        </w:tc>
      </w:tr>
      <w:tr w:rsidR="001F7C5A" w14:paraId="6421C078" w14:textId="77777777" w:rsidTr="001F7C5A">
        <w:trPr>
          <w:jc w:val="center"/>
        </w:trPr>
        <w:tc>
          <w:tcPr>
            <w:tcW w:w="4230" w:type="dxa"/>
            <w:tcBorders>
              <w:top w:val="single" w:sz="4" w:space="0" w:color="auto"/>
              <w:left w:val="single" w:sz="4" w:space="0" w:color="auto"/>
              <w:bottom w:val="single" w:sz="4" w:space="0" w:color="auto"/>
              <w:right w:val="single" w:sz="4" w:space="0" w:color="auto"/>
            </w:tcBorders>
            <w:vAlign w:val="center"/>
          </w:tcPr>
          <w:p w14:paraId="7EA6F5F6" w14:textId="51CA92E8" w:rsidR="001F7C5A" w:rsidRPr="001F7C5A" w:rsidRDefault="001F7C5A" w:rsidP="001F7C5A">
            <w:pPr>
              <w:tabs>
                <w:tab w:val="center" w:pos="4320"/>
                <w:tab w:val="right" w:pos="8640"/>
              </w:tabs>
              <w:jc w:val="center"/>
              <w:rPr>
                <w:rFonts w:asciiTheme="majorHAnsi" w:hAnsiTheme="majorHAnsi"/>
                <w:sz w:val="24"/>
              </w:rPr>
            </w:pPr>
            <w:r w:rsidRPr="001F7C5A">
              <w:rPr>
                <w:rStyle w:val="FirstName"/>
                <w:rFonts w:asciiTheme="majorHAnsi" w:hAnsiTheme="majorHAnsi"/>
                <w:sz w:val="20"/>
                <w:szCs w:val="20"/>
                <w14:ligatures w14:val="standard"/>
              </w:rPr>
              <w:t>Lin Yue</w:t>
            </w:r>
          </w:p>
        </w:tc>
        <w:tc>
          <w:tcPr>
            <w:tcW w:w="4050" w:type="dxa"/>
            <w:tcBorders>
              <w:top w:val="single" w:sz="4" w:space="0" w:color="auto"/>
              <w:left w:val="single" w:sz="4" w:space="0" w:color="auto"/>
              <w:bottom w:val="single" w:sz="4" w:space="0" w:color="auto"/>
              <w:right w:val="single" w:sz="4" w:space="0" w:color="auto"/>
            </w:tcBorders>
          </w:tcPr>
          <w:p w14:paraId="2D873121" w14:textId="77777777" w:rsidR="001F7C5A" w:rsidRDefault="001F7C5A">
            <w:pPr>
              <w:tabs>
                <w:tab w:val="center" w:pos="4320"/>
                <w:tab w:val="right" w:pos="8640"/>
              </w:tabs>
              <w:rPr>
                <w:rFonts w:ascii="Cambria" w:hAnsi="Cambria"/>
                <w:sz w:val="24"/>
              </w:rPr>
            </w:pPr>
          </w:p>
          <w:p w14:paraId="6636ECA7" w14:textId="26E5BC0F" w:rsidR="001F7C5A" w:rsidRDefault="00AD49B0">
            <w:pPr>
              <w:tabs>
                <w:tab w:val="center" w:pos="4320"/>
                <w:tab w:val="right" w:pos="8640"/>
              </w:tabs>
              <w:rPr>
                <w:rFonts w:ascii="Cambria" w:hAnsi="Cambria"/>
                <w:sz w:val="24"/>
              </w:rPr>
            </w:pPr>
            <w:r w:rsidRPr="00AD49B0">
              <w:rPr>
                <w:rFonts w:ascii="Cambria" w:hAnsi="Cambria"/>
                <w:sz w:val="24"/>
              </w:rPr>
              <w:drawing>
                <wp:inline distT="0" distB="0" distL="0" distR="0" wp14:anchorId="28FD74CB" wp14:editId="455F0BC4">
                  <wp:extent cx="676984" cy="72736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002" cy="735978"/>
                          </a:xfrm>
                          <a:prstGeom prst="rect">
                            <a:avLst/>
                          </a:prstGeom>
                        </pic:spPr>
                      </pic:pic>
                    </a:graphicData>
                  </a:graphic>
                </wp:inline>
              </w:drawing>
            </w:r>
            <w:r w:rsidR="00AA78BE">
              <w:rPr>
                <w:rFonts w:ascii="Arial" w:hAnsi="Arial" w:cs="Arial"/>
                <w:b/>
                <w:bCs/>
                <w:sz w:val="20"/>
                <w:szCs w:val="20"/>
              </w:rPr>
              <w:t>24/10/2021</w:t>
            </w:r>
          </w:p>
        </w:tc>
      </w:tr>
      <w:tr w:rsidR="001F7C5A" w14:paraId="549413D1" w14:textId="77777777" w:rsidTr="001F7C5A">
        <w:trPr>
          <w:jc w:val="center"/>
        </w:trPr>
        <w:tc>
          <w:tcPr>
            <w:tcW w:w="4230" w:type="dxa"/>
            <w:tcBorders>
              <w:top w:val="single" w:sz="4" w:space="0" w:color="auto"/>
              <w:left w:val="single" w:sz="4" w:space="0" w:color="auto"/>
              <w:bottom w:val="single" w:sz="4" w:space="0" w:color="auto"/>
              <w:right w:val="single" w:sz="4" w:space="0" w:color="auto"/>
            </w:tcBorders>
            <w:vAlign w:val="center"/>
          </w:tcPr>
          <w:p w14:paraId="57C8F476" w14:textId="2FBA593C" w:rsidR="001F7C5A" w:rsidRPr="001F7C5A" w:rsidRDefault="001F7C5A" w:rsidP="001F7C5A">
            <w:pPr>
              <w:tabs>
                <w:tab w:val="center" w:pos="4320"/>
                <w:tab w:val="right" w:pos="8640"/>
              </w:tabs>
              <w:jc w:val="center"/>
              <w:rPr>
                <w:rFonts w:asciiTheme="majorHAnsi" w:hAnsiTheme="majorHAnsi"/>
                <w:sz w:val="24"/>
              </w:rPr>
            </w:pPr>
            <w:r w:rsidRPr="001F7C5A">
              <w:rPr>
                <w:rFonts w:asciiTheme="majorHAnsi" w:hAnsiTheme="majorHAnsi"/>
                <w:sz w:val="20"/>
                <w:szCs w:val="20"/>
              </w:rPr>
              <w:t>Suthakar Shiny Gladdys</w:t>
            </w:r>
          </w:p>
        </w:tc>
        <w:tc>
          <w:tcPr>
            <w:tcW w:w="4050" w:type="dxa"/>
            <w:tcBorders>
              <w:top w:val="single" w:sz="4" w:space="0" w:color="auto"/>
              <w:left w:val="single" w:sz="4" w:space="0" w:color="auto"/>
              <w:bottom w:val="single" w:sz="4" w:space="0" w:color="auto"/>
              <w:right w:val="single" w:sz="4" w:space="0" w:color="auto"/>
            </w:tcBorders>
          </w:tcPr>
          <w:p w14:paraId="53573B8B" w14:textId="4393F86A" w:rsidR="001F7C5A" w:rsidRDefault="002E261E">
            <w:pPr>
              <w:tabs>
                <w:tab w:val="center" w:pos="4320"/>
                <w:tab w:val="right" w:pos="8640"/>
              </w:tabs>
              <w:rPr>
                <w:rFonts w:ascii="Cambria" w:hAnsi="Cambria"/>
                <w:sz w:val="24"/>
              </w:rPr>
            </w:pPr>
            <w:r>
              <w:rPr>
                <w:noProof/>
              </w:rPr>
              <w:drawing>
                <wp:inline distT="0" distB="0" distL="0" distR="0" wp14:anchorId="2343CD48" wp14:editId="31DD3320">
                  <wp:extent cx="685800" cy="69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3237" r="37478" b="28820"/>
                          <a:stretch/>
                        </pic:blipFill>
                        <pic:spPr bwMode="auto">
                          <a:xfrm>
                            <a:off x="0" y="0"/>
                            <a:ext cx="693003" cy="700703"/>
                          </a:xfrm>
                          <a:prstGeom prst="rect">
                            <a:avLst/>
                          </a:prstGeom>
                          <a:noFill/>
                          <a:ln>
                            <a:noFill/>
                          </a:ln>
                          <a:extLst>
                            <a:ext uri="{53640926-AAD7-44D8-BBD7-CCE9431645EC}">
                              <a14:shadowObscured xmlns:a14="http://schemas.microsoft.com/office/drawing/2010/main"/>
                            </a:ext>
                          </a:extLst>
                        </pic:spPr>
                      </pic:pic>
                    </a:graphicData>
                  </a:graphic>
                </wp:inline>
              </w:drawing>
            </w:r>
            <w:r w:rsidR="00266270">
              <w:t>24/10/2021</w:t>
            </w:r>
          </w:p>
        </w:tc>
      </w:tr>
      <w:tr w:rsidR="001F7C5A" w14:paraId="6103041F" w14:textId="77777777" w:rsidTr="001F7C5A">
        <w:trPr>
          <w:jc w:val="center"/>
        </w:trPr>
        <w:tc>
          <w:tcPr>
            <w:tcW w:w="4230" w:type="dxa"/>
            <w:tcBorders>
              <w:top w:val="single" w:sz="4" w:space="0" w:color="auto"/>
              <w:left w:val="single" w:sz="4" w:space="0" w:color="auto"/>
              <w:bottom w:val="single" w:sz="4" w:space="0" w:color="auto"/>
              <w:right w:val="single" w:sz="4" w:space="0" w:color="auto"/>
            </w:tcBorders>
            <w:vAlign w:val="center"/>
          </w:tcPr>
          <w:p w14:paraId="74038B48" w14:textId="06DB7D40" w:rsidR="001F7C5A" w:rsidRPr="001F7C5A" w:rsidRDefault="001F7C5A" w:rsidP="001F7C5A">
            <w:pPr>
              <w:tabs>
                <w:tab w:val="center" w:pos="4320"/>
                <w:tab w:val="right" w:pos="8640"/>
              </w:tabs>
              <w:jc w:val="center"/>
              <w:rPr>
                <w:rFonts w:asciiTheme="majorHAnsi" w:hAnsiTheme="majorHAnsi"/>
                <w:sz w:val="24"/>
              </w:rPr>
            </w:pPr>
            <w:r w:rsidRPr="001F7C5A">
              <w:rPr>
                <w:rFonts w:asciiTheme="majorHAnsi" w:hAnsiTheme="majorHAnsi"/>
                <w:sz w:val="20"/>
                <w:szCs w:val="20"/>
              </w:rPr>
              <w:t>Wong Yung Shen</w:t>
            </w:r>
          </w:p>
        </w:tc>
        <w:tc>
          <w:tcPr>
            <w:tcW w:w="4050" w:type="dxa"/>
            <w:tcBorders>
              <w:top w:val="single" w:sz="4" w:space="0" w:color="auto"/>
              <w:left w:val="single" w:sz="4" w:space="0" w:color="auto"/>
              <w:bottom w:val="single" w:sz="4" w:space="0" w:color="auto"/>
              <w:right w:val="single" w:sz="4" w:space="0" w:color="auto"/>
            </w:tcBorders>
          </w:tcPr>
          <w:p w14:paraId="47033487" w14:textId="55434487" w:rsidR="001F7C5A" w:rsidRPr="00023C1B" w:rsidRDefault="00023C1B" w:rsidP="000E2271">
            <w:pPr>
              <w:tabs>
                <w:tab w:val="center" w:pos="4320"/>
                <w:tab w:val="right" w:pos="8640"/>
              </w:tabs>
              <w:jc w:val="left"/>
              <w:rPr>
                <w:rFonts w:ascii="Arial" w:hAnsi="Arial" w:cs="Arial"/>
                <w:sz w:val="24"/>
              </w:rPr>
            </w:pPr>
            <w:r>
              <w:rPr>
                <w:rFonts w:ascii="Arial" w:hAnsi="Arial" w:cs="Arial"/>
                <w:noProof/>
                <w:sz w:val="20"/>
                <w:szCs w:val="20"/>
              </w:rPr>
              <w:drawing>
                <wp:inline distT="0" distB="0" distL="0" distR="0" wp14:anchorId="46290BFE" wp14:editId="374FE049">
                  <wp:extent cx="937554" cy="659218"/>
                  <wp:effectExtent l="0" t="0" r="0" b="7620"/>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pic:cNvPicPr/>
                        </pic:nvPicPr>
                        <pic:blipFill>
                          <a:blip r:embed="rId12"/>
                          <a:stretch>
                            <a:fillRect/>
                          </a:stretch>
                        </pic:blipFill>
                        <pic:spPr>
                          <a:xfrm>
                            <a:off x="0" y="0"/>
                            <a:ext cx="945194" cy="664590"/>
                          </a:xfrm>
                          <a:prstGeom prst="rect">
                            <a:avLst/>
                          </a:prstGeom>
                        </pic:spPr>
                      </pic:pic>
                    </a:graphicData>
                  </a:graphic>
                </wp:inline>
              </w:drawing>
            </w:r>
            <w:r>
              <w:rPr>
                <w:rFonts w:ascii="Arial" w:hAnsi="Arial" w:cs="Arial"/>
                <w:sz w:val="20"/>
                <w:szCs w:val="20"/>
              </w:rPr>
              <w:t xml:space="preserve">        </w:t>
            </w:r>
            <w:r w:rsidR="000E2271">
              <w:rPr>
                <w:rFonts w:ascii="Arial" w:hAnsi="Arial" w:cs="Arial"/>
                <w:sz w:val="20"/>
                <w:szCs w:val="20"/>
              </w:rPr>
              <w:t xml:space="preserve">  </w:t>
            </w:r>
            <w:r w:rsidR="000E2271" w:rsidRPr="00023C1B">
              <w:rPr>
                <w:rFonts w:ascii="Arial" w:hAnsi="Arial" w:cs="Arial"/>
                <w:sz w:val="20"/>
                <w:szCs w:val="20"/>
              </w:rPr>
              <w:t>2</w:t>
            </w:r>
            <w:r w:rsidR="000F4F4F" w:rsidRPr="00023C1B">
              <w:rPr>
                <w:rFonts w:ascii="Arial" w:hAnsi="Arial" w:cs="Arial"/>
                <w:sz w:val="20"/>
                <w:szCs w:val="20"/>
              </w:rPr>
              <w:t>4/10/2021</w:t>
            </w:r>
          </w:p>
        </w:tc>
      </w:tr>
      <w:tr w:rsidR="001F7C5A" w14:paraId="25629EB5" w14:textId="77777777" w:rsidTr="001F7C5A">
        <w:trPr>
          <w:jc w:val="center"/>
        </w:trPr>
        <w:tc>
          <w:tcPr>
            <w:tcW w:w="4230" w:type="dxa"/>
            <w:tcBorders>
              <w:top w:val="single" w:sz="4" w:space="0" w:color="auto"/>
              <w:left w:val="single" w:sz="4" w:space="0" w:color="auto"/>
              <w:bottom w:val="single" w:sz="4" w:space="0" w:color="auto"/>
              <w:right w:val="single" w:sz="4" w:space="0" w:color="auto"/>
            </w:tcBorders>
            <w:vAlign w:val="center"/>
          </w:tcPr>
          <w:p w14:paraId="6AC8DBEB" w14:textId="7D2E2813" w:rsidR="001F7C5A" w:rsidRPr="001F7C5A" w:rsidRDefault="001F7C5A" w:rsidP="001F7C5A">
            <w:pPr>
              <w:tabs>
                <w:tab w:val="center" w:pos="4320"/>
                <w:tab w:val="right" w:pos="8640"/>
              </w:tabs>
              <w:jc w:val="center"/>
              <w:rPr>
                <w:rFonts w:asciiTheme="majorHAnsi" w:hAnsiTheme="majorHAnsi"/>
                <w:sz w:val="24"/>
              </w:rPr>
            </w:pPr>
            <w:r w:rsidRPr="001F7C5A">
              <w:rPr>
                <w:rFonts w:asciiTheme="majorHAnsi" w:hAnsiTheme="majorHAnsi"/>
                <w:color w:val="000000" w:themeColor="text1"/>
                <w:sz w:val="20"/>
                <w:szCs w:val="20"/>
              </w:rPr>
              <w:t>Marcus Tang Zi Yang</w:t>
            </w:r>
          </w:p>
        </w:tc>
        <w:tc>
          <w:tcPr>
            <w:tcW w:w="4050" w:type="dxa"/>
            <w:tcBorders>
              <w:top w:val="single" w:sz="4" w:space="0" w:color="auto"/>
              <w:left w:val="single" w:sz="4" w:space="0" w:color="auto"/>
              <w:bottom w:val="single" w:sz="4" w:space="0" w:color="auto"/>
              <w:right w:val="single" w:sz="4" w:space="0" w:color="auto"/>
            </w:tcBorders>
          </w:tcPr>
          <w:p w14:paraId="36A9A66E" w14:textId="42D7C7D7" w:rsidR="001F7C5A" w:rsidRDefault="00166F4C">
            <w:pPr>
              <w:tabs>
                <w:tab w:val="center" w:pos="4320"/>
                <w:tab w:val="right" w:pos="8640"/>
              </w:tabs>
              <w:rPr>
                <w:rFonts w:ascii="Cambria" w:hAnsi="Cambria"/>
                <w:sz w:val="24"/>
              </w:rPr>
            </w:pPr>
            <w:r>
              <w:object w:dxaOrig="8295" w:dyaOrig="2805" w14:anchorId="28FB9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6.5pt" o:ole="">
                  <v:imagedata r:id="rId13" o:title=""/>
                </v:shape>
                <o:OLEObject Type="Embed" ProgID="PBrush" ShapeID="_x0000_i1025" DrawAspect="Content" ObjectID="_1697470773" r:id="rId14"/>
              </w:object>
            </w:r>
            <w:r w:rsidR="00FD3957">
              <w:t xml:space="preserve"> </w:t>
            </w:r>
            <w:r w:rsidR="00496255">
              <w:t>24/10/2021</w:t>
            </w:r>
          </w:p>
        </w:tc>
      </w:tr>
    </w:tbl>
    <w:p w14:paraId="72E42ADB" w14:textId="4EEE1020" w:rsidR="00003B58" w:rsidRDefault="00003B58" w:rsidP="001F7C5A"/>
    <w:p w14:paraId="3DC0CF78" w14:textId="1E6634E5" w:rsidR="001F7C5A" w:rsidRDefault="00003B58" w:rsidP="00003B58">
      <w:pPr>
        <w:spacing w:line="240" w:lineRule="auto"/>
        <w:jc w:val="left"/>
      </w:pPr>
      <w:r>
        <w:br w:type="page"/>
      </w:r>
    </w:p>
    <w:p w14:paraId="5B0B538A" w14:textId="77777777" w:rsidR="005F2167" w:rsidRDefault="005F2167" w:rsidP="007E1D52">
      <w:pPr>
        <w:spacing w:line="240" w:lineRule="auto"/>
        <w:jc w:val="left"/>
      </w:pPr>
    </w:p>
    <w:p w14:paraId="18963B36" w14:textId="6F8ED84E" w:rsidR="0007392C" w:rsidRPr="00FE13F6" w:rsidRDefault="00FD3957" w:rsidP="00003B58">
      <w:pPr>
        <w:jc w:val="center"/>
      </w:pPr>
      <w:r>
        <w:rPr>
          <w:noProof/>
        </w:rPr>
        <mc:AlternateContent>
          <mc:Choice Requires="wpi">
            <w:drawing>
              <wp:anchor distT="0" distB="0" distL="114300" distR="114300" simplePos="0" relativeHeight="251658240" behindDoc="0" locked="0" layoutInCell="1" allowOverlap="1" wp14:anchorId="418DD875" wp14:editId="42C8A567">
                <wp:simplePos x="0" y="0"/>
                <wp:positionH relativeFrom="column">
                  <wp:posOffset>3266745</wp:posOffset>
                </wp:positionH>
                <wp:positionV relativeFrom="paragraph">
                  <wp:posOffset>4511480</wp:posOffset>
                </wp:positionV>
                <wp:extent cx="360" cy="1800"/>
                <wp:effectExtent l="38100" t="57150" r="57150" b="55880"/>
                <wp:wrapNone/>
                <wp:docPr id="41" name="Ink 41"/>
                <wp:cNvGraphicFramePr/>
                <a:graphic xmlns:a="http://schemas.openxmlformats.org/drawingml/2006/main">
                  <a:graphicData uri="http://schemas.microsoft.com/office/word/2010/wordprocessingInk">
                    <w14:contentPart bwMode="auto" r:id="rId15">
                      <w14:nvContentPartPr>
                        <w14:cNvContentPartPr/>
                      </w14:nvContentPartPr>
                      <w14:xfrm>
                        <a:off x="0" y="0"/>
                        <a:ext cx="360" cy="1800"/>
                      </w14:xfrm>
                    </w14:contentPart>
                  </a:graphicData>
                </a:graphic>
              </wp:anchor>
            </w:drawing>
          </mc:Choice>
          <mc:Fallback>
            <w:pict>
              <v:shape w14:anchorId="52D00D5E" id="Ink 41" o:spid="_x0000_s1026" type="#_x0000_t75" style="position:absolute;margin-left:256.5pt;margin-top:354.55pt;width:1.45pt;height:1.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">
                <v:imagedata r:id="rId16" o:title=""/>
              </v:shape>
            </w:pict>
          </mc:Fallback>
        </mc:AlternateContent>
      </w:r>
      <w:r w:rsidR="001D57A5" w:rsidRPr="001D57A5">
        <w:rPr>
          <w:b/>
          <w:bCs/>
          <w:sz w:val="35"/>
          <w:szCs w:val="35"/>
        </w:rPr>
        <w:t>Review Data Analysis and Processing</w:t>
      </w:r>
    </w:p>
    <w:p w14:paraId="18963B37" w14:textId="77777777" w:rsidR="00586A35" w:rsidRPr="00586A35" w:rsidRDefault="00586A35" w:rsidP="001D57A5">
      <w:pPr>
        <w:pStyle w:val="Authors"/>
        <w:rPr>
          <w:rStyle w:val="FirstName"/>
          <w14:ligatures w14:val="standard"/>
        </w:rPr>
        <w:sectPr w:rsidR="00586A35" w:rsidRPr="00586A35" w:rsidSect="00586A35">
          <w:headerReference w:type="even" r:id="rId17"/>
          <w:headerReference w:type="default" r:id="rId18"/>
          <w:footerReference w:type="even" r:id="rId19"/>
          <w:footerReference w:type="default" r:id="rId20"/>
          <w:endnotePr>
            <w:numFmt w:val="decimal"/>
          </w:endnotePr>
          <w:type w:val="continuous"/>
          <w:pgSz w:w="12240" w:h="15840" w:code="9"/>
          <w:pgMar w:top="1500" w:right="1080" w:bottom="1600" w:left="1080" w:header="1080" w:footer="1080" w:gutter="0"/>
          <w:pgNumType w:start="1"/>
          <w:cols w:space="480"/>
          <w:titlePg/>
          <w:docGrid w:linePitch="360"/>
        </w:sectPr>
      </w:pPr>
    </w:p>
    <w:p w14:paraId="18963B38" w14:textId="1F9CEB95" w:rsidR="00586A35" w:rsidRPr="00586A35" w:rsidRDefault="001F7C5A" w:rsidP="001D57A5">
      <w:pPr>
        <w:pStyle w:val="Authors"/>
        <w:rPr>
          <w:rStyle w:val="Email"/>
          <w:color w:val="auto"/>
          <w:sz w:val="18"/>
          <w:szCs w:val="18"/>
        </w:rPr>
      </w:pPr>
      <w:r w:rsidRPr="6B241AAC">
        <w:rPr>
          <w:rStyle w:val="FirstName"/>
          <w:sz w:val="20"/>
          <w:szCs w:val="20"/>
          <w14:ligatures w14:val="standard"/>
        </w:rPr>
        <w:t>Lin Yue</w:t>
      </w:r>
      <w:r w:rsidRPr="6B241AAC">
        <w:rPr>
          <w:sz w:val="20"/>
          <w:szCs w:val="20"/>
          <w:vertAlign w:val="superscript"/>
        </w:rPr>
        <w:t xml:space="preserve"> </w:t>
      </w:r>
      <w:r w:rsidR="0089066F" w:rsidRPr="6B241AAC">
        <w:rPr>
          <w:sz w:val="20"/>
          <w:szCs w:val="20"/>
          <w:vertAlign w:val="superscript"/>
        </w:rPr>
        <w:t>†</w:t>
      </w:r>
      <w:r w:rsidR="00586A35" w:rsidRPr="00586A35">
        <w:br/>
      </w:r>
      <w:r w:rsidR="00586A35" w:rsidRPr="6B241AAC">
        <w:rPr>
          <w:rStyle w:val="OrgDiv"/>
          <w:color w:val="auto"/>
          <w:sz w:val="18"/>
          <w:szCs w:val="18"/>
          <w14:ligatures w14:val="standard"/>
        </w:rPr>
        <w:t xml:space="preserve"> </w:t>
      </w:r>
      <w:r w:rsidR="001D57A5" w:rsidRPr="6B241AAC">
        <w:rPr>
          <w:rStyle w:val="OrgDiv"/>
          <w:color w:val="auto"/>
          <w:sz w:val="18"/>
          <w:szCs w:val="18"/>
          <w14:ligatures w14:val="standard"/>
        </w:rPr>
        <w:t>School of Computer Science and Engineering</w:t>
      </w:r>
      <w:r w:rsidR="00586A35" w:rsidRPr="00586A35">
        <w:rPr>
          <w:rStyle w:val="OrgName"/>
          <w:color w:val="auto"/>
          <w:sz w:val="20"/>
          <w14:ligatures w14:val="standard"/>
        </w:rPr>
        <w:br/>
      </w:r>
      <w:r w:rsidR="00586A35" w:rsidRPr="6B241AAC">
        <w:rPr>
          <w:rStyle w:val="OrgName"/>
          <w:color w:val="auto"/>
          <w:sz w:val="18"/>
          <w:szCs w:val="18"/>
          <w14:ligatures w14:val="standard"/>
        </w:rPr>
        <w:t xml:space="preserve"> </w:t>
      </w:r>
      <w:r w:rsidR="001D57A5" w:rsidRPr="6B241AAC">
        <w:rPr>
          <w:rStyle w:val="OrgName"/>
          <w:color w:val="auto"/>
          <w:sz w:val="18"/>
          <w:szCs w:val="18"/>
          <w14:ligatures w14:val="standard"/>
        </w:rPr>
        <w:t>Nanyang Technological University</w:t>
      </w:r>
      <w:r w:rsidR="008B09F6">
        <w:rPr>
          <w:rStyle w:val="OrgName"/>
          <w:color w:val="auto"/>
          <w:sz w:val="20"/>
          <w14:ligatures w14:val="standard"/>
        </w:rPr>
        <w:t xml:space="preserve">, </w:t>
      </w:r>
      <w:r w:rsidR="001D57A5" w:rsidRPr="6B241AAC">
        <w:rPr>
          <w:rStyle w:val="City"/>
          <w:sz w:val="18"/>
          <w:szCs w:val="18"/>
          <w14:ligatures w14:val="standard"/>
        </w:rPr>
        <w:t>Singapore</w:t>
      </w:r>
      <w:r w:rsidR="00586A35" w:rsidRPr="00586A35">
        <w:br/>
      </w:r>
      <w:r w:rsidR="00586A35" w:rsidRPr="3967587C">
        <w:rPr>
          <w:sz w:val="18"/>
          <w:szCs w:val="18"/>
        </w:rPr>
        <w:t xml:space="preserve"> </w:t>
      </w:r>
      <w:r w:rsidR="001D57A5" w:rsidRPr="6B241AAC">
        <w:rPr>
          <w:rStyle w:val="Email"/>
          <w:color w:val="auto"/>
          <w:sz w:val="18"/>
          <w:szCs w:val="18"/>
          <w14:ligatures w14:val="standard"/>
        </w:rPr>
        <w:t>liny0087@e.ntu.edu.sg</w:t>
      </w:r>
    </w:p>
    <w:p w14:paraId="18963B39" w14:textId="26F9499F" w:rsidR="00586A35" w:rsidRPr="00586A35" w:rsidRDefault="00E74457" w:rsidP="001D57A5">
      <w:pPr>
        <w:pStyle w:val="Authors"/>
        <w:rPr>
          <w:rStyle w:val="Email"/>
          <w:color w:val="auto"/>
          <w:sz w:val="18"/>
          <w:szCs w:val="18"/>
        </w:rPr>
      </w:pPr>
      <w:r w:rsidRPr="6B241AAC">
        <w:rPr>
          <w:sz w:val="20"/>
          <w:szCs w:val="20"/>
        </w:rPr>
        <w:t>Suthakar Shiny Gladdys</w:t>
      </w:r>
      <w:r w:rsidR="00586A35" w:rsidRPr="00586A35">
        <w:br/>
      </w:r>
      <w:r w:rsidR="00586A35" w:rsidRPr="6B241AAC">
        <w:rPr>
          <w:rStyle w:val="OrgDiv"/>
          <w:color w:val="auto"/>
          <w:sz w:val="18"/>
          <w:szCs w:val="18"/>
          <w14:ligatures w14:val="standard"/>
        </w:rPr>
        <w:t xml:space="preserve"> </w:t>
      </w:r>
      <w:r w:rsidR="001D57A5" w:rsidRPr="6B241AAC">
        <w:rPr>
          <w:rStyle w:val="OrgDiv"/>
          <w:color w:val="auto"/>
          <w:sz w:val="18"/>
          <w:szCs w:val="18"/>
          <w14:ligatures w14:val="standard"/>
        </w:rPr>
        <w:t>School of Computer Science and Engineering</w:t>
      </w:r>
      <w:r w:rsidR="001D57A5" w:rsidRPr="00586A35">
        <w:rPr>
          <w:rStyle w:val="OrgName"/>
          <w:color w:val="auto"/>
          <w:sz w:val="20"/>
          <w14:ligatures w14:val="standard"/>
        </w:rPr>
        <w:br/>
      </w:r>
      <w:r w:rsidR="001D57A5" w:rsidRPr="6B241AAC">
        <w:rPr>
          <w:rStyle w:val="OrgName"/>
          <w:color w:val="auto"/>
          <w:sz w:val="18"/>
          <w:szCs w:val="18"/>
          <w14:ligatures w14:val="standard"/>
        </w:rPr>
        <w:t xml:space="preserve"> Nanyang Technological University</w:t>
      </w:r>
      <w:r w:rsidR="008B09F6">
        <w:rPr>
          <w:rStyle w:val="OrgName"/>
          <w:color w:val="auto"/>
          <w:sz w:val="18"/>
          <w:szCs w:val="18"/>
          <w14:ligatures w14:val="standard"/>
        </w:rPr>
        <w:t>,</w:t>
      </w:r>
      <w:r w:rsidR="001D57A5" w:rsidRPr="6B241AAC">
        <w:rPr>
          <w:rStyle w:val="OrgName"/>
          <w:color w:val="auto"/>
          <w:sz w:val="18"/>
          <w:szCs w:val="18"/>
          <w14:ligatures w14:val="standard"/>
        </w:rPr>
        <w:t xml:space="preserve"> </w:t>
      </w:r>
      <w:r w:rsidR="001D57A5" w:rsidRPr="6B241AAC">
        <w:rPr>
          <w:rStyle w:val="City"/>
          <w:sz w:val="18"/>
          <w:szCs w:val="18"/>
          <w14:ligatures w14:val="standard"/>
        </w:rPr>
        <w:t>Singapore</w:t>
      </w:r>
      <w:r w:rsidR="00586A35" w:rsidRPr="00586A35">
        <w:br/>
      </w:r>
      <w:r w:rsidR="00586A35" w:rsidRPr="3967587C">
        <w:rPr>
          <w:sz w:val="18"/>
          <w:szCs w:val="18"/>
        </w:rPr>
        <w:t xml:space="preserve"> </w:t>
      </w:r>
      <w:r w:rsidR="00B76245" w:rsidRPr="6B241AAC">
        <w:rPr>
          <w:sz w:val="18"/>
          <w:szCs w:val="18"/>
        </w:rPr>
        <w:t>su0001ys@e</w:t>
      </w:r>
      <w:r w:rsidR="00B76245" w:rsidRPr="6B241AAC">
        <w:rPr>
          <w:rStyle w:val="Email"/>
          <w:color w:val="auto"/>
          <w:sz w:val="18"/>
          <w:szCs w:val="18"/>
          <w14:ligatures w14:val="standard"/>
        </w:rPr>
        <w:t>.ntu.edu.sg</w:t>
      </w:r>
    </w:p>
    <w:p w14:paraId="5DE2AFAA" w14:textId="4C13F459" w:rsidR="00904D77" w:rsidRDefault="00E74457" w:rsidP="00EC039E">
      <w:pPr>
        <w:pStyle w:val="Authors"/>
        <w:rPr>
          <w:sz w:val="18"/>
          <w:szCs w:val="18"/>
        </w:rPr>
      </w:pPr>
      <w:r w:rsidRPr="6B241AAC">
        <w:rPr>
          <w:sz w:val="20"/>
          <w:szCs w:val="20"/>
        </w:rPr>
        <w:t>Wong Yung Shen</w:t>
      </w:r>
      <w:r w:rsidR="00586A35" w:rsidRPr="00586A35">
        <w:br/>
      </w:r>
      <w:r w:rsidR="00586A35" w:rsidRPr="6B241AAC">
        <w:rPr>
          <w:rStyle w:val="OrgDiv"/>
          <w:color w:val="auto"/>
          <w:sz w:val="18"/>
          <w:szCs w:val="18"/>
          <w14:ligatures w14:val="standard"/>
        </w:rPr>
        <w:t xml:space="preserve"> </w:t>
      </w:r>
      <w:r w:rsidR="001D57A5" w:rsidRPr="6B241AAC">
        <w:rPr>
          <w:rStyle w:val="OrgDiv"/>
          <w:color w:val="auto"/>
          <w:sz w:val="18"/>
          <w:szCs w:val="18"/>
          <w14:ligatures w14:val="standard"/>
        </w:rPr>
        <w:t>School of Computer Science and Engineering</w:t>
      </w:r>
      <w:r w:rsidR="001D57A5" w:rsidRPr="00586A35">
        <w:rPr>
          <w:rStyle w:val="OrgName"/>
          <w:color w:val="auto"/>
          <w:sz w:val="20"/>
          <w14:ligatures w14:val="standard"/>
        </w:rPr>
        <w:br/>
      </w:r>
      <w:r w:rsidR="001D57A5" w:rsidRPr="6B241AAC">
        <w:rPr>
          <w:rStyle w:val="OrgName"/>
          <w:color w:val="auto"/>
          <w:sz w:val="18"/>
          <w:szCs w:val="18"/>
          <w14:ligatures w14:val="standard"/>
        </w:rPr>
        <w:t xml:space="preserve"> Nanyang Technological University</w:t>
      </w:r>
      <w:r w:rsidR="008B09F6">
        <w:rPr>
          <w:rStyle w:val="OrgName"/>
          <w:color w:val="auto"/>
          <w:sz w:val="20"/>
          <w14:ligatures w14:val="standard"/>
        </w:rPr>
        <w:t xml:space="preserve">, </w:t>
      </w:r>
      <w:r w:rsidR="001D57A5" w:rsidRPr="6B241AAC">
        <w:rPr>
          <w:rStyle w:val="City"/>
          <w:sz w:val="18"/>
          <w:szCs w:val="18"/>
          <w14:ligatures w14:val="standard"/>
        </w:rPr>
        <w:t>Singapore</w:t>
      </w:r>
      <w:r w:rsidR="00586A35" w:rsidRPr="00586A35">
        <w:br/>
      </w:r>
      <w:r w:rsidR="00882011" w:rsidRPr="6B241AAC">
        <w:rPr>
          <w:sz w:val="18"/>
          <w:szCs w:val="18"/>
        </w:rPr>
        <w:t>wong1100@e</w:t>
      </w:r>
      <w:r w:rsidR="00882011" w:rsidRPr="6B241AAC">
        <w:rPr>
          <w:rStyle w:val="Email"/>
          <w:color w:val="auto"/>
          <w:sz w:val="18"/>
          <w:szCs w:val="18"/>
          <w14:ligatures w14:val="standard"/>
        </w:rPr>
        <w:t>.ntu.edu.sg</w:t>
      </w:r>
      <w:r w:rsidR="00586A35" w:rsidRPr="3967587C">
        <w:rPr>
          <w:sz w:val="18"/>
          <w:szCs w:val="18"/>
        </w:rPr>
        <w:t xml:space="preserve"> </w:t>
      </w:r>
      <w:r w:rsidR="00904D77" w:rsidRPr="3967587C">
        <w:rPr>
          <w:sz w:val="18"/>
          <w:szCs w:val="18"/>
        </w:rPr>
        <w:t xml:space="preserve"> </w:t>
      </w:r>
    </w:p>
    <w:p w14:paraId="707BF752" w14:textId="186D6CE8" w:rsidR="7A65A60C" w:rsidRDefault="7A65A60C" w:rsidP="005F2167">
      <w:pPr>
        <w:pStyle w:val="Authors"/>
        <w:rPr>
          <w:rFonts w:eastAsia="Calibri"/>
          <w:sz w:val="18"/>
          <w:szCs w:val="18"/>
        </w:rPr>
        <w:sectPr w:rsidR="7A65A60C" w:rsidSect="008B09F6">
          <w:endnotePr>
            <w:numFmt w:val="decimal"/>
          </w:endnotePr>
          <w:type w:val="continuous"/>
          <w:pgSz w:w="12240" w:h="15840" w:code="9"/>
          <w:pgMar w:top="1503" w:right="1077" w:bottom="1599" w:left="1077" w:header="1077" w:footer="1077" w:gutter="0"/>
          <w:pgNumType w:start="1"/>
          <w:cols w:num="4" w:space="709"/>
          <w:titlePg/>
          <w:docGrid w:linePitch="360"/>
        </w:sectPr>
      </w:pPr>
      <w:r w:rsidRPr="6B241AAC">
        <w:rPr>
          <w:color w:val="000000" w:themeColor="text1"/>
          <w:sz w:val="20"/>
          <w:szCs w:val="20"/>
        </w:rPr>
        <w:t>Marcus Tang Zi Y</w:t>
      </w:r>
      <w:r w:rsidR="04F451DB" w:rsidRPr="6B241AAC">
        <w:rPr>
          <w:color w:val="000000" w:themeColor="text1"/>
          <w:sz w:val="20"/>
          <w:szCs w:val="20"/>
        </w:rPr>
        <w:t>ang</w:t>
      </w:r>
      <w:r>
        <w:br/>
      </w:r>
      <w:r w:rsidR="008B09F6" w:rsidRPr="6B241AAC">
        <w:rPr>
          <w:rStyle w:val="OrgDiv"/>
          <w:color w:val="auto"/>
          <w:sz w:val="18"/>
          <w:szCs w:val="18"/>
          <w14:ligatures w14:val="standard"/>
        </w:rPr>
        <w:t>School of Computer Science and Engineering</w:t>
      </w:r>
      <w:r w:rsidR="008B09F6" w:rsidRPr="00F85939">
        <w:rPr>
          <w:rStyle w:val="OrgName"/>
          <w:color w:val="auto"/>
          <w:sz w:val="18"/>
          <w:szCs w:val="18"/>
          <w14:ligatures w14:val="standard"/>
        </w:rPr>
        <w:br/>
      </w:r>
      <w:r w:rsidR="008B09F6" w:rsidRPr="6B241AAC">
        <w:rPr>
          <w:rStyle w:val="OrgName"/>
          <w:color w:val="auto"/>
          <w:sz w:val="18"/>
          <w:szCs w:val="18"/>
          <w14:ligatures w14:val="standard"/>
        </w:rPr>
        <w:t xml:space="preserve"> Nanyang Technological University</w:t>
      </w:r>
      <w:r w:rsidR="008B09F6" w:rsidRPr="00F85939">
        <w:rPr>
          <w:rStyle w:val="OrgName"/>
          <w:color w:val="auto"/>
          <w:sz w:val="18"/>
          <w:szCs w:val="18"/>
          <w14:ligatures w14:val="standard"/>
        </w:rPr>
        <w:t xml:space="preserve">, </w:t>
      </w:r>
      <w:r w:rsidR="008B09F6" w:rsidRPr="6B241AAC">
        <w:rPr>
          <w:rStyle w:val="City"/>
          <w:sz w:val="18"/>
          <w:szCs w:val="18"/>
          <w14:ligatures w14:val="standard"/>
        </w:rPr>
        <w:t>Singapore</w:t>
      </w:r>
      <w:r w:rsidRPr="00F85939">
        <w:rPr>
          <w:sz w:val="18"/>
          <w:szCs w:val="18"/>
        </w:rPr>
        <w:br/>
      </w:r>
      <w:r w:rsidR="40CC422D" w:rsidRPr="5CCA7784">
        <w:rPr>
          <w:color w:val="000000" w:themeColor="text1"/>
          <w:sz w:val="18"/>
          <w:szCs w:val="18"/>
        </w:rPr>
        <w:t>mtang00</w:t>
      </w:r>
      <w:r w:rsidR="40CC422D" w:rsidRPr="19B321DF">
        <w:rPr>
          <w:color w:val="000000" w:themeColor="text1"/>
          <w:sz w:val="18"/>
          <w:szCs w:val="18"/>
        </w:rPr>
        <w:t>4</w:t>
      </w:r>
      <w:r w:rsidRPr="6EFB44D9">
        <w:rPr>
          <w:color w:val="000000" w:themeColor="text1"/>
          <w:sz w:val="18"/>
          <w:szCs w:val="18"/>
        </w:rPr>
        <w:t>@e</w:t>
      </w:r>
      <w:r w:rsidRPr="19B321DF">
        <w:rPr>
          <w:rStyle w:val="Email"/>
          <w:color w:val="auto"/>
          <w:sz w:val="18"/>
          <w:szCs w:val="18"/>
        </w:rPr>
        <w:t>.ntu.edu.sg</w:t>
      </w:r>
    </w:p>
    <w:p w14:paraId="18963B3C" w14:textId="77777777" w:rsidR="00694749" w:rsidRPr="00586A35" w:rsidRDefault="00694749" w:rsidP="00694749">
      <w:pPr>
        <w:pStyle w:val="AuthNotes"/>
        <w:rPr>
          <w:color w:val="auto"/>
          <w14:ligatures w14:val="standard"/>
        </w:rPr>
      </w:pPr>
    </w:p>
    <w:p w14:paraId="18963B3D"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18963B3E" w14:textId="77777777" w:rsidR="0007392C" w:rsidRPr="00586A35" w:rsidRDefault="007A502C" w:rsidP="00694749">
      <w:pPr>
        <w:pStyle w:val="AbsHead"/>
        <w:rPr>
          <w14:ligatures w14:val="standard"/>
        </w:rPr>
      </w:pPr>
      <w:r w:rsidRPr="00586A35">
        <w:rPr>
          <w14:ligatures w14:val="standard"/>
        </w:rPr>
        <w:t>ABSTRACT</w:t>
      </w:r>
    </w:p>
    <w:p w14:paraId="18963B4A" w14:textId="0A908867" w:rsidR="00F30418" w:rsidRPr="00586A35" w:rsidRDefault="00B40647" w:rsidP="007A502C">
      <w:pPr>
        <w:pStyle w:val="Abstract"/>
        <w:rPr>
          <w:lang w:val="en-GB" w:eastAsia="ja-JP"/>
          <w14:ligatures w14:val="standard"/>
        </w:rPr>
      </w:pPr>
      <w:r>
        <w:rPr>
          <w:rFonts w:eastAsia="Verdana"/>
          <w14:ligatures w14:val="standard"/>
        </w:rPr>
        <w:t xml:space="preserve">In this project, </w:t>
      </w:r>
      <w:r w:rsidR="00774936">
        <w:rPr>
          <w:rFonts w:eastAsia="Verdana"/>
          <w14:ligatures w14:val="standard"/>
        </w:rPr>
        <w:t xml:space="preserve">the use of natural language processing </w:t>
      </w:r>
      <w:r w:rsidR="00572832">
        <w:rPr>
          <w:rFonts w:eastAsia="Verdana"/>
          <w14:ligatures w14:val="standard"/>
        </w:rPr>
        <w:t>was</w:t>
      </w:r>
      <w:r w:rsidR="00774936">
        <w:rPr>
          <w:rFonts w:eastAsia="Verdana"/>
          <w14:ligatures w14:val="standard"/>
        </w:rPr>
        <w:t xml:space="preserve"> demonstrated by </w:t>
      </w:r>
      <w:r w:rsidR="00F80B31">
        <w:rPr>
          <w:rFonts w:eastAsia="Verdana"/>
          <w14:ligatures w14:val="standard"/>
        </w:rPr>
        <w:t xml:space="preserve">analyzing a collection of reviews posted on Yelp as </w:t>
      </w:r>
      <w:r w:rsidR="006568EF">
        <w:rPr>
          <w:rFonts w:eastAsia="Verdana"/>
          <w14:ligatures w14:val="standard"/>
        </w:rPr>
        <w:t>well as posts from popular sites such as StackOverflow, HardwareZone</w:t>
      </w:r>
      <w:r w:rsidR="005C07D2">
        <w:rPr>
          <w:rFonts w:eastAsia="Verdana"/>
          <w14:ligatures w14:val="standard"/>
        </w:rPr>
        <w:t xml:space="preserve"> and ChannelNewsAsia</w:t>
      </w:r>
      <w:r w:rsidR="00A22965">
        <w:rPr>
          <w:rFonts w:eastAsia="Verdana"/>
          <w14:ligatures w14:val="standard"/>
        </w:rPr>
        <w:t xml:space="preserve">. </w:t>
      </w:r>
      <w:r w:rsidR="008B3B71">
        <w:rPr>
          <w:rFonts w:eastAsia="Verdana"/>
          <w14:ligatures w14:val="standard"/>
        </w:rPr>
        <w:t xml:space="preserve">In the first section, we </w:t>
      </w:r>
      <w:r w:rsidR="00572832">
        <w:rPr>
          <w:rFonts w:eastAsia="Verdana"/>
          <w14:ligatures w14:val="standard"/>
        </w:rPr>
        <w:t xml:space="preserve">have </w:t>
      </w:r>
      <w:r w:rsidR="00391EB0">
        <w:rPr>
          <w:rFonts w:eastAsia="Verdana"/>
          <w14:ligatures w14:val="standard"/>
        </w:rPr>
        <w:t>done</w:t>
      </w:r>
      <w:r w:rsidR="008B3B71">
        <w:rPr>
          <w:rFonts w:eastAsia="Verdana"/>
          <w14:ligatures w14:val="standard"/>
        </w:rPr>
        <w:t xml:space="preserve"> data cleaning on the reviews </w:t>
      </w:r>
      <w:r w:rsidR="007766D2">
        <w:rPr>
          <w:rFonts w:eastAsia="Verdana"/>
          <w14:ligatures w14:val="standard"/>
        </w:rPr>
        <w:t xml:space="preserve">to make sure that </w:t>
      </w:r>
      <w:r w:rsidR="00BB35F6">
        <w:rPr>
          <w:rFonts w:eastAsia="Verdana"/>
          <w14:ligatures w14:val="standard"/>
        </w:rPr>
        <w:t>all</w:t>
      </w:r>
      <w:r w:rsidR="007766D2">
        <w:rPr>
          <w:rFonts w:eastAsia="Verdana"/>
          <w14:ligatures w14:val="standard"/>
        </w:rPr>
        <w:t xml:space="preserve"> reviews </w:t>
      </w:r>
      <w:r w:rsidR="00BB35F6">
        <w:rPr>
          <w:rFonts w:eastAsia="Verdana"/>
          <w14:ligatures w14:val="standard"/>
        </w:rPr>
        <w:t>are written in</w:t>
      </w:r>
      <w:r w:rsidR="007766D2">
        <w:rPr>
          <w:rFonts w:eastAsia="Verdana"/>
          <w14:ligatures w14:val="standard"/>
        </w:rPr>
        <w:t xml:space="preserve"> </w:t>
      </w:r>
      <w:r w:rsidR="00F57171">
        <w:rPr>
          <w:rFonts w:eastAsia="Verdana"/>
          <w14:ligatures w14:val="standard"/>
        </w:rPr>
        <w:t xml:space="preserve">English </w:t>
      </w:r>
      <w:r w:rsidR="00DB4C84">
        <w:rPr>
          <w:rFonts w:eastAsia="Verdana"/>
          <w14:ligatures w14:val="standard"/>
        </w:rPr>
        <w:t>language</w:t>
      </w:r>
      <w:r w:rsidR="00F57171">
        <w:rPr>
          <w:rFonts w:eastAsia="Verdana"/>
          <w14:ligatures w14:val="standard"/>
        </w:rPr>
        <w:t xml:space="preserve"> </w:t>
      </w:r>
      <w:r w:rsidR="00545AD5">
        <w:rPr>
          <w:rFonts w:eastAsia="Verdana"/>
          <w14:ligatures w14:val="standard"/>
        </w:rPr>
        <w:t xml:space="preserve">without </w:t>
      </w:r>
      <w:r w:rsidR="0030033F">
        <w:rPr>
          <w:rFonts w:eastAsia="Verdana"/>
          <w14:ligatures w14:val="standard"/>
        </w:rPr>
        <w:t>stopwords</w:t>
      </w:r>
      <w:r w:rsidR="00545AD5">
        <w:rPr>
          <w:rFonts w:eastAsia="Verdana"/>
          <w14:ligatures w14:val="standard"/>
        </w:rPr>
        <w:t xml:space="preserve"> </w:t>
      </w:r>
      <w:r w:rsidR="006D4C35">
        <w:rPr>
          <w:rFonts w:eastAsia="Verdana"/>
          <w14:ligatures w14:val="standard"/>
        </w:rPr>
        <w:t>that are included in the</w:t>
      </w:r>
      <w:r w:rsidR="003A278C">
        <w:rPr>
          <w:rFonts w:eastAsia="Verdana"/>
          <w14:ligatures w14:val="standard"/>
        </w:rPr>
        <w:t xml:space="preserve"> </w:t>
      </w:r>
      <w:r w:rsidR="00DE2AA4">
        <w:rPr>
          <w:rFonts w:eastAsia="Verdana"/>
          <w14:ligatures w14:val="standard"/>
        </w:rPr>
        <w:t>NLTK</w:t>
      </w:r>
      <w:r w:rsidR="00EC2DB9">
        <w:rPr>
          <w:rFonts w:eastAsia="Verdana"/>
          <w14:ligatures w14:val="standard"/>
        </w:rPr>
        <w:t xml:space="preserve"> </w:t>
      </w:r>
      <w:r w:rsidR="00C54559">
        <w:rPr>
          <w:rFonts w:eastAsia="Verdana"/>
          <w14:ligatures w14:val="standard"/>
        </w:rPr>
        <w:t>library</w:t>
      </w:r>
      <w:r w:rsidR="00545AD5">
        <w:rPr>
          <w:rFonts w:eastAsia="Verdana"/>
          <w14:ligatures w14:val="standard"/>
        </w:rPr>
        <w:t xml:space="preserve"> to </w:t>
      </w:r>
      <w:r w:rsidR="00FD1B3F">
        <w:rPr>
          <w:rFonts w:eastAsia="Verdana"/>
          <w14:ligatures w14:val="standard"/>
        </w:rPr>
        <w:t>remove noises for</w:t>
      </w:r>
      <w:r w:rsidR="00A85EC2">
        <w:rPr>
          <w:rFonts w:eastAsia="Verdana"/>
          <w14:ligatures w14:val="standard"/>
        </w:rPr>
        <w:t xml:space="preserve"> the following </w:t>
      </w:r>
      <w:r w:rsidR="005A6DEB">
        <w:rPr>
          <w:rFonts w:eastAsia="Verdana"/>
          <w14:ligatures w14:val="standard"/>
        </w:rPr>
        <w:t>experiments.</w:t>
      </w:r>
      <w:r w:rsidR="00A53DA9">
        <w:rPr>
          <w:rFonts w:eastAsia="Verdana"/>
          <w14:ligatures w14:val="standard"/>
        </w:rPr>
        <w:t xml:space="preserve"> </w:t>
      </w:r>
      <w:r w:rsidR="00BF63C3">
        <w:rPr>
          <w:rFonts w:eastAsia="Verdana"/>
          <w14:ligatures w14:val="standard"/>
        </w:rPr>
        <w:t xml:space="preserve">In section 2.1, 2.2 and 2.4, </w:t>
      </w:r>
      <w:r w:rsidR="00292111">
        <w:rPr>
          <w:rFonts w:eastAsia="Verdana"/>
          <w14:ligatures w14:val="standard"/>
        </w:rPr>
        <w:t xml:space="preserve">analysis </w:t>
      </w:r>
      <w:r w:rsidR="00391EB0">
        <w:rPr>
          <w:rFonts w:eastAsia="Verdana"/>
          <w14:ligatures w14:val="standard"/>
        </w:rPr>
        <w:t>was</w:t>
      </w:r>
      <w:r w:rsidR="00D77AA7">
        <w:rPr>
          <w:rFonts w:eastAsia="Verdana"/>
          <w14:ligatures w14:val="standard"/>
        </w:rPr>
        <w:t xml:space="preserve"> done on the Yelp reviews and in section</w:t>
      </w:r>
      <w:r w:rsidR="003628A1">
        <w:rPr>
          <w:rFonts w:eastAsia="Verdana"/>
          <w14:ligatures w14:val="standard"/>
        </w:rPr>
        <w:t xml:space="preserve"> 2.3, </w:t>
      </w:r>
      <w:r w:rsidR="00B921DE">
        <w:rPr>
          <w:rFonts w:eastAsia="Verdana"/>
          <w14:ligatures w14:val="standard"/>
        </w:rPr>
        <w:t xml:space="preserve">the writing style </w:t>
      </w:r>
      <w:r w:rsidR="004C46D6">
        <w:rPr>
          <w:rFonts w:eastAsia="Verdana"/>
          <w14:ligatures w14:val="standard"/>
        </w:rPr>
        <w:t xml:space="preserve">of posts from websites </w:t>
      </w:r>
      <w:r w:rsidR="00A11805">
        <w:rPr>
          <w:rFonts w:eastAsia="Verdana"/>
          <w14:ligatures w14:val="standard"/>
        </w:rPr>
        <w:t xml:space="preserve">of different domains </w:t>
      </w:r>
      <w:r w:rsidR="00391EB0">
        <w:rPr>
          <w:rFonts w:eastAsia="Verdana"/>
          <w14:ligatures w14:val="standard"/>
        </w:rPr>
        <w:t>wer</w:t>
      </w:r>
      <w:r w:rsidR="00CC4D56">
        <w:rPr>
          <w:rFonts w:eastAsia="Verdana"/>
          <w14:ligatures w14:val="standard"/>
        </w:rPr>
        <w:t xml:space="preserve">e </w:t>
      </w:r>
      <w:r w:rsidR="00A11805">
        <w:rPr>
          <w:rFonts w:eastAsia="Verdana"/>
          <w14:ligatures w14:val="standard"/>
        </w:rPr>
        <w:t>analyzed.</w:t>
      </w:r>
      <w:r w:rsidR="00572832">
        <w:rPr>
          <w:rFonts w:eastAsia="Verdana"/>
          <w14:ligatures w14:val="standard"/>
        </w:rPr>
        <w:t xml:space="preserve"> In </w:t>
      </w:r>
      <w:r w:rsidR="001E26AE">
        <w:rPr>
          <w:rFonts w:eastAsia="Verdana"/>
          <w14:ligatures w14:val="standard"/>
        </w:rPr>
        <w:t>section 3, we</w:t>
      </w:r>
      <w:r w:rsidR="00E26265">
        <w:rPr>
          <w:rFonts w:eastAsia="Verdana"/>
          <w14:ligatures w14:val="standard"/>
        </w:rPr>
        <w:t xml:space="preserve"> extracted and </w:t>
      </w:r>
      <w:r w:rsidR="001E26AE">
        <w:rPr>
          <w:rFonts w:eastAsia="Verdana"/>
          <w14:ligatures w14:val="standard"/>
        </w:rPr>
        <w:t xml:space="preserve">examined the </w:t>
      </w:r>
      <w:r w:rsidR="00E26265">
        <w:rPr>
          <w:rFonts w:eastAsia="Verdana"/>
          <w14:ligatures w14:val="standard"/>
        </w:rPr>
        <w:t xml:space="preserve">adjective phrases in the </w:t>
      </w:r>
      <w:r w:rsidR="00D0475C">
        <w:rPr>
          <w:rFonts w:eastAsia="Verdana"/>
          <w14:ligatures w14:val="standard"/>
        </w:rPr>
        <w:t>reviews of a selected business and identif</w:t>
      </w:r>
      <w:r w:rsidR="00774313">
        <w:rPr>
          <w:rFonts w:eastAsia="Verdana"/>
          <w14:ligatures w14:val="standard"/>
        </w:rPr>
        <w:t>ied the unique characteristics of the business that can be derived from the reviews.</w:t>
      </w:r>
      <w:r w:rsidR="00794906">
        <w:rPr>
          <w:rFonts w:eastAsia="Verdana"/>
          <w14:ligatures w14:val="standard"/>
        </w:rPr>
        <w:t xml:space="preserve"> Lastly, in section 4, </w:t>
      </w:r>
      <w:r w:rsidR="00A756F7">
        <w:rPr>
          <w:rFonts w:eastAsia="Verdana"/>
          <w14:ligatures w14:val="standard"/>
        </w:rPr>
        <w:t xml:space="preserve">we </w:t>
      </w:r>
      <w:r w:rsidR="004078C8">
        <w:rPr>
          <w:rFonts w:eastAsia="Verdana"/>
          <w14:ligatures w14:val="standard"/>
        </w:rPr>
        <w:t>developed a</w:t>
      </w:r>
      <w:r w:rsidR="005A40FF">
        <w:rPr>
          <w:rFonts w:eastAsia="Verdana"/>
          <w14:ligatures w14:val="standard"/>
        </w:rPr>
        <w:t xml:space="preserve"> console-based application that could take in </w:t>
      </w:r>
      <w:r w:rsidR="00193B26">
        <w:rPr>
          <w:rFonts w:eastAsia="Verdana"/>
          <w14:ligatures w14:val="standard"/>
        </w:rPr>
        <w:t xml:space="preserve">a sentence and </w:t>
      </w:r>
      <w:r w:rsidR="009F41A0">
        <w:rPr>
          <w:rFonts w:eastAsia="Verdana"/>
          <w14:ligatures w14:val="standard"/>
        </w:rPr>
        <w:t>classify</w:t>
      </w:r>
      <w:r w:rsidR="00523140">
        <w:rPr>
          <w:rFonts w:eastAsia="Verdana"/>
          <w14:ligatures w14:val="standard"/>
        </w:rPr>
        <w:t xml:space="preserve"> whether </w:t>
      </w:r>
      <w:r w:rsidR="00E1755A">
        <w:rPr>
          <w:rFonts w:eastAsia="Verdana"/>
          <w14:ligatures w14:val="standard"/>
        </w:rPr>
        <w:t xml:space="preserve">the sentence </w:t>
      </w:r>
      <w:r w:rsidR="009F41A0">
        <w:rPr>
          <w:rFonts w:eastAsia="Verdana"/>
          <w14:ligatures w14:val="standard"/>
        </w:rPr>
        <w:t>is</w:t>
      </w:r>
      <w:r w:rsidR="00386BA2">
        <w:rPr>
          <w:rFonts w:eastAsia="Verdana"/>
          <w14:ligatures w14:val="standard"/>
        </w:rPr>
        <w:t xml:space="preserve"> a negation expression.</w:t>
      </w:r>
    </w:p>
    <w:p w14:paraId="18963B51" w14:textId="560C73E2" w:rsidR="0007392C" w:rsidRDefault="00675128" w:rsidP="00586A35">
      <w:pPr>
        <w:pStyle w:val="Head1"/>
        <w:spacing w:before="380"/>
      </w:pPr>
      <w:r w:rsidRPr="00586A35">
        <w:rPr>
          <w:rStyle w:val="Label"/>
          <w14:ligatures w14:val="standard"/>
        </w:rPr>
        <w:t>1</w:t>
      </w:r>
      <w:r w:rsidR="00586A35" w:rsidRPr="00586A35">
        <w:rPr>
          <w14:ligatures w14:val="standard"/>
        </w:rPr>
        <w:t> </w:t>
      </w:r>
      <w:r w:rsidR="009F31E7">
        <w:t xml:space="preserve">Data </w:t>
      </w:r>
      <w:r w:rsidR="00586F61">
        <w:t>Preprocessing</w:t>
      </w:r>
    </w:p>
    <w:p w14:paraId="1F7B977A" w14:textId="5D42E195" w:rsidR="00E85960" w:rsidRDefault="00586F61" w:rsidP="007C5A91">
      <w:pPr>
        <w:pStyle w:val="Head2"/>
        <w:rPr>
          <w:noProof/>
        </w:rPr>
      </w:pPr>
      <w:r>
        <w:t>Before performing any NLP task</w:t>
      </w:r>
      <w:r w:rsidRPr="00D1213F">
        <w:t xml:space="preserve">, </w:t>
      </w:r>
      <w:r>
        <w:t>data cleaning</w:t>
      </w:r>
      <w:r w:rsidR="002C282B" w:rsidRPr="00D1213F">
        <w:t xml:space="preserve"> </w:t>
      </w:r>
      <w:r w:rsidR="002C282B">
        <w:t>had performed</w:t>
      </w:r>
      <w:r>
        <w:t xml:space="preserve"> to remove irrelevant and non-English reviews. With the langdetect library, a direct port of Google’s language-detection library </w:t>
      </w:r>
      <w:r w:rsidRPr="00CB2805">
        <w:t>from Java to Python</w:t>
      </w:r>
      <w:r w:rsidR="00D679F0">
        <w:t xml:space="preserve"> [1]</w:t>
      </w:r>
      <w:r>
        <w:t xml:space="preserve">, we had filtered out 3 irrelevant reviews that each does not gives us any information. </w:t>
      </w:r>
    </w:p>
    <w:p w14:paraId="0B19AF8D" w14:textId="2F0B513E" w:rsidR="00575316" w:rsidRDefault="023046AB" w:rsidP="007C5A91">
      <w:pPr>
        <w:pStyle w:val="Head2"/>
      </w:pPr>
      <w:r>
        <w:rPr>
          <w:noProof/>
        </w:rPr>
        <w:drawing>
          <wp:inline distT="0" distB="0" distL="0" distR="0" wp14:anchorId="789ECB4A" wp14:editId="2E034A4C">
            <wp:extent cx="3048000" cy="14535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048000" cy="1453515"/>
                    </a:xfrm>
                    <a:prstGeom prst="rect">
                      <a:avLst/>
                    </a:prstGeom>
                  </pic:spPr>
                </pic:pic>
              </a:graphicData>
            </a:graphic>
          </wp:inline>
        </w:drawing>
      </w:r>
    </w:p>
    <w:p w14:paraId="73706646" w14:textId="65AAD25D" w:rsidR="00575316" w:rsidRPr="00270131" w:rsidRDefault="00575316" w:rsidP="000811AB">
      <w:pPr>
        <w:pStyle w:val="Caption"/>
      </w:pPr>
      <w:r w:rsidRPr="00270131">
        <w:t xml:space="preserve">Figure </w:t>
      </w:r>
      <w:r w:rsidRPr="00270131">
        <w:fldChar w:fldCharType="begin"/>
      </w:r>
      <w:r w:rsidRPr="00270131">
        <w:instrText xml:space="preserve"> SEQ Figure \* ARABIC </w:instrText>
      </w:r>
      <w:r w:rsidRPr="00270131">
        <w:fldChar w:fldCharType="separate"/>
      </w:r>
      <w:r w:rsidR="000811AB">
        <w:rPr>
          <w:noProof/>
        </w:rPr>
        <w:t>1</w:t>
      </w:r>
      <w:r w:rsidRPr="00270131">
        <w:fldChar w:fldCharType="end"/>
      </w:r>
      <w:r w:rsidRPr="00270131">
        <w:t>: Data Cleaning on Irrelevant Review</w:t>
      </w:r>
    </w:p>
    <w:p w14:paraId="31A7F8C8" w14:textId="2EC4F72F" w:rsidR="003B094C" w:rsidRDefault="488C24E0" w:rsidP="007C5A91">
      <w:pPr>
        <w:pStyle w:val="Head2"/>
      </w:pPr>
      <w:r>
        <w:rPr>
          <w:noProof/>
        </w:rPr>
        <w:drawing>
          <wp:inline distT="0" distB="0" distL="0" distR="0" wp14:anchorId="7ACEB856" wp14:editId="486B2340">
            <wp:extent cx="3048000" cy="121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3048000" cy="121920"/>
                    </a:xfrm>
                    <a:prstGeom prst="rect">
                      <a:avLst/>
                    </a:prstGeom>
                  </pic:spPr>
                </pic:pic>
              </a:graphicData>
            </a:graphic>
          </wp:inline>
        </w:drawing>
      </w:r>
    </w:p>
    <w:p w14:paraId="6CE932D7" w14:textId="23D83879" w:rsidR="00586F61" w:rsidRDefault="003B094C" w:rsidP="000811AB">
      <w:pPr>
        <w:pStyle w:val="Caption"/>
      </w:pPr>
      <w:r>
        <w:t xml:space="preserve">Figure </w:t>
      </w:r>
      <w:r>
        <w:fldChar w:fldCharType="begin"/>
      </w:r>
      <w:r>
        <w:instrText xml:space="preserve"> SEQ Figure \* ARABIC </w:instrText>
      </w:r>
      <w:r>
        <w:fldChar w:fldCharType="separate"/>
      </w:r>
      <w:r w:rsidR="000811AB">
        <w:rPr>
          <w:noProof/>
        </w:rPr>
        <w:t>2</w:t>
      </w:r>
      <w:r>
        <w:fldChar w:fldCharType="end"/>
      </w:r>
      <w:r>
        <w:t>: Reviews that are classified not a language</w:t>
      </w:r>
    </w:p>
    <w:p w14:paraId="166E00A0" w14:textId="1C0A5AEA" w:rsidR="00E76024" w:rsidRDefault="00E76024" w:rsidP="007C5A91">
      <w:pPr>
        <w:pStyle w:val="Head2"/>
      </w:pPr>
      <w:r>
        <w:t xml:space="preserve">From </w:t>
      </w:r>
      <w:r w:rsidR="00F51B0E">
        <w:t>reviews in</w:t>
      </w:r>
      <w:r w:rsidR="003B094C">
        <w:t xml:space="preserve"> Fig</w:t>
      </w:r>
      <w:r w:rsidR="000416DB">
        <w:t>.</w:t>
      </w:r>
      <w:r w:rsidR="003B094C">
        <w:t xml:space="preserve"> 2</w:t>
      </w:r>
      <w:r>
        <w:t xml:space="preserve"> above, these reviews are not written in any known human language hence they should be removed from our </w:t>
      </w:r>
      <w:r>
        <w:t xml:space="preserve">dataset. Then, we performed language classification on all reviews to remove all non-English review. </w:t>
      </w:r>
    </w:p>
    <w:p w14:paraId="3A1BBFD6" w14:textId="77777777" w:rsidR="003B094C" w:rsidRDefault="00E76024" w:rsidP="007C5A91">
      <w:pPr>
        <w:pStyle w:val="Head2"/>
      </w:pPr>
      <w:r>
        <w:rPr>
          <w:noProof/>
        </w:rPr>
        <w:drawing>
          <wp:inline distT="0" distB="0" distL="0" distR="0" wp14:anchorId="60E41AC1" wp14:editId="551C3B4F">
            <wp:extent cx="3048000" cy="198374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048000" cy="1983740"/>
                    </a:xfrm>
                    <a:prstGeom prst="rect">
                      <a:avLst/>
                    </a:prstGeom>
                  </pic:spPr>
                </pic:pic>
              </a:graphicData>
            </a:graphic>
          </wp:inline>
        </w:drawing>
      </w:r>
    </w:p>
    <w:p w14:paraId="559B4703" w14:textId="6537F674" w:rsidR="003B094C" w:rsidRDefault="003B094C" w:rsidP="000811AB">
      <w:pPr>
        <w:pStyle w:val="Caption"/>
      </w:pPr>
      <w:r>
        <w:t xml:space="preserve">Figure </w:t>
      </w:r>
      <w:r>
        <w:fldChar w:fldCharType="begin"/>
      </w:r>
      <w:r>
        <w:instrText xml:space="preserve"> SEQ Figure \* ARABIC </w:instrText>
      </w:r>
      <w:r>
        <w:fldChar w:fldCharType="separate"/>
      </w:r>
      <w:r w:rsidR="000811AB">
        <w:rPr>
          <w:noProof/>
        </w:rPr>
        <w:t>3</w:t>
      </w:r>
      <w:r>
        <w:fldChar w:fldCharType="end"/>
      </w:r>
      <w:r>
        <w:t>: Language classification on reviews and its results</w:t>
      </w:r>
    </w:p>
    <w:p w14:paraId="151AAC41" w14:textId="013DC784" w:rsidR="00E76024" w:rsidRDefault="00E76024" w:rsidP="007C5A91">
      <w:pPr>
        <w:pStyle w:val="Head2"/>
      </w:pPr>
      <w:r>
        <w:t xml:space="preserve"> </w:t>
      </w:r>
    </w:p>
    <w:p w14:paraId="43791288" w14:textId="4D257985" w:rsidR="007E1245" w:rsidRPr="001F0CD9" w:rsidRDefault="003B094C" w:rsidP="007C5A91">
      <w:pPr>
        <w:pStyle w:val="Head2"/>
        <w:rPr>
          <w:rStyle w:val="Label"/>
          <w:b/>
        </w:rPr>
      </w:pPr>
      <w:r>
        <w:t>Fig</w:t>
      </w:r>
      <w:r w:rsidR="000416DB">
        <w:t>.</w:t>
      </w:r>
      <w:r>
        <w:t xml:space="preserve"> 3 shows </w:t>
      </w:r>
      <w:r w:rsidR="0059573A">
        <w:t xml:space="preserve">there are 50 non-English reviews in the dataset. </w:t>
      </w:r>
      <w:r w:rsidR="00E76024">
        <w:t xml:space="preserve">After manual checking with the 50 classified non-English reviews, there is a review ‘grand opening’, written in English but it is not a proper </w:t>
      </w:r>
      <w:r w:rsidR="00E03E89">
        <w:t xml:space="preserve">written </w:t>
      </w:r>
      <w:r w:rsidR="00E76024">
        <w:t>review</w:t>
      </w:r>
      <w:r w:rsidR="00E03E89">
        <w:t>. Hence</w:t>
      </w:r>
      <w:r w:rsidR="00E76024">
        <w:t>, our final dataset will only have a total 15247 reviews.</w:t>
      </w:r>
    </w:p>
    <w:p w14:paraId="596F020D" w14:textId="77777777" w:rsidR="00080877" w:rsidRPr="00080877" w:rsidRDefault="00080877" w:rsidP="007C5A91">
      <w:pPr>
        <w:pStyle w:val="Head2"/>
        <w:rPr>
          <w:rStyle w:val="Label"/>
        </w:rPr>
      </w:pPr>
    </w:p>
    <w:p w14:paraId="275E567E" w14:textId="2FBB675C" w:rsidR="009F31E7" w:rsidRPr="003A2B2D" w:rsidRDefault="009F31E7" w:rsidP="007C5A91">
      <w:pPr>
        <w:pStyle w:val="Head2"/>
        <w:rPr>
          <w:b/>
          <w:sz w:val="22"/>
          <w:szCs w:val="22"/>
        </w:rPr>
      </w:pPr>
      <w:r w:rsidRPr="003A2B2D">
        <w:rPr>
          <w:rStyle w:val="Label"/>
          <w:b/>
          <w:sz w:val="22"/>
          <w:szCs w:val="22"/>
        </w:rPr>
        <w:t>2.1</w:t>
      </w:r>
      <w:r w:rsidRPr="003A2B2D">
        <w:rPr>
          <w:b/>
          <w:sz w:val="22"/>
          <w:szCs w:val="22"/>
        </w:rPr>
        <w:t> </w:t>
      </w:r>
      <w:r w:rsidRPr="003A2B2D">
        <w:rPr>
          <w:b/>
          <w:sz w:val="22"/>
          <w:szCs w:val="22"/>
        </w:rPr>
        <w:t>Tokenization and Stemming</w:t>
      </w:r>
    </w:p>
    <w:p w14:paraId="51167AC6" w14:textId="6CA390DF" w:rsidR="00E1131D" w:rsidRDefault="00E1131D" w:rsidP="007C5A91">
      <w:pPr>
        <w:pStyle w:val="Head2"/>
      </w:pPr>
      <w:r>
        <w:t xml:space="preserve">Before tokenization of our reviews, stopwords and any other irrelevant </w:t>
      </w:r>
      <w:r w:rsidR="001D2A69">
        <w:t>word/ phrases</w:t>
      </w:r>
      <w:r>
        <w:t xml:space="preserve"> should be removed. </w:t>
      </w:r>
    </w:p>
    <w:p w14:paraId="715E2704" w14:textId="77777777" w:rsidR="00DE27C8" w:rsidRDefault="00DE27C8" w:rsidP="007C5A91">
      <w:pPr>
        <w:pStyle w:val="Head2"/>
      </w:pPr>
      <w:r>
        <w:rPr>
          <w:noProof/>
        </w:rPr>
        <w:lastRenderedPageBreak/>
        <w:drawing>
          <wp:inline distT="0" distB="0" distL="0" distR="0" wp14:anchorId="25D8F701" wp14:editId="67FE60E8">
            <wp:extent cx="3048000" cy="31076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a:stretch>
                      <a:fillRect/>
                    </a:stretch>
                  </pic:blipFill>
                  <pic:spPr>
                    <a:xfrm>
                      <a:off x="0" y="0"/>
                      <a:ext cx="3048000" cy="3107690"/>
                    </a:xfrm>
                    <a:prstGeom prst="rect">
                      <a:avLst/>
                    </a:prstGeom>
                  </pic:spPr>
                </pic:pic>
              </a:graphicData>
            </a:graphic>
          </wp:inline>
        </w:drawing>
      </w:r>
    </w:p>
    <w:p w14:paraId="6670D9A4" w14:textId="43209F4B" w:rsidR="00E1131D" w:rsidRDefault="00DE27C8" w:rsidP="000811AB">
      <w:pPr>
        <w:pStyle w:val="Caption"/>
      </w:pPr>
      <w:r>
        <w:t xml:space="preserve">Figure </w:t>
      </w:r>
      <w:r>
        <w:fldChar w:fldCharType="begin"/>
      </w:r>
      <w:r>
        <w:instrText xml:space="preserve"> SEQ Figure \* ARABIC </w:instrText>
      </w:r>
      <w:r>
        <w:fldChar w:fldCharType="separate"/>
      </w:r>
      <w:r w:rsidR="000811AB">
        <w:rPr>
          <w:noProof/>
        </w:rPr>
        <w:t>4</w:t>
      </w:r>
      <w:r>
        <w:fldChar w:fldCharType="end"/>
      </w:r>
      <w:r>
        <w:t>: Function to clean up and tokenize review</w:t>
      </w:r>
    </w:p>
    <w:p w14:paraId="2D95BED1" w14:textId="5CB52133" w:rsidR="00E1131D" w:rsidRDefault="007F2D64" w:rsidP="007C5A91">
      <w:pPr>
        <w:pStyle w:val="Head2"/>
      </w:pPr>
      <w:r>
        <w:t>Fig</w:t>
      </w:r>
      <w:r w:rsidR="00081346">
        <w:t>.</w:t>
      </w:r>
      <w:r>
        <w:t xml:space="preserve"> 4 shows how </w:t>
      </w:r>
      <w:r w:rsidR="00D955F1">
        <w:t>review is bein</w:t>
      </w:r>
      <w:r w:rsidR="008A510F">
        <w:t xml:space="preserve">g cleaned </w:t>
      </w:r>
      <w:r w:rsidR="00824F6D">
        <w:t>and</w:t>
      </w:r>
      <w:r w:rsidR="008A510F">
        <w:t xml:space="preserve"> tokeniz</w:t>
      </w:r>
      <w:r w:rsidR="00A8588B">
        <w:t>ed</w:t>
      </w:r>
      <w:r w:rsidR="00E1131D">
        <w:t>.</w:t>
      </w:r>
      <w:r w:rsidR="00E1131D" w:rsidRPr="00C57CE1">
        <w:t xml:space="preserve"> </w:t>
      </w:r>
      <w:r w:rsidR="00E1131D">
        <w:t xml:space="preserve">With this function, hyperlinks, tickers, prices and other irrelevant </w:t>
      </w:r>
      <w:r w:rsidR="007D7C63">
        <w:t>word</w:t>
      </w:r>
      <w:r w:rsidR="00E1131D">
        <w:t>s</w:t>
      </w:r>
      <w:r w:rsidR="007D7C63">
        <w:t>/ phrases</w:t>
      </w:r>
      <w:r w:rsidR="00E1131D">
        <w:t xml:space="preserve"> will be removed before tokenization.</w:t>
      </w:r>
      <w:r w:rsidR="00E82AFE">
        <w:t xml:space="preserve"> </w:t>
      </w:r>
      <w:r w:rsidR="001C7F5F">
        <w:t xml:space="preserve">TweetTokenizer from </w:t>
      </w:r>
      <w:r w:rsidR="00BB6613">
        <w:t>NLTK</w:t>
      </w:r>
      <w:r w:rsidR="001C7F5F">
        <w:t>.tokenize library is being used.</w:t>
      </w:r>
    </w:p>
    <w:p w14:paraId="6DE2E68A" w14:textId="77777777" w:rsidR="002836D8" w:rsidRDefault="002836D8" w:rsidP="007C5A91">
      <w:pPr>
        <w:pStyle w:val="Head2"/>
      </w:pPr>
    </w:p>
    <w:p w14:paraId="66E12C32" w14:textId="60349AD6" w:rsidR="00A1733D" w:rsidRDefault="00E1131D" w:rsidP="007C5A91">
      <w:pPr>
        <w:pStyle w:val="Head2"/>
      </w:pPr>
      <w:r>
        <w:rPr>
          <w:noProof/>
        </w:rPr>
        <w:drawing>
          <wp:inline distT="0" distB="0" distL="0" distR="0" wp14:anchorId="57CF8EA4" wp14:editId="0702B117">
            <wp:extent cx="3048000" cy="29686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3048000" cy="2968625"/>
                    </a:xfrm>
                    <a:prstGeom prst="rect">
                      <a:avLst/>
                    </a:prstGeom>
                  </pic:spPr>
                </pic:pic>
              </a:graphicData>
            </a:graphic>
          </wp:inline>
        </w:drawing>
      </w:r>
    </w:p>
    <w:p w14:paraId="64C62F84" w14:textId="0EA2C73C" w:rsidR="00E1131D" w:rsidRDefault="00A1733D" w:rsidP="000811AB">
      <w:pPr>
        <w:pStyle w:val="Caption"/>
      </w:pPr>
      <w:r>
        <w:t xml:space="preserve">Figure </w:t>
      </w:r>
      <w:r>
        <w:fldChar w:fldCharType="begin"/>
      </w:r>
      <w:r>
        <w:instrText xml:space="preserve"> SEQ Figure \* ARABIC </w:instrText>
      </w:r>
      <w:r>
        <w:fldChar w:fldCharType="separate"/>
      </w:r>
      <w:r w:rsidR="000811AB">
        <w:rPr>
          <w:noProof/>
        </w:rPr>
        <w:t>5</w:t>
      </w:r>
      <w:r>
        <w:fldChar w:fldCharType="end"/>
      </w:r>
      <w:r>
        <w:t xml:space="preserve">: </w:t>
      </w:r>
      <w:r w:rsidRPr="0098314A">
        <w:t>Function to clean up</w:t>
      </w:r>
      <w:r>
        <w:t xml:space="preserve">, </w:t>
      </w:r>
      <w:r w:rsidRPr="0098314A">
        <w:t>tokenize</w:t>
      </w:r>
      <w:r>
        <w:t>, and stem</w:t>
      </w:r>
      <w:r w:rsidRPr="0098314A">
        <w:t xml:space="preserve"> review</w:t>
      </w:r>
    </w:p>
    <w:p w14:paraId="2219C1C2" w14:textId="00BD7CBC" w:rsidR="00E1131D" w:rsidRDefault="00A1733D" w:rsidP="007C5A91">
      <w:pPr>
        <w:pStyle w:val="Head2"/>
      </w:pPr>
      <w:r>
        <w:t>Fig</w:t>
      </w:r>
      <w:r w:rsidR="005459D2">
        <w:t>.</w:t>
      </w:r>
      <w:r>
        <w:t xml:space="preserve"> 5 shows how review is being cleaned </w:t>
      </w:r>
      <w:r w:rsidR="002342DC">
        <w:t xml:space="preserve">and stemmed. </w:t>
      </w:r>
      <w:r w:rsidR="00003CB3">
        <w:t>Cleaning process for review is same as</w:t>
      </w:r>
      <w:r w:rsidR="00AE2D56">
        <w:t xml:space="preserve"> Fig 4 above. </w:t>
      </w:r>
      <w:r w:rsidR="00705E3A">
        <w:t xml:space="preserve">Porter </w:t>
      </w:r>
      <w:r w:rsidR="00E1131D">
        <w:t xml:space="preserve">Stemmer </w:t>
      </w:r>
      <w:r w:rsidR="006468F8">
        <w:t xml:space="preserve">from </w:t>
      </w:r>
      <w:r w:rsidR="00BB6613">
        <w:t>NLTK</w:t>
      </w:r>
      <w:r w:rsidR="006468F8">
        <w:t>.stem library is being used</w:t>
      </w:r>
      <w:r w:rsidR="002A5BB5">
        <w:t xml:space="preserve"> after tokenization.</w:t>
      </w:r>
      <w:r w:rsidR="006468F8">
        <w:t xml:space="preserve"> </w:t>
      </w:r>
      <w:r w:rsidR="00E1131D">
        <w:t xml:space="preserve"> </w:t>
      </w:r>
    </w:p>
    <w:p w14:paraId="5A6292F0" w14:textId="77777777" w:rsidR="005D002A" w:rsidRDefault="00AB545B" w:rsidP="007C5A91">
      <w:pPr>
        <w:pStyle w:val="Head2"/>
      </w:pPr>
      <w:r>
        <w:rPr>
          <w:noProof/>
        </w:rPr>
        <w:drawing>
          <wp:inline distT="0" distB="0" distL="0" distR="0" wp14:anchorId="6F743DDF" wp14:editId="0DBFAAF6">
            <wp:extent cx="3048000" cy="2204720"/>
            <wp:effectExtent l="0" t="0" r="0" b="508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048000" cy="2204720"/>
                    </a:xfrm>
                    <a:prstGeom prst="rect">
                      <a:avLst/>
                    </a:prstGeom>
                  </pic:spPr>
                </pic:pic>
              </a:graphicData>
            </a:graphic>
          </wp:inline>
        </w:drawing>
      </w:r>
    </w:p>
    <w:p w14:paraId="6ED86B43" w14:textId="2F5F7BCA" w:rsidR="00AB545B" w:rsidRDefault="005D002A" w:rsidP="000811AB">
      <w:pPr>
        <w:pStyle w:val="Caption"/>
      </w:pPr>
      <w:r>
        <w:t xml:space="preserve">Figure </w:t>
      </w:r>
      <w:r>
        <w:fldChar w:fldCharType="begin"/>
      </w:r>
      <w:r>
        <w:instrText xml:space="preserve"> SEQ Figure \* ARABIC </w:instrText>
      </w:r>
      <w:r>
        <w:fldChar w:fldCharType="separate"/>
      </w:r>
      <w:r w:rsidR="000811AB">
        <w:rPr>
          <w:noProof/>
        </w:rPr>
        <w:t>6</w:t>
      </w:r>
      <w:r>
        <w:fldChar w:fldCharType="end"/>
      </w:r>
      <w:r>
        <w:t>: Functions to build the</w:t>
      </w:r>
      <w:r w:rsidR="00411FCD">
        <w:t xml:space="preserve"> frequency</w:t>
      </w:r>
      <w:r>
        <w:t xml:space="preserve"> dictionary</w:t>
      </w:r>
      <w:r w:rsidR="007B7B8C">
        <w:t xml:space="preserve"> </w:t>
      </w:r>
    </w:p>
    <w:p w14:paraId="7F97CA98" w14:textId="6FB2413A" w:rsidR="00AB545B" w:rsidRDefault="007E5D08" w:rsidP="007C5A91">
      <w:pPr>
        <w:pStyle w:val="Head2"/>
      </w:pPr>
      <w:r>
        <w:t xml:space="preserve">Fig 6 shows how </w:t>
      </w:r>
      <w:r w:rsidR="00FD0BF4">
        <w:t xml:space="preserve">a </w:t>
      </w:r>
      <w:r w:rsidR="003B38AC">
        <w:t>word</w:t>
      </w:r>
      <w:r>
        <w:t xml:space="preserve"> </w:t>
      </w:r>
      <w:r w:rsidR="00B04244">
        <w:t xml:space="preserve">frequency </w:t>
      </w:r>
      <w:r w:rsidR="00AC70BA">
        <w:t>dictionary is built</w:t>
      </w:r>
      <w:r w:rsidR="003B38AC">
        <w:t xml:space="preserve"> by the function</w:t>
      </w:r>
      <w:r w:rsidR="00AC70BA">
        <w:t xml:space="preserve">. </w:t>
      </w:r>
      <w:r w:rsidR="00AB545B">
        <w:t xml:space="preserve">With these functions, dictionary for recording frequency of words can be built to support future experiments. </w:t>
      </w:r>
    </w:p>
    <w:p w14:paraId="68F74171" w14:textId="77777777" w:rsidR="008C4FEB" w:rsidRDefault="008C4FEB" w:rsidP="007C5A91">
      <w:pPr>
        <w:pStyle w:val="Head2"/>
      </w:pPr>
    </w:p>
    <w:p w14:paraId="1C90C631" w14:textId="77777777" w:rsidR="00411FCD" w:rsidRDefault="00AB545B" w:rsidP="007C5A91">
      <w:pPr>
        <w:pStyle w:val="Head2"/>
      </w:pPr>
      <w:r>
        <w:rPr>
          <w:bCs w:val="0"/>
          <w:noProof/>
        </w:rPr>
        <w:drawing>
          <wp:inline distT="0" distB="0" distL="0" distR="0" wp14:anchorId="360109A4" wp14:editId="1AD0181B">
            <wp:extent cx="3048000" cy="194881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3048000" cy="1948815"/>
                    </a:xfrm>
                    <a:prstGeom prst="rect">
                      <a:avLst/>
                    </a:prstGeom>
                  </pic:spPr>
                </pic:pic>
              </a:graphicData>
            </a:graphic>
          </wp:inline>
        </w:drawing>
      </w:r>
    </w:p>
    <w:p w14:paraId="791005B6" w14:textId="49BB7104" w:rsidR="00411FCD" w:rsidRDefault="00411FCD" w:rsidP="000811AB">
      <w:pPr>
        <w:pStyle w:val="Caption"/>
      </w:pPr>
      <w:r>
        <w:t xml:space="preserve">Figure </w:t>
      </w:r>
      <w:r>
        <w:fldChar w:fldCharType="begin"/>
      </w:r>
      <w:r>
        <w:instrText xml:space="preserve"> SEQ Figure \* ARABIC </w:instrText>
      </w:r>
      <w:r>
        <w:fldChar w:fldCharType="separate"/>
      </w:r>
      <w:r w:rsidR="000811AB">
        <w:rPr>
          <w:noProof/>
        </w:rPr>
        <w:t>7</w:t>
      </w:r>
      <w:r>
        <w:fldChar w:fldCharType="end"/>
      </w:r>
      <w:r>
        <w:t xml:space="preserve">: </w:t>
      </w:r>
      <w:r w:rsidRPr="006314C2">
        <w:t>Top 20 Most Frequent Words in Selected Business B1's Review</w:t>
      </w:r>
    </w:p>
    <w:p w14:paraId="7E339F8B" w14:textId="77777777" w:rsidR="00411FCD" w:rsidRDefault="00AB545B" w:rsidP="007C5A91">
      <w:pPr>
        <w:pStyle w:val="Head2"/>
      </w:pPr>
      <w:r w:rsidRPr="00322400">
        <w:rPr>
          <w:bCs w:val="0"/>
        </w:rPr>
        <w:t xml:space="preserve"> </w:t>
      </w:r>
      <w:r>
        <w:rPr>
          <w:bCs w:val="0"/>
          <w:noProof/>
        </w:rPr>
        <w:drawing>
          <wp:inline distT="0" distB="0" distL="0" distR="0" wp14:anchorId="6624F261" wp14:editId="7882A8E3">
            <wp:extent cx="3048000" cy="1934210"/>
            <wp:effectExtent l="0" t="0" r="0" b="889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048000" cy="1934210"/>
                    </a:xfrm>
                    <a:prstGeom prst="rect">
                      <a:avLst/>
                    </a:prstGeom>
                  </pic:spPr>
                </pic:pic>
              </a:graphicData>
            </a:graphic>
          </wp:inline>
        </w:drawing>
      </w:r>
    </w:p>
    <w:p w14:paraId="7D4420BA" w14:textId="535EC206" w:rsidR="00AB545B" w:rsidRDefault="00411FCD" w:rsidP="000811AB">
      <w:pPr>
        <w:pStyle w:val="Caption"/>
      </w:pPr>
      <w:r>
        <w:t xml:space="preserve">Figure </w:t>
      </w:r>
      <w:r>
        <w:fldChar w:fldCharType="begin"/>
      </w:r>
      <w:r>
        <w:instrText xml:space="preserve"> SEQ Figure \* ARABIC </w:instrText>
      </w:r>
      <w:r>
        <w:fldChar w:fldCharType="separate"/>
      </w:r>
      <w:r w:rsidR="000811AB">
        <w:rPr>
          <w:noProof/>
        </w:rPr>
        <w:t>8</w:t>
      </w:r>
      <w:r>
        <w:fldChar w:fldCharType="end"/>
      </w:r>
      <w:r>
        <w:t xml:space="preserve">: </w:t>
      </w:r>
      <w:r w:rsidRPr="00641EFB">
        <w:t>Top 20 Most Frequent Words in Selected Business B</w:t>
      </w:r>
      <w:r>
        <w:t>2</w:t>
      </w:r>
      <w:r w:rsidRPr="00641EFB">
        <w:t>'s Review</w:t>
      </w:r>
    </w:p>
    <w:p w14:paraId="0FC5CC1F" w14:textId="36ED98F8" w:rsidR="00AB545B" w:rsidRDefault="00AB545B" w:rsidP="007C5A91">
      <w:pPr>
        <w:pStyle w:val="Head2"/>
      </w:pPr>
      <w:r>
        <w:lastRenderedPageBreak/>
        <w:t>Fig</w:t>
      </w:r>
      <w:r w:rsidR="005459D2">
        <w:t>.</w:t>
      </w:r>
      <w:r w:rsidR="001312B4">
        <w:t xml:space="preserve"> 7 and </w:t>
      </w:r>
      <w:r w:rsidR="005459D2">
        <w:t>Fig.</w:t>
      </w:r>
      <w:r w:rsidR="001312B4">
        <w:t xml:space="preserve"> 8</w:t>
      </w:r>
      <w:r>
        <w:t xml:space="preserve"> show the top 20 most frequent words/stemmed words for selected business B1 and B2. After stemming, word frequency tends to be more concentrate on those words that occur frequently.</w:t>
      </w:r>
    </w:p>
    <w:p w14:paraId="46EBCC74" w14:textId="77777777" w:rsidR="007E5F91" w:rsidRDefault="00AB545B" w:rsidP="007C5A91">
      <w:pPr>
        <w:pStyle w:val="Head2"/>
      </w:pPr>
      <w:r>
        <w:rPr>
          <w:bCs w:val="0"/>
          <w:noProof/>
        </w:rPr>
        <w:drawing>
          <wp:inline distT="0" distB="0" distL="0" distR="0" wp14:anchorId="0F26C9FF" wp14:editId="68A21B93">
            <wp:extent cx="3085917" cy="1730685"/>
            <wp:effectExtent l="0" t="0" r="635" b="3175"/>
            <wp:docPr id="23" name="Picture 2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1051" cy="1733565"/>
                    </a:xfrm>
                    <a:prstGeom prst="rect">
                      <a:avLst/>
                    </a:prstGeom>
                    <a:noFill/>
                    <a:ln>
                      <a:noFill/>
                    </a:ln>
                  </pic:spPr>
                </pic:pic>
              </a:graphicData>
            </a:graphic>
          </wp:inline>
        </w:drawing>
      </w:r>
    </w:p>
    <w:p w14:paraId="0E9CB34D" w14:textId="5A897287" w:rsidR="00AB545B" w:rsidRDefault="007E5F91" w:rsidP="000811AB">
      <w:pPr>
        <w:pStyle w:val="Caption"/>
      </w:pPr>
      <w:r>
        <w:t xml:space="preserve">Figure </w:t>
      </w:r>
      <w:r>
        <w:fldChar w:fldCharType="begin"/>
      </w:r>
      <w:r>
        <w:instrText xml:space="preserve"> SEQ Figure \* ARABIC </w:instrText>
      </w:r>
      <w:r>
        <w:fldChar w:fldCharType="separate"/>
      </w:r>
      <w:r w:rsidR="000811AB">
        <w:rPr>
          <w:noProof/>
        </w:rPr>
        <w:t>9</w:t>
      </w:r>
      <w:r>
        <w:fldChar w:fldCharType="end"/>
      </w:r>
      <w:r>
        <w:t xml:space="preserve">: </w:t>
      </w:r>
      <w:r w:rsidRPr="00E13BC8">
        <w:t>Top 10 Most Frequent Words in Selected Business B1's Review</w:t>
      </w:r>
    </w:p>
    <w:p w14:paraId="2C975CF4" w14:textId="77777777" w:rsidR="00AB545B" w:rsidRDefault="00AB545B" w:rsidP="007C5A91">
      <w:pPr>
        <w:pStyle w:val="Head2"/>
      </w:pPr>
      <w:r>
        <w:t>For business B1, list of</w:t>
      </w:r>
      <w:r w:rsidRPr="00786D41">
        <w:t xml:space="preserve"> top-10 most frequent words</w:t>
      </w:r>
      <w:r>
        <w:t xml:space="preserve"> before stemming is ['pho', 'food', 'good', 'vietnamese', 'place', 'service', 'rolls', 'rice', 'restaurant', 'like', 'beef']. After stemming, the list is ['pho', 'roll', 'food', 'place', 'restaur', 'good', 'vietnames', 'servic', 'like', 'order', 'rice']. </w:t>
      </w:r>
    </w:p>
    <w:p w14:paraId="45D5B729" w14:textId="77777777" w:rsidR="00AB545B" w:rsidRDefault="00AB545B" w:rsidP="007C5A91">
      <w:pPr>
        <w:pStyle w:val="Head2"/>
      </w:pPr>
      <w:r>
        <w:t>The word ‘rolls’ is 7</w:t>
      </w:r>
      <w:r w:rsidRPr="00A803D8">
        <w:rPr>
          <w:vertAlign w:val="superscript"/>
        </w:rPr>
        <w:t>th</w:t>
      </w:r>
      <w:r>
        <w:t xml:space="preserve"> most frequent word, but ‘roll’ is 2</w:t>
      </w:r>
      <w:r w:rsidRPr="00786D41">
        <w:rPr>
          <w:vertAlign w:val="superscript"/>
        </w:rPr>
        <w:t>nd</w:t>
      </w:r>
      <w:r>
        <w:t xml:space="preserve"> most frequent stemmed words. We believe both words represent the same meaning and after stemming, its frequency increased approximately 20.</w:t>
      </w:r>
    </w:p>
    <w:p w14:paraId="7A38A9DD" w14:textId="77777777" w:rsidR="002836D8" w:rsidRDefault="002836D8" w:rsidP="007C5A91">
      <w:pPr>
        <w:pStyle w:val="Head2"/>
      </w:pPr>
    </w:p>
    <w:p w14:paraId="04D28B23" w14:textId="77777777" w:rsidR="002C5006" w:rsidRDefault="00AB545B" w:rsidP="007C5A91">
      <w:pPr>
        <w:pStyle w:val="Head2"/>
      </w:pPr>
      <w:r>
        <w:rPr>
          <w:bCs w:val="0"/>
          <w:noProof/>
        </w:rPr>
        <w:drawing>
          <wp:inline distT="0" distB="0" distL="0" distR="0" wp14:anchorId="0CC2BF14" wp14:editId="2629142B">
            <wp:extent cx="3048000" cy="173418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1734185"/>
                    </a:xfrm>
                    <a:prstGeom prst="rect">
                      <a:avLst/>
                    </a:prstGeom>
                    <a:noFill/>
                    <a:ln>
                      <a:noFill/>
                    </a:ln>
                  </pic:spPr>
                </pic:pic>
              </a:graphicData>
            </a:graphic>
          </wp:inline>
        </w:drawing>
      </w:r>
    </w:p>
    <w:p w14:paraId="32E0746A" w14:textId="56959BF3" w:rsidR="00AB545B" w:rsidRDefault="002C5006" w:rsidP="000811AB">
      <w:pPr>
        <w:pStyle w:val="Caption"/>
      </w:pPr>
      <w:r>
        <w:t xml:space="preserve">Figure </w:t>
      </w:r>
      <w:r>
        <w:fldChar w:fldCharType="begin"/>
      </w:r>
      <w:r>
        <w:instrText xml:space="preserve"> SEQ Figure \* ARABIC </w:instrText>
      </w:r>
      <w:r>
        <w:fldChar w:fldCharType="separate"/>
      </w:r>
      <w:r w:rsidR="000811AB">
        <w:rPr>
          <w:noProof/>
        </w:rPr>
        <w:t>10</w:t>
      </w:r>
      <w:r>
        <w:fldChar w:fldCharType="end"/>
      </w:r>
      <w:r>
        <w:t xml:space="preserve">: </w:t>
      </w:r>
      <w:r w:rsidRPr="009B3C08">
        <w:t>Top 10 Most Frequent Words in Selected Business B2's Review</w:t>
      </w:r>
    </w:p>
    <w:p w14:paraId="67DEDC26" w14:textId="77777777" w:rsidR="00AB545B" w:rsidRDefault="00AB545B" w:rsidP="007C5A91">
      <w:pPr>
        <w:pStyle w:val="Head2"/>
      </w:pPr>
      <w:r>
        <w:t>For business B2, list of</w:t>
      </w:r>
      <w:r w:rsidRPr="00786D41">
        <w:t xml:space="preserve"> top-10 most frequent words</w:t>
      </w:r>
      <w:r>
        <w:t xml:space="preserve"> before stemming is ['pho', 'good', 'place', 'great', 'food', 'service', 'broth', 'delicious', 'friendly', 'try', 'go']. After stemming, the list is ['pho', 'place', 'good', 'great', 'food', 'servic', 'tri', 'price', 'order', 'time', 'broth'].</w:t>
      </w:r>
    </w:p>
    <w:p w14:paraId="5E2874D2" w14:textId="5584E36C" w:rsidR="00E1131D" w:rsidRDefault="00AB545B" w:rsidP="007C5A91">
      <w:pPr>
        <w:pStyle w:val="Head2"/>
      </w:pPr>
      <w:r>
        <w:t>After stemming, frequency of word ‘place‘ and ‘tri’ had increased.</w:t>
      </w:r>
      <w:r w:rsidR="000C7866">
        <w:t xml:space="preserve"> </w:t>
      </w:r>
      <w:r w:rsidR="0032089A">
        <w:t xml:space="preserve">Hence, we believe stemming </w:t>
      </w:r>
      <w:r w:rsidR="00FE1592">
        <w:t xml:space="preserve">has </w:t>
      </w:r>
      <w:r w:rsidR="004B5354" w:rsidRPr="004B5354">
        <w:t>reduce</w:t>
      </w:r>
      <w:r w:rsidR="00FE1592">
        <w:t>d</w:t>
      </w:r>
      <w:r w:rsidR="004B5354" w:rsidRPr="004B5354">
        <w:t xml:space="preserve"> inflectional forms</w:t>
      </w:r>
      <w:r w:rsidR="004B5354">
        <w:t xml:space="preserve"> of words</w:t>
      </w:r>
      <w:r w:rsidR="00A47B13">
        <w:t xml:space="preserve">, helps in </w:t>
      </w:r>
      <w:r w:rsidR="001F5894">
        <w:t xml:space="preserve">accuracy of </w:t>
      </w:r>
      <w:r w:rsidR="00B85032">
        <w:t>the following experiments.</w:t>
      </w:r>
      <w:r w:rsidR="00FE1592">
        <w:t xml:space="preserve"> </w:t>
      </w:r>
    </w:p>
    <w:p w14:paraId="56A11EE3" w14:textId="77777777" w:rsidR="00837736" w:rsidRPr="00D1213F" w:rsidRDefault="00837736" w:rsidP="007C5A91">
      <w:pPr>
        <w:pStyle w:val="Head2"/>
      </w:pPr>
    </w:p>
    <w:p w14:paraId="18963B5B" w14:textId="343A1E83" w:rsidR="00743328" w:rsidRPr="003A2B2D" w:rsidRDefault="009F31E7" w:rsidP="007C5A91">
      <w:pPr>
        <w:pStyle w:val="Head2"/>
        <w:rPr>
          <w:b/>
          <w:sz w:val="22"/>
          <w:szCs w:val="22"/>
        </w:rPr>
      </w:pPr>
      <w:r w:rsidRPr="003A2B2D">
        <w:rPr>
          <w:rStyle w:val="Label"/>
          <w:b/>
          <w:sz w:val="22"/>
          <w:szCs w:val="22"/>
        </w:rPr>
        <w:t>2</w:t>
      </w:r>
      <w:r w:rsidR="00675128" w:rsidRPr="003A2B2D">
        <w:rPr>
          <w:rStyle w:val="Label"/>
          <w:b/>
          <w:sz w:val="22"/>
          <w:szCs w:val="22"/>
        </w:rPr>
        <w:t>.</w:t>
      </w:r>
      <w:r w:rsidR="00AB1247" w:rsidRPr="003A2B2D">
        <w:rPr>
          <w:rStyle w:val="Label"/>
          <w:b/>
          <w:sz w:val="22"/>
          <w:szCs w:val="22"/>
        </w:rPr>
        <w:t>2</w:t>
      </w:r>
      <w:r w:rsidR="00586A35" w:rsidRPr="003A2B2D">
        <w:rPr>
          <w:b/>
          <w:sz w:val="22"/>
          <w:szCs w:val="22"/>
        </w:rPr>
        <w:t> </w:t>
      </w:r>
      <w:r w:rsidR="00AB1247" w:rsidRPr="003A2B2D">
        <w:rPr>
          <w:b/>
          <w:sz w:val="22"/>
          <w:szCs w:val="22"/>
        </w:rPr>
        <w:t>POS Tagging</w:t>
      </w:r>
    </w:p>
    <w:p w14:paraId="53D1162D" w14:textId="366CAB06" w:rsidR="3B63F00C" w:rsidRDefault="3B63F00C" w:rsidP="007C5A91">
      <w:pPr>
        <w:pStyle w:val="Head2"/>
        <w:rPr>
          <w:bCs w:val="0"/>
        </w:rPr>
      </w:pPr>
      <w:r>
        <w:rPr>
          <w:bCs w:val="0"/>
        </w:rPr>
        <w:t xml:space="preserve">Parts-of-speech tagging is done using two libraries – spaCy and </w:t>
      </w:r>
      <w:r w:rsidR="00BB6613">
        <w:rPr>
          <w:bCs w:val="0"/>
        </w:rPr>
        <w:t>NLTK</w:t>
      </w:r>
      <w:r>
        <w:rPr>
          <w:bCs w:val="0"/>
        </w:rPr>
        <w:t xml:space="preserve">. </w:t>
      </w:r>
      <w:r w:rsidR="31075156">
        <w:rPr>
          <w:bCs w:val="0"/>
        </w:rPr>
        <w:t xml:space="preserve">The </w:t>
      </w:r>
      <w:r w:rsidR="00BB6613">
        <w:rPr>
          <w:bCs w:val="0"/>
        </w:rPr>
        <w:t>NLTK</w:t>
      </w:r>
      <w:r w:rsidR="31075156">
        <w:rPr>
          <w:bCs w:val="0"/>
        </w:rPr>
        <w:t xml:space="preserve"> </w:t>
      </w:r>
      <w:r w:rsidR="207F9DC2">
        <w:rPr>
          <w:bCs w:val="0"/>
        </w:rPr>
        <w:t xml:space="preserve">default </w:t>
      </w:r>
      <w:r w:rsidR="31075156">
        <w:rPr>
          <w:bCs w:val="0"/>
        </w:rPr>
        <w:t>POS tagger</w:t>
      </w:r>
      <w:r w:rsidR="004FBFC1">
        <w:rPr>
          <w:bCs w:val="0"/>
        </w:rPr>
        <w:t xml:space="preserve"> </w:t>
      </w:r>
      <w:r w:rsidR="31075156">
        <w:rPr>
          <w:bCs w:val="0"/>
        </w:rPr>
        <w:t>uses the Penn Treebank Tagset</w:t>
      </w:r>
      <w:r w:rsidR="4896AC9C">
        <w:rPr>
          <w:bCs w:val="0"/>
        </w:rPr>
        <w:t xml:space="preserve">, while the spaCy tagger “en_core_web_sm” uses </w:t>
      </w:r>
      <w:r w:rsidR="6B392C56">
        <w:rPr>
          <w:bCs w:val="0"/>
        </w:rPr>
        <w:t xml:space="preserve">the Universal </w:t>
      </w:r>
      <w:r w:rsidR="000416DB">
        <w:rPr>
          <w:bCs w:val="0"/>
        </w:rPr>
        <w:t>Dependencies</w:t>
      </w:r>
      <w:r w:rsidR="6B392C56">
        <w:rPr>
          <w:bCs w:val="0"/>
        </w:rPr>
        <w:t xml:space="preserve"> Scheme</w:t>
      </w:r>
      <w:r w:rsidR="0014056F">
        <w:rPr>
          <w:bCs w:val="0"/>
        </w:rPr>
        <w:t xml:space="preserve"> [</w:t>
      </w:r>
      <w:r w:rsidR="006D1D27">
        <w:rPr>
          <w:bCs w:val="0"/>
        </w:rPr>
        <w:t>1</w:t>
      </w:r>
      <w:r w:rsidR="0014056F">
        <w:rPr>
          <w:bCs w:val="0"/>
        </w:rPr>
        <w:t>]</w:t>
      </w:r>
      <w:r w:rsidR="6B392C56">
        <w:rPr>
          <w:bCs w:val="0"/>
        </w:rPr>
        <w:t xml:space="preserve">. </w:t>
      </w:r>
      <w:r w:rsidR="36E67DDE">
        <w:rPr>
          <w:bCs w:val="0"/>
        </w:rPr>
        <w:t xml:space="preserve">Using the native Python random library, we randomly sample 5 </w:t>
      </w:r>
      <w:r w:rsidR="006B176B">
        <w:rPr>
          <w:bCs w:val="0"/>
        </w:rPr>
        <w:t xml:space="preserve">reviews </w:t>
      </w:r>
      <w:r w:rsidR="36E67DDE">
        <w:rPr>
          <w:bCs w:val="0"/>
        </w:rPr>
        <w:t>from the dataset</w:t>
      </w:r>
      <w:r w:rsidR="00C909CF">
        <w:rPr>
          <w:bCs w:val="0"/>
        </w:rPr>
        <w:t>.</w:t>
      </w:r>
    </w:p>
    <w:p w14:paraId="7A86FF51" w14:textId="77777777" w:rsidR="00B720F2" w:rsidRDefault="36E67DDE" w:rsidP="000811AB">
      <w:pPr>
        <w:pStyle w:val="Caption"/>
      </w:pPr>
      <w:r>
        <w:rPr>
          <w:noProof/>
        </w:rPr>
        <w:drawing>
          <wp:inline distT="0" distB="0" distL="0" distR="0" wp14:anchorId="36F0784F" wp14:editId="321305ED">
            <wp:extent cx="3072809" cy="179247"/>
            <wp:effectExtent l="0" t="0" r="0" b="0"/>
            <wp:docPr id="1352393380" name="Picture 1352393380" title="l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76248" cy="185281"/>
                    </a:xfrm>
                    <a:prstGeom prst="rect">
                      <a:avLst/>
                    </a:prstGeom>
                  </pic:spPr>
                </pic:pic>
              </a:graphicData>
            </a:graphic>
          </wp:inline>
        </w:drawing>
      </w:r>
    </w:p>
    <w:p w14:paraId="3C821609" w14:textId="544A6528" w:rsidR="36E67DDE" w:rsidRDefault="00B720F2" w:rsidP="000811AB">
      <w:pPr>
        <w:pStyle w:val="Caption"/>
      </w:pPr>
      <w:r>
        <w:t xml:space="preserve">Figure </w:t>
      </w:r>
      <w:r>
        <w:fldChar w:fldCharType="begin"/>
      </w:r>
      <w:r>
        <w:instrText xml:space="preserve"> SEQ Figure \* ARABIC </w:instrText>
      </w:r>
      <w:r>
        <w:fldChar w:fldCharType="separate"/>
      </w:r>
      <w:r w:rsidR="000811AB">
        <w:rPr>
          <w:noProof/>
        </w:rPr>
        <w:t>11</w:t>
      </w:r>
      <w:r>
        <w:fldChar w:fldCharType="end"/>
      </w:r>
      <w:r w:rsidR="00E24051">
        <w:t>:</w:t>
      </w:r>
      <w:r>
        <w:t xml:space="preserve"> Random sampling of 5 </w:t>
      </w:r>
      <w:r w:rsidR="006B176B">
        <w:t>reviews</w:t>
      </w:r>
      <w:r>
        <w:t xml:space="preserve"> from dataset</w:t>
      </w:r>
    </w:p>
    <w:p w14:paraId="1F92D45B" w14:textId="77777777" w:rsidR="00E57971" w:rsidRPr="00E57971" w:rsidRDefault="00E57971" w:rsidP="00E57971"/>
    <w:p w14:paraId="61EA6607" w14:textId="72B9C821" w:rsidR="00B720F2" w:rsidRDefault="006B176B" w:rsidP="00B720F2">
      <w:r>
        <w:t xml:space="preserve">From the five selected </w:t>
      </w:r>
      <w:r w:rsidR="00221480">
        <w:t>reviews, we select the first sentence. POS tagging is applied to the entire review, and we extract the relevant POS tags</w:t>
      </w:r>
      <w:r w:rsidR="00A67932">
        <w:t xml:space="preserve"> </w:t>
      </w:r>
      <w:r w:rsidR="00221480">
        <w:t>for each sentence. The five sentences are:</w:t>
      </w:r>
    </w:p>
    <w:p w14:paraId="7C7F6721" w14:textId="27C1FA3B" w:rsidR="7321594E" w:rsidRDefault="00B527A6" w:rsidP="007C5A91">
      <w:pPr>
        <w:pStyle w:val="Head2"/>
        <w:numPr>
          <w:ilvl w:val="0"/>
          <w:numId w:val="37"/>
        </w:numPr>
      </w:pPr>
      <w:r w:rsidRPr="00E24239">
        <w:t>This hotel is absolutely magnificent with a hipster vibe!</w:t>
      </w:r>
    </w:p>
    <w:p w14:paraId="19C82C84" w14:textId="65AAB8ED" w:rsidR="00221480" w:rsidRDefault="004D5509" w:rsidP="007C5A91">
      <w:pPr>
        <w:pStyle w:val="Head2"/>
        <w:numPr>
          <w:ilvl w:val="0"/>
          <w:numId w:val="37"/>
        </w:numPr>
      </w:pPr>
      <w:r>
        <w:t>T</w:t>
      </w:r>
      <w:r w:rsidRPr="004D5509">
        <w:t>his bar is amazing!!</w:t>
      </w:r>
    </w:p>
    <w:p w14:paraId="5349F21E" w14:textId="5B7F6F4A" w:rsidR="004D5509" w:rsidRDefault="004A3B22" w:rsidP="007C5A91">
      <w:pPr>
        <w:pStyle w:val="Head2"/>
        <w:numPr>
          <w:ilvl w:val="0"/>
          <w:numId w:val="37"/>
        </w:numPr>
      </w:pPr>
      <w:r w:rsidRPr="004A3B22">
        <w:t>Pretty good place to nosh in funky cold medina.</w:t>
      </w:r>
    </w:p>
    <w:p w14:paraId="3EB253E9" w14:textId="3940D3C0" w:rsidR="004A3B22" w:rsidRDefault="00D448FB" w:rsidP="007C5A91">
      <w:pPr>
        <w:pStyle w:val="Head2"/>
        <w:numPr>
          <w:ilvl w:val="0"/>
          <w:numId w:val="37"/>
        </w:numPr>
      </w:pPr>
      <w:r w:rsidRPr="00D448FB">
        <w:t>Amazing food with a unique bar layout!</w:t>
      </w:r>
    </w:p>
    <w:p w14:paraId="61EDF309" w14:textId="0D450C28" w:rsidR="000B44BC" w:rsidRPr="000B44BC" w:rsidRDefault="000B44BC" w:rsidP="007C5A91">
      <w:pPr>
        <w:pStyle w:val="Head2"/>
        <w:numPr>
          <w:ilvl w:val="0"/>
          <w:numId w:val="37"/>
        </w:numPr>
      </w:pPr>
      <w:r w:rsidRPr="000B44BC">
        <w:t>I went for dinner at Octagon this week with a group of 10 people.</w:t>
      </w:r>
    </w:p>
    <w:p w14:paraId="5CC6739B" w14:textId="439962F1" w:rsidR="009917DC" w:rsidRDefault="00701821" w:rsidP="007C5A91">
      <w:pPr>
        <w:pStyle w:val="Head2"/>
      </w:pPr>
      <w:r>
        <w:t xml:space="preserve">The spaCy and </w:t>
      </w:r>
      <w:r w:rsidR="00BB6613">
        <w:t>NLTK</w:t>
      </w:r>
      <w:r>
        <w:t xml:space="preserve"> taggers are applied to each </w:t>
      </w:r>
      <w:r w:rsidR="000B44BC">
        <w:t>review</w:t>
      </w:r>
      <w:r w:rsidR="009A7FD5">
        <w:t>. The POS tags are extracted and stored.</w:t>
      </w:r>
    </w:p>
    <w:p w14:paraId="439995DE" w14:textId="77777777" w:rsidR="000811AB" w:rsidRDefault="000811AB" w:rsidP="007C5A91">
      <w:pPr>
        <w:pStyle w:val="Head2"/>
      </w:pPr>
      <w:r>
        <w:rPr>
          <w:noProof/>
        </w:rPr>
        <w:drawing>
          <wp:inline distT="0" distB="0" distL="0" distR="0" wp14:anchorId="60A336A8" wp14:editId="022A59A4">
            <wp:extent cx="3041015" cy="436245"/>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1015" cy="436245"/>
                    </a:xfrm>
                    <a:prstGeom prst="rect">
                      <a:avLst/>
                    </a:prstGeom>
                    <a:noFill/>
                    <a:ln>
                      <a:noFill/>
                    </a:ln>
                  </pic:spPr>
                </pic:pic>
              </a:graphicData>
            </a:graphic>
          </wp:inline>
        </w:drawing>
      </w:r>
    </w:p>
    <w:p w14:paraId="211FDE51" w14:textId="6CD7A426" w:rsidR="000811AB" w:rsidRDefault="000811AB" w:rsidP="000811AB">
      <w:pPr>
        <w:pStyle w:val="Caption"/>
      </w:pPr>
      <w:r>
        <w:t xml:space="preserve">Figure </w:t>
      </w:r>
      <w:r>
        <w:fldChar w:fldCharType="begin"/>
      </w:r>
      <w:r>
        <w:instrText xml:space="preserve"> SEQ Figure \* ARABIC </w:instrText>
      </w:r>
      <w:r>
        <w:fldChar w:fldCharType="separate"/>
      </w:r>
      <w:r>
        <w:rPr>
          <w:noProof/>
        </w:rPr>
        <w:t>12</w:t>
      </w:r>
      <w:r>
        <w:fldChar w:fldCharType="end"/>
      </w:r>
      <w:r w:rsidR="00E24051">
        <w:t>:</w:t>
      </w:r>
      <w:r>
        <w:t xml:space="preserve"> Extracting POS tags using </w:t>
      </w:r>
      <w:r w:rsidR="00BB6613">
        <w:t>NLTK</w:t>
      </w:r>
      <w:r>
        <w:t xml:space="preserve"> and spaCy</w:t>
      </w:r>
    </w:p>
    <w:p w14:paraId="21EC9C6C" w14:textId="0EA350FE" w:rsidR="000B44BC" w:rsidRDefault="000B44BC" w:rsidP="000B44BC">
      <w:r>
        <w:t xml:space="preserve">The tags corresponding to the five sentences are manually extracted from the data. The tags </w:t>
      </w:r>
      <w:r w:rsidR="008D27DE">
        <w:t xml:space="preserve">returned by NLTK tagger </w:t>
      </w:r>
      <w:r>
        <w:t>are:</w:t>
      </w:r>
    </w:p>
    <w:p w14:paraId="1FF01862" w14:textId="77777777" w:rsidR="00FA6DC2" w:rsidRDefault="00FA6DC2" w:rsidP="000B44BC"/>
    <w:p w14:paraId="600C7B76" w14:textId="425DB2EA" w:rsidR="000B44BC" w:rsidRDefault="003D7C1D" w:rsidP="009D0C55">
      <w:pPr>
        <w:pStyle w:val="ListParagraph"/>
        <w:numPr>
          <w:ilvl w:val="0"/>
          <w:numId w:val="38"/>
        </w:numPr>
      </w:pPr>
      <w:r w:rsidRPr="003D7C1D">
        <w:t>('This', 'DT'), ('hotel', 'NN'), ('is', 'VBZ'), ('absolutely', 'RB'), ('magnificent', 'JJ'), ('with', 'IN'), ('a', 'DT'), ('hipster', 'NN'), ('vibe!', 'NN')</w:t>
      </w:r>
    </w:p>
    <w:p w14:paraId="2BD3B6F5" w14:textId="3800E41A" w:rsidR="003D7C1D" w:rsidRDefault="000F3FD8" w:rsidP="009D0C55">
      <w:pPr>
        <w:pStyle w:val="ListParagraph"/>
        <w:numPr>
          <w:ilvl w:val="0"/>
          <w:numId w:val="38"/>
        </w:numPr>
      </w:pPr>
      <w:r w:rsidRPr="000F3FD8">
        <w:t>('This', 'DT'), ('bar', 'NN'), ('is', 'VBZ'), ('amazing!!', 'JJ'</w:t>
      </w:r>
      <w:r>
        <w:t>)</w:t>
      </w:r>
    </w:p>
    <w:p w14:paraId="2A0403E4" w14:textId="04DA6F0E" w:rsidR="000F3FD8" w:rsidRDefault="00CC404D" w:rsidP="009D0C55">
      <w:pPr>
        <w:pStyle w:val="ListParagraph"/>
        <w:numPr>
          <w:ilvl w:val="0"/>
          <w:numId w:val="38"/>
        </w:numPr>
      </w:pPr>
      <w:r w:rsidRPr="00CC404D">
        <w:t>('Pretty', 'RB'), ('good', 'JJ'), ('place', 'NN'), ('to', 'TO'), ('nosh', 'VB'), ('in', 'IN'), ('funky', 'JJ'), ('cold', 'JJ'), ('medina.', 'NN')</w:t>
      </w:r>
    </w:p>
    <w:p w14:paraId="048F7C63" w14:textId="2E8D1741" w:rsidR="00CC404D" w:rsidRDefault="00EC51F0" w:rsidP="009D0C55">
      <w:pPr>
        <w:pStyle w:val="ListParagraph"/>
        <w:numPr>
          <w:ilvl w:val="0"/>
          <w:numId w:val="38"/>
        </w:numPr>
      </w:pPr>
      <w:r w:rsidRPr="00EC51F0">
        <w:t>('Amazing', 'VBG'), ('food', 'NN'), ('with', 'IN'), ('a', 'DT'), ('unique', 'JJ'), ('bar', 'NN'), ('layout!', 'VBD')</w:t>
      </w:r>
    </w:p>
    <w:p w14:paraId="27D9135B" w14:textId="3E25A0FF" w:rsidR="00EC51F0" w:rsidRDefault="00761E9A" w:rsidP="009D0C55">
      <w:pPr>
        <w:pStyle w:val="ListParagraph"/>
        <w:numPr>
          <w:ilvl w:val="0"/>
          <w:numId w:val="38"/>
        </w:numPr>
      </w:pPr>
      <w:r w:rsidRPr="00761E9A">
        <w:t>('I', 'PRP'), ('went', 'VBD'), ('for', 'IN'), ('dinner', 'NN'), ('at', 'IN'), ('Octagon', 'NNP'), ('this', 'DT'), ('week', 'NN'), ('with', 'IN'), ('a', 'DT'), ('group', 'NN'), ('of', 'IN'), ('10', 'CD'), ('people.', 'NN')</w:t>
      </w:r>
    </w:p>
    <w:p w14:paraId="01ED7E8F" w14:textId="58158DFF" w:rsidR="00761E9A" w:rsidRDefault="0063018B" w:rsidP="00761E9A">
      <w:r>
        <w:t>The</w:t>
      </w:r>
      <w:r w:rsidR="008D27DE" w:rsidRPr="008D27DE">
        <w:t xml:space="preserve"> </w:t>
      </w:r>
      <w:r w:rsidR="008D27DE">
        <w:t>tags returned by</w:t>
      </w:r>
      <w:r>
        <w:t xml:space="preserve"> spaCy tag</w:t>
      </w:r>
      <w:r w:rsidR="008D27DE">
        <w:t>ger</w:t>
      </w:r>
      <w:r>
        <w:t xml:space="preserve"> are:</w:t>
      </w:r>
    </w:p>
    <w:p w14:paraId="465C2CFC" w14:textId="77777777" w:rsidR="00FA6DC2" w:rsidRDefault="00FA6DC2" w:rsidP="00761E9A"/>
    <w:p w14:paraId="39A7B6FD" w14:textId="2803BEE6" w:rsidR="0063018B" w:rsidRDefault="006B1288" w:rsidP="009D0C55">
      <w:pPr>
        <w:pStyle w:val="ListParagraph"/>
        <w:numPr>
          <w:ilvl w:val="0"/>
          <w:numId w:val="39"/>
        </w:numPr>
      </w:pPr>
      <w:r w:rsidRPr="006B1288">
        <w:t>('This', 'DET'), ('hotel', 'NOUN'), ('is', 'AUX'), ('absolutely', 'ADV'), ('magnificent', 'ADJ'), ('with', 'ADP'), ('a', 'DET'), ('hipster', 'ADJ'), ('vibe', 'NOUN'), ('!', 'PUNCT')</w:t>
      </w:r>
    </w:p>
    <w:p w14:paraId="6F078C33" w14:textId="1AE5AD86" w:rsidR="006B1288" w:rsidRDefault="008B6729" w:rsidP="009D0C55">
      <w:pPr>
        <w:pStyle w:val="ListParagraph"/>
        <w:numPr>
          <w:ilvl w:val="0"/>
          <w:numId w:val="39"/>
        </w:numPr>
      </w:pPr>
      <w:r w:rsidRPr="008B6729">
        <w:t>('This', 'DET'), ('bar', 'NOUN'), ('is', 'AUX'), ('amazing', 'ADJ'), ('!', 'PUNCT')</w:t>
      </w:r>
    </w:p>
    <w:p w14:paraId="17CD1548" w14:textId="6F471337" w:rsidR="008B6729" w:rsidRDefault="00CE3860" w:rsidP="009D0C55">
      <w:pPr>
        <w:pStyle w:val="ListParagraph"/>
        <w:numPr>
          <w:ilvl w:val="0"/>
          <w:numId w:val="39"/>
        </w:numPr>
      </w:pPr>
      <w:r w:rsidRPr="00CE3860">
        <w:t>('Pretty', 'ADV'), ('good', 'ADJ'), ('place', 'NOUN'), ('to', 'ADP'), ('nosh', 'PROPN'), ('in', 'ADP'), ('funky', 'ADJ'), ('cold', 'PROPN'), ('medina', 'PROPN'), ('.', 'PUNCT')</w:t>
      </w:r>
    </w:p>
    <w:p w14:paraId="192B636B" w14:textId="31CF329B" w:rsidR="00CE3860" w:rsidRDefault="006821B1" w:rsidP="009D0C55">
      <w:pPr>
        <w:pStyle w:val="ListParagraph"/>
        <w:numPr>
          <w:ilvl w:val="0"/>
          <w:numId w:val="39"/>
        </w:numPr>
      </w:pPr>
      <w:r w:rsidRPr="006821B1">
        <w:lastRenderedPageBreak/>
        <w:t>('Amazing', 'ADJ'), ('food', 'NOUN'), ('with', 'ADP'), ('a', 'DET'), ('unique', 'ADJ'), ('bar', 'NOUN'), ('layout', 'NOUN'), ('!', 'PUNCT')</w:t>
      </w:r>
    </w:p>
    <w:p w14:paraId="32A45627" w14:textId="410A95C0" w:rsidR="006821B1" w:rsidRDefault="009377D7" w:rsidP="009D0C55">
      <w:pPr>
        <w:pStyle w:val="ListParagraph"/>
        <w:numPr>
          <w:ilvl w:val="0"/>
          <w:numId w:val="39"/>
        </w:numPr>
      </w:pPr>
      <w:r w:rsidRPr="009377D7">
        <w:t>('I', 'PRON'), ('went', 'VERB'), ('for', 'ADP'), ('dinner', 'NOUN'), ('at', 'ADP'), ('Octagon', 'PROPN'), ('this', 'DET'), ('week', 'NOUN'), ('with', 'ADP'), ('a', 'DET'), ('group', 'NOUN'), ('of', 'ADP'), ('10', 'NUM'), ('people', 'NOUN'), ('.', 'PUNCT')</w:t>
      </w:r>
    </w:p>
    <w:p w14:paraId="0AF5523B" w14:textId="04D58C37" w:rsidR="00BE23F3" w:rsidRDefault="009A0BA3" w:rsidP="00F31566">
      <w:r>
        <w:t xml:space="preserve">The </w:t>
      </w:r>
      <w:r w:rsidR="00BB6613">
        <w:t>NLTK</w:t>
      </w:r>
      <w:r>
        <w:t xml:space="preserve"> tagger </w:t>
      </w:r>
      <w:r w:rsidR="00415F68">
        <w:t xml:space="preserve">does not provide overt punctuation tags </w:t>
      </w:r>
      <w:r w:rsidR="00FD6BF0">
        <w:t xml:space="preserve">unlike the spaCy tagger. </w:t>
      </w:r>
      <w:r w:rsidR="00AB5EE3">
        <w:t>Referring</w:t>
      </w:r>
      <w:r w:rsidR="006C1042">
        <w:t xml:space="preserve"> to the Penn Treebank Tagset</w:t>
      </w:r>
      <w:r w:rsidR="00E75EA6">
        <w:t xml:space="preserve"> [</w:t>
      </w:r>
      <w:r w:rsidR="006D1D27">
        <w:t>2</w:t>
      </w:r>
      <w:r w:rsidR="00E75EA6">
        <w:t>]</w:t>
      </w:r>
      <w:r w:rsidR="00B43058">
        <w:t xml:space="preserve">, </w:t>
      </w:r>
      <w:r w:rsidR="00813282">
        <w:t>m</w:t>
      </w:r>
      <w:r w:rsidR="00876511">
        <w:t>ost</w:t>
      </w:r>
      <w:r w:rsidR="00813282">
        <w:t xml:space="preserve"> of the tags identified by the two taggers correspond</w:t>
      </w:r>
      <w:r w:rsidR="009833EE">
        <w:t xml:space="preserve"> to each other. However, some tags are different </w:t>
      </w:r>
      <w:r w:rsidR="00552293">
        <w:t>as spaCy</w:t>
      </w:r>
      <w:r w:rsidR="00895EF9">
        <w:t>’s tagset has an additional AUX</w:t>
      </w:r>
      <w:r w:rsidR="005214D1">
        <w:t xml:space="preserve"> “auxiliary”</w:t>
      </w:r>
      <w:r w:rsidR="00895EF9">
        <w:t xml:space="preserve"> tag which is not defined in the </w:t>
      </w:r>
      <w:r w:rsidR="00BB6613">
        <w:t>NLTK</w:t>
      </w:r>
      <w:r w:rsidR="00895EF9">
        <w:t xml:space="preserve"> tagset. </w:t>
      </w:r>
      <w:r w:rsidR="00D35397">
        <w:t xml:space="preserve">Words in this class, however, are consistently </w:t>
      </w:r>
      <w:r w:rsidR="003C013B">
        <w:t xml:space="preserve">tagged </w:t>
      </w:r>
      <w:r w:rsidR="00151A6F">
        <w:t xml:space="preserve">in the same way across both taggers – for example, the word ‘is’, functions as a </w:t>
      </w:r>
      <w:r w:rsidR="00740D57">
        <w:t>verbal copula and is tagged as AUX for spaCy and VBZ</w:t>
      </w:r>
      <w:r w:rsidR="00031B6B">
        <w:t xml:space="preserve"> </w:t>
      </w:r>
      <w:r w:rsidR="005214D1">
        <w:t>“</w:t>
      </w:r>
      <w:r w:rsidR="005E7CD7">
        <w:t>Verb, 3</w:t>
      </w:r>
      <w:r w:rsidR="005E7CD7" w:rsidRPr="005E7CD7">
        <w:rPr>
          <w:vertAlign w:val="superscript"/>
        </w:rPr>
        <w:t>rd</w:t>
      </w:r>
      <w:r w:rsidR="005E7CD7">
        <w:t xml:space="preserve"> person singular present” for </w:t>
      </w:r>
      <w:r w:rsidR="00BB6613">
        <w:t>NLTK</w:t>
      </w:r>
      <w:r w:rsidR="005E7CD7">
        <w:t>.</w:t>
      </w:r>
      <w:r w:rsidR="0088380B">
        <w:t xml:space="preserve"> </w:t>
      </w:r>
      <w:r w:rsidR="00653173">
        <w:t xml:space="preserve">There are </w:t>
      </w:r>
      <w:r w:rsidR="008867FA">
        <w:t xml:space="preserve">POS tagging errors noted for both the spaCy and </w:t>
      </w:r>
      <w:r w:rsidR="00BB6613">
        <w:t>NLTK</w:t>
      </w:r>
      <w:r w:rsidR="009D0C55">
        <w:t xml:space="preserve"> taggers – for example, the word ‘nosh’ in sentence 3 is slang for </w:t>
      </w:r>
      <w:r w:rsidR="00196851">
        <w:t>‘eating’, which is a verb</w:t>
      </w:r>
      <w:r w:rsidR="009D0C55">
        <w:t xml:space="preserve"> and is therefore incorrectly classified as a proper noun. This word may not have been seen in the </w:t>
      </w:r>
      <w:r w:rsidR="004B35AD">
        <w:t>training corpus and th</w:t>
      </w:r>
      <w:r w:rsidR="00E02556">
        <w:t xml:space="preserve">erefore the POS taggers </w:t>
      </w:r>
      <w:r w:rsidR="00037F50">
        <w:t>are unable to accurately tag the word.</w:t>
      </w:r>
    </w:p>
    <w:p w14:paraId="14D2E206" w14:textId="60212065" w:rsidR="007F5BF7" w:rsidRDefault="007F5BF7" w:rsidP="00F31566">
      <w:r>
        <w:t xml:space="preserve">Generally, the POS taggers used </w:t>
      </w:r>
      <w:r w:rsidR="009063E7">
        <w:t xml:space="preserve">here were not trained specifically </w:t>
      </w:r>
      <w:r w:rsidR="00755FFA">
        <w:t xml:space="preserve">on </w:t>
      </w:r>
      <w:r w:rsidR="00E70BEC">
        <w:t xml:space="preserve">review-like text and hence cannot be expected to perform </w:t>
      </w:r>
      <w:r w:rsidR="0044110F">
        <w:t>as well.</w:t>
      </w:r>
    </w:p>
    <w:p w14:paraId="1F1C1EA2" w14:textId="77777777" w:rsidR="00555AE7" w:rsidRPr="000B44BC" w:rsidRDefault="00555AE7" w:rsidP="00F31566"/>
    <w:p w14:paraId="5615A4E2" w14:textId="4ED499FE" w:rsidR="006E7657" w:rsidRPr="00D45A16" w:rsidRDefault="009F31E7" w:rsidP="007C5A91">
      <w:pPr>
        <w:pStyle w:val="Head2"/>
        <w:rPr>
          <w:b/>
          <w:sz w:val="22"/>
          <w:szCs w:val="22"/>
        </w:rPr>
      </w:pPr>
      <w:r w:rsidRPr="00D45A16">
        <w:rPr>
          <w:rStyle w:val="Label"/>
          <w:b/>
          <w:sz w:val="22"/>
          <w:szCs w:val="22"/>
        </w:rPr>
        <w:t>2</w:t>
      </w:r>
      <w:r w:rsidR="006E7657" w:rsidRPr="00D45A16">
        <w:rPr>
          <w:rStyle w:val="Label"/>
          <w:b/>
          <w:sz w:val="22"/>
          <w:szCs w:val="22"/>
        </w:rPr>
        <w:t>.</w:t>
      </w:r>
      <w:r w:rsidR="00D47CD7" w:rsidRPr="00D45A16">
        <w:rPr>
          <w:rStyle w:val="Label"/>
          <w:b/>
          <w:sz w:val="22"/>
          <w:szCs w:val="22"/>
        </w:rPr>
        <w:t>3</w:t>
      </w:r>
      <w:r w:rsidR="006E7657" w:rsidRPr="00D45A16">
        <w:rPr>
          <w:b/>
          <w:sz w:val="22"/>
          <w:szCs w:val="22"/>
        </w:rPr>
        <w:t> </w:t>
      </w:r>
      <w:r w:rsidR="00D47CD7" w:rsidRPr="00D45A16">
        <w:rPr>
          <w:b/>
          <w:sz w:val="22"/>
          <w:szCs w:val="22"/>
        </w:rPr>
        <w:t>Writing Style</w:t>
      </w:r>
    </w:p>
    <w:p w14:paraId="0B025AA9" w14:textId="2F2545B5" w:rsidR="00136F96" w:rsidRDefault="00F07789" w:rsidP="00136F96">
      <w:r>
        <w:t xml:space="preserve">For </w:t>
      </w:r>
      <w:r w:rsidR="00136F96">
        <w:t xml:space="preserve">the </w:t>
      </w:r>
      <w:r>
        <w:t>analysis</w:t>
      </w:r>
      <w:r w:rsidR="00D774B0">
        <w:t xml:space="preserve"> of writing style, </w:t>
      </w:r>
      <w:r w:rsidR="006E6B93">
        <w:t xml:space="preserve">2 posts/articles are </w:t>
      </w:r>
      <w:r w:rsidR="00136F96">
        <w:t xml:space="preserve">randomly sampled from StackOverflow, HardwareZone and ChannelNewsAsia </w:t>
      </w:r>
      <w:r w:rsidR="006E6B93">
        <w:t>each (refer to Appendix</w:t>
      </w:r>
      <w:r w:rsidR="00501298">
        <w:t xml:space="preserve"> A</w:t>
      </w:r>
      <w:r w:rsidR="006E6B93">
        <w:t>)</w:t>
      </w:r>
      <w:r w:rsidR="00FA616A">
        <w:t>.</w:t>
      </w:r>
    </w:p>
    <w:p w14:paraId="236C9E9D" w14:textId="77777777" w:rsidR="00136F96" w:rsidRDefault="00136F96" w:rsidP="00136F96"/>
    <w:p w14:paraId="58A9A7F3" w14:textId="34060F84" w:rsidR="00136F96" w:rsidRDefault="00136F96" w:rsidP="00136F96">
      <w:r>
        <w:t xml:space="preserve">The </w:t>
      </w:r>
      <w:r w:rsidR="00955F0F">
        <w:t xml:space="preserve">news </w:t>
      </w:r>
      <w:r>
        <w:t xml:space="preserve">articles </w:t>
      </w:r>
      <w:r w:rsidR="00335A4B">
        <w:t xml:space="preserve">sampled </w:t>
      </w:r>
      <w:r>
        <w:t xml:space="preserve">from ChannelNewsAsia have a consistently good writing style in terms of the first </w:t>
      </w:r>
      <w:r w:rsidR="00195DA4">
        <w:t xml:space="preserve">letter of the first </w:t>
      </w:r>
      <w:r>
        <w:t xml:space="preserve">word in every sentence being </w:t>
      </w:r>
      <w:r w:rsidR="00B76245">
        <w:t>capitalized</w:t>
      </w:r>
      <w:r>
        <w:t xml:space="preserve">, accurate grammar, </w:t>
      </w:r>
      <w:r w:rsidR="001E07D5">
        <w:t xml:space="preserve">first letter of the words in </w:t>
      </w:r>
      <w:r>
        <w:t xml:space="preserve">named entities being </w:t>
      </w:r>
      <w:r w:rsidR="00B76245">
        <w:t>capitalized</w:t>
      </w:r>
      <w:r>
        <w:t xml:space="preserve"> and complete punctuation. </w:t>
      </w:r>
      <w:r w:rsidR="00412E90">
        <w:t xml:space="preserve">For example, </w:t>
      </w:r>
      <w:r w:rsidR="00B465BB">
        <w:t xml:space="preserve">the </w:t>
      </w:r>
      <w:r w:rsidR="00D92D4C">
        <w:t>named entities</w:t>
      </w:r>
      <w:r w:rsidR="00221AC1">
        <w:t xml:space="preserve">’ first letters </w:t>
      </w:r>
      <w:r w:rsidR="00232E66">
        <w:t>are</w:t>
      </w:r>
      <w:r w:rsidR="00221AC1">
        <w:t xml:space="preserve"> capitalized</w:t>
      </w:r>
      <w:r w:rsidR="00316084">
        <w:t xml:space="preserve"> such as ‘Pope Francis’ and </w:t>
      </w:r>
      <w:r w:rsidR="00D92D4C">
        <w:t xml:space="preserve">‘Shopify’ in the sampled </w:t>
      </w:r>
      <w:r w:rsidR="00232E66">
        <w:t>articles</w:t>
      </w:r>
      <w:r w:rsidR="00D92D4C">
        <w:t xml:space="preserve"> from ChannelNewsAsia. </w:t>
      </w:r>
      <w:r>
        <w:t xml:space="preserve">The main reason could be </w:t>
      </w:r>
      <w:r w:rsidR="00BD5EEC">
        <w:t>since</w:t>
      </w:r>
      <w:r>
        <w:t xml:space="preserve"> these are all formal articles</w:t>
      </w:r>
      <w:r w:rsidR="004C6089">
        <w:t>. T</w:t>
      </w:r>
      <w:r>
        <w:t xml:space="preserve">hus, </w:t>
      </w:r>
      <w:r w:rsidR="004C6089">
        <w:t xml:space="preserve">they are published by an </w:t>
      </w:r>
      <w:r w:rsidR="00CE2099">
        <w:t>organization</w:t>
      </w:r>
      <w:r w:rsidR="004C6089">
        <w:t xml:space="preserve"> or on behalf of </w:t>
      </w:r>
      <w:r w:rsidR="00CE2099">
        <w:t>an organization and they</w:t>
      </w:r>
      <w:r>
        <w:t xml:space="preserve"> would have been vetted thoroughly before being published.</w:t>
      </w:r>
    </w:p>
    <w:p w14:paraId="5AD09F29" w14:textId="77777777" w:rsidR="00136F96" w:rsidRDefault="00136F96" w:rsidP="00136F96"/>
    <w:p w14:paraId="7F9CE7C5" w14:textId="1146382C" w:rsidR="00136F96" w:rsidRDefault="00136F96" w:rsidP="00136F96">
      <w:r>
        <w:t xml:space="preserve">The posts </w:t>
      </w:r>
      <w:r w:rsidR="00335A4B">
        <w:t>sampled</w:t>
      </w:r>
      <w:r>
        <w:t xml:space="preserve"> from StackOverflow almost follow the above trend too except for slight grammatical errors and proper nouns not being </w:t>
      </w:r>
      <w:r w:rsidR="00B76245">
        <w:t>capitalized</w:t>
      </w:r>
      <w:r w:rsidR="00954059">
        <w:t xml:space="preserve"> seldomly</w:t>
      </w:r>
      <w:r>
        <w:t xml:space="preserve">. </w:t>
      </w:r>
      <w:r w:rsidR="003267EF">
        <w:t>For example,</w:t>
      </w:r>
      <w:r w:rsidR="005A230C">
        <w:t xml:space="preserve"> in the first sampled post from StackOverflow, the word ‘to’ is written as ‘o’</w:t>
      </w:r>
      <w:r w:rsidR="00DF428D">
        <w:t>. Furthermore, the phrase ‘it should give decaying trend’ should be</w:t>
      </w:r>
      <w:r w:rsidR="00247D14">
        <w:t xml:space="preserve"> changed to be</w:t>
      </w:r>
      <w:r w:rsidR="00DF428D">
        <w:t xml:space="preserve"> </w:t>
      </w:r>
      <w:r w:rsidR="00247D14">
        <w:t>grammatically correct, which would be</w:t>
      </w:r>
      <w:r w:rsidR="003F44AB">
        <w:t xml:space="preserve"> ‘it should give a decaying trend’. </w:t>
      </w:r>
      <w:r>
        <w:t xml:space="preserve">This could be due to the fact that the posts are </w:t>
      </w:r>
      <w:r w:rsidR="009F544C">
        <w:t xml:space="preserve">posted by an individual </w:t>
      </w:r>
      <w:r>
        <w:t xml:space="preserve">and </w:t>
      </w:r>
      <w:r w:rsidR="001B3CE8">
        <w:t xml:space="preserve">since StackOverflow is a public forum, </w:t>
      </w:r>
      <w:r>
        <w:t xml:space="preserve"> most likely </w:t>
      </w:r>
      <w:r w:rsidR="003F44AB">
        <w:t xml:space="preserve">they </w:t>
      </w:r>
      <w:r>
        <w:t xml:space="preserve">would not be vetted or checked thoroughly </w:t>
      </w:r>
      <w:r w:rsidR="00F41C1E">
        <w:t>prior to</w:t>
      </w:r>
      <w:r>
        <w:t xml:space="preserve"> posting. Moreover, </w:t>
      </w:r>
      <w:r w:rsidR="00F41C1E">
        <w:t xml:space="preserve">since other </w:t>
      </w:r>
      <w:r>
        <w:t xml:space="preserve">people </w:t>
      </w:r>
      <w:r w:rsidR="00F41C1E">
        <w:t xml:space="preserve">will most probably still </w:t>
      </w:r>
      <w:r>
        <w:t xml:space="preserve">understand </w:t>
      </w:r>
      <w:r w:rsidR="00F41C1E">
        <w:t>the posts</w:t>
      </w:r>
      <w:r>
        <w:t xml:space="preserve"> </w:t>
      </w:r>
      <w:r w:rsidR="00F41C1E">
        <w:t xml:space="preserve">with </w:t>
      </w:r>
      <w:r w:rsidR="00FA7BF5">
        <w:t xml:space="preserve">informal writing and </w:t>
      </w:r>
      <w:r w:rsidR="00F41C1E">
        <w:t>slight grammatical errors</w:t>
      </w:r>
      <w:r>
        <w:t xml:space="preserve">, post </w:t>
      </w:r>
      <w:r>
        <w:t>owners might not give much importance</w:t>
      </w:r>
      <w:r w:rsidR="00FA7BF5">
        <w:t xml:space="preserve"> to grammar and writing style</w:t>
      </w:r>
      <w:r w:rsidR="00321575">
        <w:t xml:space="preserve"> when they post.</w:t>
      </w:r>
      <w:r w:rsidR="00CE7345">
        <w:t xml:space="preserve"> </w:t>
      </w:r>
    </w:p>
    <w:p w14:paraId="595887C6" w14:textId="345D8F1F" w:rsidR="009245C1" w:rsidRDefault="009245C1" w:rsidP="00136F96"/>
    <w:p w14:paraId="3895098F" w14:textId="77777777" w:rsidR="002E3898" w:rsidRDefault="009245C1" w:rsidP="00136F96">
      <w:r>
        <w:t>The</w:t>
      </w:r>
      <w:r w:rsidR="007574DE">
        <w:t xml:space="preserve"> </w:t>
      </w:r>
      <w:r>
        <w:t xml:space="preserve">posts </w:t>
      </w:r>
      <w:r w:rsidR="00335A4B">
        <w:t xml:space="preserve">sampled </w:t>
      </w:r>
      <w:r>
        <w:t xml:space="preserve">from HardwareZone </w:t>
      </w:r>
      <w:r w:rsidR="00AB07AD">
        <w:t>forums</w:t>
      </w:r>
      <w:r w:rsidR="0065335E">
        <w:t xml:space="preserve"> have mediocre writing style </w:t>
      </w:r>
      <w:r w:rsidR="00912692">
        <w:t>due to</w:t>
      </w:r>
      <w:r w:rsidR="0065335E">
        <w:t xml:space="preserve"> </w:t>
      </w:r>
      <w:r w:rsidR="00D50C8B">
        <w:t xml:space="preserve">improper sentence structure, </w:t>
      </w:r>
      <w:r w:rsidR="0065335E">
        <w:t xml:space="preserve">missing punctuation, heavy grammatical </w:t>
      </w:r>
      <w:r w:rsidR="00304374">
        <w:t>errors,</w:t>
      </w:r>
      <w:r w:rsidR="00912692">
        <w:t xml:space="preserve"> and</w:t>
      </w:r>
      <w:r w:rsidR="00300E93">
        <w:t xml:space="preserve"> </w:t>
      </w:r>
      <w:r w:rsidR="00C3111D">
        <w:t xml:space="preserve">Singaporean </w:t>
      </w:r>
      <w:r w:rsidR="00300E93">
        <w:t>slang</w:t>
      </w:r>
      <w:r w:rsidR="008A3A46">
        <w:t xml:space="preserve"> </w:t>
      </w:r>
      <w:r w:rsidR="0095611D">
        <w:t xml:space="preserve">even though the first </w:t>
      </w:r>
      <w:r w:rsidR="00063609">
        <w:t xml:space="preserve">letter of the first word in a sentence and proper nouns </w:t>
      </w:r>
      <w:r w:rsidR="0055700E">
        <w:t xml:space="preserve">are </w:t>
      </w:r>
      <w:r w:rsidR="001D3AD8">
        <w:t>capitalized in seldom cases.</w:t>
      </w:r>
      <w:r w:rsidR="001B7D6E">
        <w:t xml:space="preserve"> Since HardwareZone forums are </w:t>
      </w:r>
      <w:r w:rsidR="00B913BB">
        <w:t>based in Singapore</w:t>
      </w:r>
      <w:r w:rsidR="0037588B">
        <w:t xml:space="preserve"> and they are more of</w:t>
      </w:r>
      <w:r w:rsidR="00426D66">
        <w:t xml:space="preserve"> </w:t>
      </w:r>
      <w:r w:rsidR="00F511CA">
        <w:t xml:space="preserve">lifestyle </w:t>
      </w:r>
      <w:r w:rsidR="0037588B">
        <w:t>discussion</w:t>
      </w:r>
      <w:r w:rsidR="00F53E91">
        <w:t xml:space="preserve"> forum</w:t>
      </w:r>
      <w:r w:rsidR="00426D66">
        <w:t>s</w:t>
      </w:r>
      <w:r w:rsidR="00B913BB">
        <w:t xml:space="preserve">, they </w:t>
      </w:r>
      <w:r w:rsidR="0037588B">
        <w:t>are bound</w:t>
      </w:r>
      <w:r w:rsidR="00B913BB">
        <w:t xml:space="preserve"> to contain Singlish slang phrases and words</w:t>
      </w:r>
      <w:r w:rsidR="00F511CA">
        <w:t xml:space="preserve"> and have a</w:t>
      </w:r>
      <w:r w:rsidR="00426D66">
        <w:t xml:space="preserve"> more</w:t>
      </w:r>
      <w:r w:rsidR="00F511CA">
        <w:t xml:space="preserve"> informal tone</w:t>
      </w:r>
      <w:r w:rsidR="00900DB8">
        <w:t xml:space="preserve">, compared to StackOverflow. </w:t>
      </w:r>
      <w:r w:rsidR="00C3111D">
        <w:t xml:space="preserve">Since StackOverflow is more of an educational forum and is based worldwide, it has a more formal tone and does not </w:t>
      </w:r>
      <w:r w:rsidR="00282E0E">
        <w:t xml:space="preserve">really </w:t>
      </w:r>
      <w:r w:rsidR="00C3111D">
        <w:t>contain</w:t>
      </w:r>
      <w:r w:rsidR="005A13D8">
        <w:t xml:space="preserve"> slang specific to any cultural group</w:t>
      </w:r>
      <w:r w:rsidR="00DC58B2">
        <w:t xml:space="preserve">, </w:t>
      </w:r>
      <w:r w:rsidR="00BD5EEC">
        <w:t>for</w:t>
      </w:r>
      <w:r w:rsidR="00B51ADF">
        <w:t xml:space="preserve"> </w:t>
      </w:r>
      <w:r w:rsidR="00DC58B2">
        <w:t xml:space="preserve">the posts </w:t>
      </w:r>
      <w:r w:rsidR="00B51ADF">
        <w:t>to</w:t>
      </w:r>
      <w:r w:rsidR="00DC58B2">
        <w:t xml:space="preserve"> be understood better by the wider target audience.</w:t>
      </w:r>
      <w:r w:rsidR="00F82572">
        <w:t xml:space="preserve"> </w:t>
      </w:r>
    </w:p>
    <w:p w14:paraId="6AD96D15" w14:textId="77777777" w:rsidR="002E3898" w:rsidRDefault="002E3898" w:rsidP="00136F96"/>
    <w:p w14:paraId="38E92BE9" w14:textId="77777777" w:rsidR="00DA2762" w:rsidRDefault="002E3898" w:rsidP="00DA2762">
      <w:pPr>
        <w:keepNext/>
      </w:pPr>
      <w:r>
        <w:rPr>
          <w:noProof/>
        </w:rPr>
        <w:drawing>
          <wp:inline distT="0" distB="0" distL="0" distR="0" wp14:anchorId="1BB72BAB" wp14:editId="7C3616D1">
            <wp:extent cx="3048000" cy="2363501"/>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33"/>
                    <a:srcRect l="57173" t="11815" r="13251" b="6656"/>
                    <a:stretch/>
                  </pic:blipFill>
                  <pic:spPr bwMode="auto">
                    <a:xfrm>
                      <a:off x="0" y="0"/>
                      <a:ext cx="3048000" cy="2363501"/>
                    </a:xfrm>
                    <a:prstGeom prst="rect">
                      <a:avLst/>
                    </a:prstGeom>
                    <a:ln>
                      <a:noFill/>
                    </a:ln>
                    <a:extLst>
                      <a:ext uri="{53640926-AAD7-44D8-BBD7-CCE9431645EC}">
                        <a14:shadowObscured xmlns:a14="http://schemas.microsoft.com/office/drawing/2010/main"/>
                      </a:ext>
                    </a:extLst>
                  </pic:spPr>
                </pic:pic>
              </a:graphicData>
            </a:graphic>
          </wp:inline>
        </w:drawing>
      </w:r>
    </w:p>
    <w:p w14:paraId="37426508" w14:textId="1CE0082D" w:rsidR="002E3898" w:rsidRDefault="00DA2762" w:rsidP="00751AA5">
      <w:pPr>
        <w:pStyle w:val="Caption"/>
      </w:pPr>
      <w:r>
        <w:t xml:space="preserve">Figure </w:t>
      </w:r>
      <w:r>
        <w:fldChar w:fldCharType="begin"/>
      </w:r>
      <w:r>
        <w:instrText xml:space="preserve"> SEQ Figure \* ARABIC </w:instrText>
      </w:r>
      <w:r>
        <w:fldChar w:fldCharType="separate"/>
      </w:r>
      <w:r>
        <w:rPr>
          <w:noProof/>
        </w:rPr>
        <w:t>13</w:t>
      </w:r>
      <w:r>
        <w:fldChar w:fldCharType="end"/>
      </w:r>
      <w:r>
        <w:t>:</w:t>
      </w:r>
      <w:r w:rsidR="00603CB7">
        <w:t xml:space="preserve"> First post sampled from HardwareZone forums</w:t>
      </w:r>
    </w:p>
    <w:p w14:paraId="0E42968C" w14:textId="77777777" w:rsidR="002E3898" w:rsidRDefault="002E3898" w:rsidP="00136F96"/>
    <w:p w14:paraId="04486A16" w14:textId="200A6B8F" w:rsidR="009245C1" w:rsidRDefault="002C2511" w:rsidP="00136F96">
      <w:r>
        <w:t>For example,</w:t>
      </w:r>
      <w:r w:rsidR="009635FA">
        <w:t xml:space="preserve"> as seen in Fi</w:t>
      </w:r>
      <w:r w:rsidR="005858E7">
        <w:t>g. 13,</w:t>
      </w:r>
      <w:r>
        <w:t xml:space="preserve"> </w:t>
      </w:r>
      <w:r w:rsidR="003A41B3">
        <w:t>for</w:t>
      </w:r>
      <w:r>
        <w:t xml:space="preserve"> the first post sampled from HardwareZone forums</w:t>
      </w:r>
      <w:r w:rsidR="00544DC9">
        <w:t xml:space="preserve">, the </w:t>
      </w:r>
      <w:r w:rsidR="003A41B3">
        <w:t xml:space="preserve">post title contains </w:t>
      </w:r>
      <w:r w:rsidR="003B6D3F">
        <w:t>a</w:t>
      </w:r>
      <w:r w:rsidR="003A41B3">
        <w:t xml:space="preserve"> Singlish abbreviation</w:t>
      </w:r>
      <w:r w:rsidR="00301650">
        <w:t xml:space="preserve"> </w:t>
      </w:r>
      <w:r w:rsidR="00AD2CB3">
        <w:t xml:space="preserve">‘GVGT’, which </w:t>
      </w:r>
      <w:r w:rsidR="00EF6FD1">
        <w:t>expands to</w:t>
      </w:r>
      <w:r w:rsidR="00AD2CB3">
        <w:t xml:space="preserve"> ‘Got Video Got Talk’</w:t>
      </w:r>
      <w:r w:rsidR="004104CE">
        <w:t xml:space="preserve">. </w:t>
      </w:r>
      <w:r w:rsidR="007D06A4">
        <w:t xml:space="preserve">This abbreviation is </w:t>
      </w:r>
      <w:r w:rsidR="006C646D">
        <w:t xml:space="preserve">probably mentioned as the post contains a video in relation to </w:t>
      </w:r>
      <w:r w:rsidR="007F55AF">
        <w:t xml:space="preserve">the </w:t>
      </w:r>
      <w:r w:rsidR="006C646D">
        <w:t>post content</w:t>
      </w:r>
      <w:r w:rsidR="00622285">
        <w:t>.</w:t>
      </w:r>
      <w:r w:rsidR="00D45387">
        <w:t xml:space="preserve"> Furthermore, we can see that Singlish slang words such as ‘Ang</w:t>
      </w:r>
      <w:r w:rsidR="009403CE">
        <w:t>M</w:t>
      </w:r>
      <w:r w:rsidR="00D45387">
        <w:t>oh’</w:t>
      </w:r>
      <w:r w:rsidR="00B22C1C">
        <w:t xml:space="preserve"> and</w:t>
      </w:r>
      <w:r w:rsidR="00D45387">
        <w:t xml:space="preserve"> ‘</w:t>
      </w:r>
      <w:r w:rsidR="00B22C1C">
        <w:t xml:space="preserve">tong’ </w:t>
      </w:r>
      <w:r w:rsidR="00406C01">
        <w:t xml:space="preserve">are being used in both the posts </w:t>
      </w:r>
      <w:r w:rsidR="00D45336">
        <w:t>sampled from HardwareZone forums.</w:t>
      </w:r>
    </w:p>
    <w:p w14:paraId="4174703F" w14:textId="77777777" w:rsidR="00136F96" w:rsidRDefault="00136F96" w:rsidP="00136F96"/>
    <w:p w14:paraId="2B02E825" w14:textId="19893749" w:rsidR="00136F96" w:rsidRDefault="00136F96" w:rsidP="00136F96">
      <w:r>
        <w:t xml:space="preserve">The above tools used for </w:t>
      </w:r>
      <w:r w:rsidR="00B76245">
        <w:t>tokenization</w:t>
      </w:r>
      <w:r>
        <w:t xml:space="preserve"> and POS tagging can </w:t>
      </w:r>
      <w:r w:rsidR="007F10B7">
        <w:t xml:space="preserve">only </w:t>
      </w:r>
      <w:r>
        <w:t xml:space="preserve">be used for the posts </w:t>
      </w:r>
      <w:r w:rsidR="007407E3">
        <w:t>in</w:t>
      </w:r>
      <w:r>
        <w:t xml:space="preserve"> StackOverflow </w:t>
      </w:r>
      <w:r w:rsidR="009F6F8A">
        <w:t>after they have undergone some</w:t>
      </w:r>
      <w:r w:rsidR="001B4D18">
        <w:t xml:space="preserve"> intermediate</w:t>
      </w:r>
      <w:r>
        <w:t xml:space="preserve"> level of </w:t>
      </w:r>
      <w:r w:rsidR="009F6F8A">
        <w:t>pre-</w:t>
      </w:r>
      <w:r>
        <w:t>processing.</w:t>
      </w:r>
      <w:r w:rsidR="00585345">
        <w:t xml:space="preserve"> This is because many a times, </w:t>
      </w:r>
      <w:r w:rsidR="00CB67EB">
        <w:t>StackOverflow</w:t>
      </w:r>
      <w:r w:rsidR="00585345">
        <w:t xml:space="preserve"> posts contain pieces of code</w:t>
      </w:r>
      <w:r w:rsidR="00744FF3">
        <w:t xml:space="preserve"> and since code is not </w:t>
      </w:r>
      <w:r w:rsidR="005979C1">
        <w:t>proper linguistic</w:t>
      </w:r>
      <w:r w:rsidR="00744FF3">
        <w:t xml:space="preserve"> text,</w:t>
      </w:r>
      <w:r w:rsidR="005979C1">
        <w:t xml:space="preserve"> </w:t>
      </w:r>
      <w:r w:rsidR="004A3B04">
        <w:t>they need to be removed</w:t>
      </w:r>
      <w:r w:rsidR="00177BEE">
        <w:t xml:space="preserve"> before </w:t>
      </w:r>
      <w:r w:rsidR="0068493A">
        <w:t>the post c</w:t>
      </w:r>
      <w:r w:rsidR="00857294">
        <w:t>an undergo tokenization and POS tagging.</w:t>
      </w:r>
      <w:r w:rsidR="00C50499">
        <w:t xml:space="preserve"> Furthermore,</w:t>
      </w:r>
      <w:r>
        <w:t xml:space="preserve"> </w:t>
      </w:r>
      <w:r w:rsidR="00C50499">
        <w:t>t</w:t>
      </w:r>
      <w:r w:rsidR="000B529D">
        <w:t>he pr</w:t>
      </w:r>
      <w:r w:rsidR="00264CCE">
        <w:t>e-</w:t>
      </w:r>
      <w:r w:rsidR="000B529D">
        <w:t xml:space="preserve">processing </w:t>
      </w:r>
      <w:r w:rsidR="00264CCE">
        <w:t>should</w:t>
      </w:r>
      <w:r w:rsidR="000B529D">
        <w:t xml:space="preserve"> include removing improper words </w:t>
      </w:r>
      <w:r w:rsidR="00E54FE7">
        <w:t>and applying punctuation where</w:t>
      </w:r>
      <w:r w:rsidR="004D264D">
        <w:t>ver</w:t>
      </w:r>
      <w:r w:rsidR="00E54FE7">
        <w:t xml:space="preserve"> </w:t>
      </w:r>
      <w:r w:rsidR="004D264D">
        <w:t>appropriate and needed</w:t>
      </w:r>
      <w:r w:rsidR="00E54FE7">
        <w:t xml:space="preserve">. </w:t>
      </w:r>
      <w:r>
        <w:t xml:space="preserve">This is due to the fact that some StackOverflow posts have the tendency to contain incomplete words </w:t>
      </w:r>
      <w:r w:rsidR="00E54FE7">
        <w:t xml:space="preserve">or punctuation </w:t>
      </w:r>
      <w:r>
        <w:t>due to human error and the lack of vetting of the informal posts</w:t>
      </w:r>
      <w:r w:rsidR="00F976BD">
        <w:t xml:space="preserve"> as discussed above.</w:t>
      </w:r>
    </w:p>
    <w:p w14:paraId="4D247752" w14:textId="77777777" w:rsidR="00136F96" w:rsidRPr="00D1213F" w:rsidRDefault="00136F96" w:rsidP="007C5A91">
      <w:pPr>
        <w:pStyle w:val="Head2"/>
      </w:pPr>
    </w:p>
    <w:p w14:paraId="1AB66173" w14:textId="052C0E34" w:rsidR="00BB3E4B" w:rsidRPr="00AB0317" w:rsidRDefault="009F31E7" w:rsidP="007C5A91">
      <w:pPr>
        <w:pStyle w:val="Head2"/>
      </w:pPr>
      <w:r w:rsidRPr="00D45A16">
        <w:rPr>
          <w:rStyle w:val="Label"/>
          <w:b/>
          <w:sz w:val="22"/>
          <w:szCs w:val="22"/>
        </w:rPr>
        <w:lastRenderedPageBreak/>
        <w:t>2</w:t>
      </w:r>
      <w:r w:rsidR="001229F6" w:rsidRPr="00D45A16">
        <w:rPr>
          <w:rStyle w:val="Label"/>
          <w:b/>
          <w:sz w:val="22"/>
          <w:szCs w:val="22"/>
        </w:rPr>
        <w:t>.</w:t>
      </w:r>
      <w:r w:rsidR="002E194A" w:rsidRPr="00D45A16">
        <w:rPr>
          <w:rStyle w:val="Label"/>
          <w:b/>
          <w:sz w:val="22"/>
          <w:szCs w:val="22"/>
        </w:rPr>
        <w:t>4</w:t>
      </w:r>
      <w:r w:rsidR="001229F6" w:rsidRPr="0026208C">
        <w:t> </w:t>
      </w:r>
      <w:r w:rsidR="002E194A" w:rsidRPr="00D45A16">
        <w:rPr>
          <w:b/>
          <w:sz w:val="22"/>
          <w:szCs w:val="22"/>
        </w:rPr>
        <w:t xml:space="preserve">Most frequent </w:t>
      </w:r>
      <w:r w:rsidR="002E194A" w:rsidRPr="00D45A16">
        <w:rPr>
          <w:rFonts w:ascii="Cambria Math" w:hAnsi="Cambria Math" w:cs="Cambria Math"/>
          <w:b/>
          <w:sz w:val="22"/>
          <w:szCs w:val="22"/>
        </w:rPr>
        <w:t>⟨</w:t>
      </w:r>
      <w:r w:rsidR="002E194A" w:rsidRPr="00D45A16">
        <w:rPr>
          <w:b/>
          <w:sz w:val="22"/>
          <w:szCs w:val="22"/>
        </w:rPr>
        <w:t xml:space="preserve"> Noun - Adjective </w:t>
      </w:r>
      <w:r w:rsidR="002E194A" w:rsidRPr="00D45A16">
        <w:rPr>
          <w:rFonts w:ascii="Cambria Math" w:hAnsi="Cambria Math" w:cs="Cambria Math"/>
          <w:b/>
          <w:sz w:val="22"/>
          <w:szCs w:val="22"/>
        </w:rPr>
        <w:t>⟩</w:t>
      </w:r>
      <w:r w:rsidR="002E194A" w:rsidRPr="00D45A16">
        <w:rPr>
          <w:b/>
          <w:sz w:val="22"/>
          <w:szCs w:val="22"/>
        </w:rPr>
        <w:t xml:space="preserve"> pairs for each rating</w:t>
      </w:r>
    </w:p>
    <w:p w14:paraId="7CB3BA2B" w14:textId="2B20E5C7" w:rsidR="00136F96" w:rsidRDefault="00136F96" w:rsidP="00136F96">
      <w:r>
        <w:t>Here, we analyze the recurrence of noun-adjective pairs in reviews belonging to each rating. Firstly, we prepare the data by removing reviews that do not contain actual text and reviews that are of non-English language</w:t>
      </w:r>
      <w:r w:rsidR="00D561C9">
        <w:t xml:space="preserve">. </w:t>
      </w:r>
      <w:r w:rsidR="001F250C">
        <w:t xml:space="preserve">Furthermore, we ensure the </w:t>
      </w:r>
      <w:r w:rsidR="007A5649">
        <w:t xml:space="preserve">reviews do not contain </w:t>
      </w:r>
      <w:r w:rsidR="00691850">
        <w:t xml:space="preserve">prices, stock market tickers, </w:t>
      </w:r>
      <w:r w:rsidR="007A5649">
        <w:t>numbers, hyperlinks</w:t>
      </w:r>
      <w:r w:rsidR="00691850">
        <w:t xml:space="preserve">, </w:t>
      </w:r>
      <w:r w:rsidR="00FB1B5D">
        <w:t>ellipses,</w:t>
      </w:r>
      <w:r w:rsidR="00A10B2E">
        <w:t xml:space="preserve"> and </w:t>
      </w:r>
      <w:r w:rsidR="00B36EEC">
        <w:t>hashtags</w:t>
      </w:r>
      <w:r>
        <w:t xml:space="preserve"> (as discussed above). </w:t>
      </w:r>
    </w:p>
    <w:p w14:paraId="15F9F045" w14:textId="77777777" w:rsidR="00136F96" w:rsidRDefault="00136F96" w:rsidP="00136F96"/>
    <w:p w14:paraId="39D45FD0" w14:textId="77777777" w:rsidR="00DB1E42" w:rsidRDefault="00136F96" w:rsidP="00DB1E42">
      <w:pPr>
        <w:keepNext/>
      </w:pPr>
      <w:r>
        <w:rPr>
          <w:noProof/>
        </w:rPr>
        <w:drawing>
          <wp:inline distT="0" distB="0" distL="0" distR="0" wp14:anchorId="2085508A" wp14:editId="58F9D8A8">
            <wp:extent cx="3200400" cy="31407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34"/>
                    <a:srcRect l="60042" t="53067" r="14785" b="38151"/>
                    <a:stretch/>
                  </pic:blipFill>
                  <pic:spPr bwMode="auto">
                    <a:xfrm>
                      <a:off x="0" y="0"/>
                      <a:ext cx="3362211" cy="329949"/>
                    </a:xfrm>
                    <a:prstGeom prst="rect">
                      <a:avLst/>
                    </a:prstGeom>
                    <a:ln>
                      <a:noFill/>
                    </a:ln>
                    <a:extLst>
                      <a:ext uri="{53640926-AAD7-44D8-BBD7-CCE9431645EC}">
                        <a14:shadowObscured xmlns:a14="http://schemas.microsoft.com/office/drawing/2010/main"/>
                      </a:ext>
                    </a:extLst>
                  </pic:spPr>
                </pic:pic>
              </a:graphicData>
            </a:graphic>
          </wp:inline>
        </w:drawing>
      </w:r>
    </w:p>
    <w:p w14:paraId="3083493B" w14:textId="240C7608" w:rsidR="00136F96" w:rsidRDefault="00DB1E42" w:rsidP="000811AB">
      <w:pPr>
        <w:pStyle w:val="Caption"/>
      </w:pPr>
      <w:r>
        <w:t xml:space="preserve">Figure </w:t>
      </w:r>
      <w:r>
        <w:fldChar w:fldCharType="begin"/>
      </w:r>
      <w:r>
        <w:instrText xml:space="preserve"> SEQ Figure \* ARABIC </w:instrText>
      </w:r>
      <w:r>
        <w:fldChar w:fldCharType="separate"/>
      </w:r>
      <w:r w:rsidR="00DA2762">
        <w:rPr>
          <w:noProof/>
        </w:rPr>
        <w:t>14</w:t>
      </w:r>
      <w:r>
        <w:fldChar w:fldCharType="end"/>
      </w:r>
      <w:r w:rsidR="008D55D5">
        <w:t>:</w:t>
      </w:r>
      <w:r w:rsidR="00A64716">
        <w:t xml:space="preserve"> </w:t>
      </w:r>
      <w:r w:rsidR="00057094">
        <w:t>Random</w:t>
      </w:r>
      <w:r w:rsidR="00A64716">
        <w:t xml:space="preserve"> sampling </w:t>
      </w:r>
      <w:r w:rsidR="00057094">
        <w:t xml:space="preserve">of </w:t>
      </w:r>
      <w:r w:rsidR="00090D92">
        <w:t>50</w:t>
      </w:r>
      <w:r w:rsidR="00057094">
        <w:t xml:space="preserve"> review</w:t>
      </w:r>
      <w:r w:rsidR="00090D92">
        <w:t>s</w:t>
      </w:r>
      <w:r w:rsidR="00057094">
        <w:t xml:space="preserve"> from </w:t>
      </w:r>
      <w:r w:rsidR="00090D92">
        <w:t>unique</w:t>
      </w:r>
      <w:r w:rsidR="00057094">
        <w:t xml:space="preserve"> business</w:t>
      </w:r>
      <w:r w:rsidR="00090D92">
        <w:t>es</w:t>
      </w:r>
    </w:p>
    <w:p w14:paraId="3EC52135" w14:textId="77777777" w:rsidR="00090D92" w:rsidRPr="00090D92" w:rsidRDefault="00090D92" w:rsidP="00090D92"/>
    <w:p w14:paraId="379D1ED2" w14:textId="37AD6164" w:rsidR="00136F96" w:rsidRDefault="008D55D5" w:rsidP="00136F96">
      <w:r>
        <w:t>As seen in Fig. 1</w:t>
      </w:r>
      <w:r w:rsidR="003A6C52">
        <w:t>4</w:t>
      </w:r>
      <w:r>
        <w:t>, w</w:t>
      </w:r>
      <w:r w:rsidR="00136F96">
        <w:t>e then proceed with finding the top 10 most frequent noun-adjective pairs for reviews of rating 1. After extracting only reviews that have a rating of 1 from the dataset, we first randomly sample one review from every business, and then from the resulting data we randomly sample 50 reviews. This leaves us with 50 reviews with unique business_id values.</w:t>
      </w:r>
    </w:p>
    <w:p w14:paraId="21B43595" w14:textId="77777777" w:rsidR="00136F96" w:rsidRDefault="00136F96" w:rsidP="00136F96"/>
    <w:p w14:paraId="730052E8" w14:textId="77777777" w:rsidR="00A64716" w:rsidRDefault="00136F96" w:rsidP="00A64716">
      <w:pPr>
        <w:keepNext/>
      </w:pPr>
      <w:r>
        <w:rPr>
          <w:noProof/>
        </w:rPr>
        <w:drawing>
          <wp:inline distT="0" distB="0" distL="0" distR="0" wp14:anchorId="12BBF8F0" wp14:editId="48DB5EBC">
            <wp:extent cx="3181350" cy="1573581"/>
            <wp:effectExtent l="0" t="0" r="0" b="762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35"/>
                    <a:srcRect l="59915" t="38615" r="24045" b="33183"/>
                    <a:stretch/>
                  </pic:blipFill>
                  <pic:spPr bwMode="auto">
                    <a:xfrm>
                      <a:off x="0" y="0"/>
                      <a:ext cx="3222477" cy="1593924"/>
                    </a:xfrm>
                    <a:prstGeom prst="rect">
                      <a:avLst/>
                    </a:prstGeom>
                    <a:ln>
                      <a:noFill/>
                    </a:ln>
                    <a:extLst>
                      <a:ext uri="{53640926-AAD7-44D8-BBD7-CCE9431645EC}">
                        <a14:shadowObscured xmlns:a14="http://schemas.microsoft.com/office/drawing/2010/main"/>
                      </a:ext>
                    </a:extLst>
                  </pic:spPr>
                </pic:pic>
              </a:graphicData>
            </a:graphic>
          </wp:inline>
        </w:drawing>
      </w:r>
    </w:p>
    <w:p w14:paraId="1978600F" w14:textId="525B86E1" w:rsidR="00136F96" w:rsidRDefault="00A64716" w:rsidP="000811AB">
      <w:pPr>
        <w:pStyle w:val="Caption"/>
      </w:pPr>
      <w:r>
        <w:t xml:space="preserve">Figure </w:t>
      </w:r>
      <w:r>
        <w:fldChar w:fldCharType="begin"/>
      </w:r>
      <w:r>
        <w:instrText xml:space="preserve"> SEQ Figure \* ARABIC </w:instrText>
      </w:r>
      <w:r>
        <w:fldChar w:fldCharType="separate"/>
      </w:r>
      <w:r w:rsidR="00DA2762">
        <w:rPr>
          <w:noProof/>
        </w:rPr>
        <w:t>15</w:t>
      </w:r>
      <w:r>
        <w:fldChar w:fldCharType="end"/>
      </w:r>
      <w:r w:rsidR="00090D92">
        <w:t>:</w:t>
      </w:r>
      <w:r w:rsidR="001B197A">
        <w:t xml:space="preserve"> </w:t>
      </w:r>
      <w:r w:rsidR="003611E7">
        <w:t>Finding the noun-adjective pairs of each review</w:t>
      </w:r>
    </w:p>
    <w:p w14:paraId="76886D8C" w14:textId="77777777" w:rsidR="00090D92" w:rsidRPr="00090D92" w:rsidRDefault="00090D92" w:rsidP="00090D92"/>
    <w:p w14:paraId="3A09EB81" w14:textId="68C67ECF" w:rsidR="00136F96" w:rsidRDefault="008D55D5" w:rsidP="00136F96">
      <w:r>
        <w:t>Inferring from Fig</w:t>
      </w:r>
      <w:r w:rsidR="00A64716">
        <w:t>. 1</w:t>
      </w:r>
      <w:r w:rsidR="00C725B2">
        <w:t>5</w:t>
      </w:r>
      <w:r w:rsidR="00A64716">
        <w:t>, w</w:t>
      </w:r>
      <w:r w:rsidR="00136F96">
        <w:t xml:space="preserve">e now perform the identification of noun-adjective pairs among the 50 reviews. The ‘en’ (English pipeline) model is first loaded from spaCy. For every review, each word’s POS tag is checked to find if it is a noun or proper noun. If so, the first adjective that appears after that word is searched. If it exists, the adjective and the noun or proper noun are stored as a tuple. Since the above piece of code </w:t>
      </w:r>
      <w:r w:rsidR="00BD5EEC">
        <w:t xml:space="preserve">returns </w:t>
      </w:r>
      <w:r w:rsidR="00136F96">
        <w:t>a list of noun-adjective pairs for every review, we would get a list of lists of noun-adjective pairs for all the reviews.</w:t>
      </w:r>
    </w:p>
    <w:p w14:paraId="299C755A" w14:textId="77777777" w:rsidR="00136F96" w:rsidRDefault="00136F96" w:rsidP="00136F96"/>
    <w:p w14:paraId="280A51DB" w14:textId="77777777" w:rsidR="001B37DA" w:rsidRDefault="00136F96" w:rsidP="001B37DA">
      <w:pPr>
        <w:keepNext/>
      </w:pPr>
      <w:r>
        <w:rPr>
          <w:noProof/>
        </w:rPr>
        <w:drawing>
          <wp:inline distT="0" distB="0" distL="0" distR="0" wp14:anchorId="39395FDF" wp14:editId="0040132E">
            <wp:extent cx="3187700" cy="492836"/>
            <wp:effectExtent l="0" t="0" r="0" b="254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36"/>
                    <a:srcRect l="60027" t="52260" r="24062" b="38995"/>
                    <a:stretch/>
                  </pic:blipFill>
                  <pic:spPr bwMode="auto">
                    <a:xfrm>
                      <a:off x="0" y="0"/>
                      <a:ext cx="3226599" cy="498850"/>
                    </a:xfrm>
                    <a:prstGeom prst="rect">
                      <a:avLst/>
                    </a:prstGeom>
                    <a:ln>
                      <a:noFill/>
                    </a:ln>
                    <a:extLst>
                      <a:ext uri="{53640926-AAD7-44D8-BBD7-CCE9431645EC}">
                        <a14:shadowObscured xmlns:a14="http://schemas.microsoft.com/office/drawing/2010/main"/>
                      </a:ext>
                    </a:extLst>
                  </pic:spPr>
                </pic:pic>
              </a:graphicData>
            </a:graphic>
          </wp:inline>
        </w:drawing>
      </w:r>
    </w:p>
    <w:p w14:paraId="724ECE17" w14:textId="6559E812" w:rsidR="00136F96" w:rsidRDefault="001B37DA" w:rsidP="000811AB">
      <w:pPr>
        <w:pStyle w:val="Caption"/>
      </w:pPr>
      <w:r>
        <w:t xml:space="preserve">Figure </w:t>
      </w:r>
      <w:r>
        <w:fldChar w:fldCharType="begin"/>
      </w:r>
      <w:r>
        <w:instrText xml:space="preserve"> SEQ Figure \* ARABIC </w:instrText>
      </w:r>
      <w:r>
        <w:fldChar w:fldCharType="separate"/>
      </w:r>
      <w:r w:rsidR="00DA2762">
        <w:rPr>
          <w:noProof/>
        </w:rPr>
        <w:t>16</w:t>
      </w:r>
      <w:r>
        <w:fldChar w:fldCharType="end"/>
      </w:r>
      <w:r>
        <w:t xml:space="preserve">: </w:t>
      </w:r>
      <w:r w:rsidR="000970F2">
        <w:t>Obtaining frequency of noun-adjective pairs</w:t>
      </w:r>
    </w:p>
    <w:p w14:paraId="0DCFA353" w14:textId="77777777" w:rsidR="001B37DA" w:rsidRPr="001B37DA" w:rsidRDefault="001B37DA" w:rsidP="001B37DA"/>
    <w:p w14:paraId="544544BC" w14:textId="0DE7EC13" w:rsidR="00136F96" w:rsidRDefault="0089046F" w:rsidP="00136F96">
      <w:r>
        <w:t>As w</w:t>
      </w:r>
      <w:r w:rsidR="00136F96">
        <w:t>e</w:t>
      </w:r>
      <w:r>
        <w:t xml:space="preserve"> can see from Fig. 1</w:t>
      </w:r>
      <w:r w:rsidR="00C725B2">
        <w:t>6</w:t>
      </w:r>
      <w:r>
        <w:t>, we</w:t>
      </w:r>
      <w:r w:rsidR="00136F96">
        <w:t xml:space="preserve"> convert the previously obtained list of lists of noun-adjective pairs to a flat list of noun-adjective pairs for easier data handling. All the noun-adjective pairs are converted to lowercase. A Counter instance is used to store the elements of the flat list as keys and their frequency as values. Through this, we </w:t>
      </w:r>
      <w:r w:rsidR="003A78DB">
        <w:t>can</w:t>
      </w:r>
      <w:r w:rsidR="00136F96">
        <w:t xml:space="preserve"> get the counts of the unique noun-adjective pairs. as shown below.</w:t>
      </w:r>
    </w:p>
    <w:p w14:paraId="006ACE39" w14:textId="77777777" w:rsidR="00136F96" w:rsidRDefault="00136F96" w:rsidP="00136F96"/>
    <w:p w14:paraId="53A00392" w14:textId="77777777" w:rsidR="00904285" w:rsidRDefault="00136F96" w:rsidP="00904285">
      <w:pPr>
        <w:keepNext/>
      </w:pPr>
      <w:r>
        <w:rPr>
          <w:noProof/>
        </w:rPr>
        <w:drawing>
          <wp:inline distT="0" distB="0" distL="0" distR="0" wp14:anchorId="7FA251A3" wp14:editId="333768AE">
            <wp:extent cx="3200400" cy="365083"/>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37"/>
                    <a:srcRect l="59943" t="44375" r="19283" b="47201"/>
                    <a:stretch/>
                  </pic:blipFill>
                  <pic:spPr bwMode="auto">
                    <a:xfrm>
                      <a:off x="0" y="0"/>
                      <a:ext cx="3303176" cy="376807"/>
                    </a:xfrm>
                    <a:prstGeom prst="rect">
                      <a:avLst/>
                    </a:prstGeom>
                    <a:ln>
                      <a:noFill/>
                    </a:ln>
                    <a:extLst>
                      <a:ext uri="{53640926-AAD7-44D8-BBD7-CCE9431645EC}">
                        <a14:shadowObscured xmlns:a14="http://schemas.microsoft.com/office/drawing/2010/main"/>
                      </a:ext>
                    </a:extLst>
                  </pic:spPr>
                </pic:pic>
              </a:graphicData>
            </a:graphic>
          </wp:inline>
        </w:drawing>
      </w:r>
    </w:p>
    <w:p w14:paraId="1C75FFBB" w14:textId="7EE05615" w:rsidR="00136F96" w:rsidRDefault="00904285" w:rsidP="000811AB">
      <w:pPr>
        <w:pStyle w:val="Caption"/>
      </w:pPr>
      <w:r>
        <w:t xml:space="preserve">Figure </w:t>
      </w:r>
      <w:r>
        <w:fldChar w:fldCharType="begin"/>
      </w:r>
      <w:r>
        <w:instrText xml:space="preserve"> SEQ Figure \* ARABIC </w:instrText>
      </w:r>
      <w:r>
        <w:fldChar w:fldCharType="separate"/>
      </w:r>
      <w:r w:rsidR="00DA2762">
        <w:rPr>
          <w:noProof/>
        </w:rPr>
        <w:t>17</w:t>
      </w:r>
      <w:r>
        <w:fldChar w:fldCharType="end"/>
      </w:r>
      <w:r>
        <w:t>: Finding the top 10 most frequent</w:t>
      </w:r>
      <w:r w:rsidRPr="00904285">
        <w:t xml:space="preserve"> </w:t>
      </w:r>
      <w:r>
        <w:t>noun-adjective pairs</w:t>
      </w:r>
    </w:p>
    <w:p w14:paraId="38C044AD" w14:textId="77777777" w:rsidR="00904285" w:rsidRPr="00904285" w:rsidRDefault="00904285" w:rsidP="00904285"/>
    <w:p w14:paraId="75E0640D" w14:textId="4CFB1553" w:rsidR="00136F96" w:rsidRDefault="0089046F" w:rsidP="00136F96">
      <w:r>
        <w:t xml:space="preserve">In </w:t>
      </w:r>
      <w:r w:rsidR="001676C8">
        <w:t>Fig. 17</w:t>
      </w:r>
      <w:r>
        <w:t>, w</w:t>
      </w:r>
      <w:r w:rsidR="00136F96">
        <w:t xml:space="preserve">e convert the Counter into a DataFrame and get the top 10 noun-adjective pairs in terms of frequency. </w:t>
      </w:r>
      <w:r w:rsidR="00BD7D3E">
        <w:t>Fig.1</w:t>
      </w:r>
      <w:r w:rsidR="00336A38">
        <w:t>7</w:t>
      </w:r>
      <w:r w:rsidR="00136F96">
        <w:t xml:space="preserve"> s</w:t>
      </w:r>
      <w:r w:rsidR="00BD7D3E">
        <w:t>hows</w:t>
      </w:r>
      <w:r w:rsidR="00136F96">
        <w:t xml:space="preserve"> the result for the sampled reviews of rating 1. </w:t>
      </w:r>
    </w:p>
    <w:p w14:paraId="508AFE91" w14:textId="77777777" w:rsidR="00B24B14" w:rsidRDefault="00B24B14" w:rsidP="00136F96"/>
    <w:p w14:paraId="7181E617" w14:textId="053F9353" w:rsidR="0089046F" w:rsidRDefault="00C06B1C" w:rsidP="0089046F">
      <w:pPr>
        <w:keepNext/>
        <w:jc w:val="center"/>
      </w:pPr>
      <w:r>
        <w:rPr>
          <w:noProof/>
        </w:rPr>
        <w:drawing>
          <wp:inline distT="0" distB="0" distL="0" distR="0" wp14:anchorId="73038DD9" wp14:editId="4ECB9047">
            <wp:extent cx="1737360" cy="2160091"/>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38"/>
                    <a:srcRect l="59860" t="49150" r="32572" b="17396"/>
                    <a:stretch/>
                  </pic:blipFill>
                  <pic:spPr bwMode="auto">
                    <a:xfrm>
                      <a:off x="0" y="0"/>
                      <a:ext cx="1745423" cy="2170116"/>
                    </a:xfrm>
                    <a:prstGeom prst="rect">
                      <a:avLst/>
                    </a:prstGeom>
                    <a:ln>
                      <a:noFill/>
                    </a:ln>
                    <a:extLst>
                      <a:ext uri="{53640926-AAD7-44D8-BBD7-CCE9431645EC}">
                        <a14:shadowObscured xmlns:a14="http://schemas.microsoft.com/office/drawing/2010/main"/>
                      </a:ext>
                    </a:extLst>
                  </pic:spPr>
                </pic:pic>
              </a:graphicData>
            </a:graphic>
          </wp:inline>
        </w:drawing>
      </w:r>
    </w:p>
    <w:p w14:paraId="3C6B3821" w14:textId="30F8A664" w:rsidR="00136F96" w:rsidRDefault="0089046F" w:rsidP="000811AB">
      <w:pPr>
        <w:pStyle w:val="Caption"/>
      </w:pPr>
      <w:r>
        <w:t xml:space="preserve">Figure </w:t>
      </w:r>
      <w:r>
        <w:fldChar w:fldCharType="begin"/>
      </w:r>
      <w:r>
        <w:instrText xml:space="preserve"> SEQ Figure \* ARABIC </w:instrText>
      </w:r>
      <w:r>
        <w:fldChar w:fldCharType="separate"/>
      </w:r>
      <w:r w:rsidR="00DA2762">
        <w:rPr>
          <w:noProof/>
        </w:rPr>
        <w:t>18</w:t>
      </w:r>
      <w:r>
        <w:fldChar w:fldCharType="end"/>
      </w:r>
      <w:r>
        <w:t xml:space="preserve">: </w:t>
      </w:r>
      <w:r w:rsidR="00BD7D3E">
        <w:t>Top 10 most frequent</w:t>
      </w:r>
      <w:r w:rsidR="00BD7D3E" w:rsidRPr="00904285">
        <w:t xml:space="preserve"> </w:t>
      </w:r>
      <w:r w:rsidR="00BD7D3E">
        <w:t>noun-adjective pairs for reviews of rating 1</w:t>
      </w:r>
    </w:p>
    <w:p w14:paraId="78550D59" w14:textId="77777777" w:rsidR="00136F96" w:rsidRDefault="00136F96" w:rsidP="00136F96"/>
    <w:p w14:paraId="71EDF47C" w14:textId="5C83A255" w:rsidR="00136F96" w:rsidRDefault="00136F96" w:rsidP="00136F96">
      <w:r>
        <w:t>We repeat the above process for reviews of ratings 2, 3, 4, 5 (with 20 samples each) to obtain the following results respectively.</w:t>
      </w:r>
    </w:p>
    <w:p w14:paraId="50C91B47" w14:textId="77777777" w:rsidR="00136F96" w:rsidRDefault="00136F96" w:rsidP="00136F96"/>
    <w:p w14:paraId="0F704BF9" w14:textId="7AC50A9F" w:rsidR="00BD7D3E" w:rsidRDefault="009944A0" w:rsidP="00BD7D3E">
      <w:pPr>
        <w:keepNext/>
        <w:jc w:val="center"/>
      </w:pPr>
      <w:r>
        <w:rPr>
          <w:noProof/>
        </w:rPr>
        <w:drawing>
          <wp:inline distT="0" distB="0" distL="0" distR="0" wp14:anchorId="74356494" wp14:editId="54B1A683">
            <wp:extent cx="1544839" cy="2122954"/>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39"/>
                    <a:srcRect l="59879" t="39829" r="33388" b="27279"/>
                    <a:stretch/>
                  </pic:blipFill>
                  <pic:spPr bwMode="auto">
                    <a:xfrm>
                      <a:off x="0" y="0"/>
                      <a:ext cx="1551797" cy="2132516"/>
                    </a:xfrm>
                    <a:prstGeom prst="rect">
                      <a:avLst/>
                    </a:prstGeom>
                    <a:ln>
                      <a:noFill/>
                    </a:ln>
                    <a:extLst>
                      <a:ext uri="{53640926-AAD7-44D8-BBD7-CCE9431645EC}">
                        <a14:shadowObscured xmlns:a14="http://schemas.microsoft.com/office/drawing/2010/main"/>
                      </a:ext>
                    </a:extLst>
                  </pic:spPr>
                </pic:pic>
              </a:graphicData>
            </a:graphic>
          </wp:inline>
        </w:drawing>
      </w:r>
    </w:p>
    <w:p w14:paraId="15ABEE21" w14:textId="38BFF516" w:rsidR="00BD7D3E" w:rsidRDefault="00BD7D3E" w:rsidP="000811AB">
      <w:pPr>
        <w:pStyle w:val="Caption"/>
      </w:pPr>
      <w:r>
        <w:t xml:space="preserve">Figure </w:t>
      </w:r>
      <w:r>
        <w:fldChar w:fldCharType="begin"/>
      </w:r>
      <w:r>
        <w:instrText xml:space="preserve"> SEQ Figure \* ARABIC </w:instrText>
      </w:r>
      <w:r>
        <w:fldChar w:fldCharType="separate"/>
      </w:r>
      <w:r w:rsidR="00DA2762">
        <w:rPr>
          <w:noProof/>
        </w:rPr>
        <w:t>19</w:t>
      </w:r>
      <w:r>
        <w:fldChar w:fldCharType="end"/>
      </w:r>
      <w:r>
        <w:t>: Top 10 most frequent</w:t>
      </w:r>
      <w:r w:rsidRPr="00904285">
        <w:t xml:space="preserve"> </w:t>
      </w:r>
      <w:r>
        <w:t>noun-adjective pairs for reviews of rating 2</w:t>
      </w:r>
    </w:p>
    <w:p w14:paraId="7BD42BBA" w14:textId="7FDB1731" w:rsidR="00136F96" w:rsidRDefault="00136F96" w:rsidP="000811AB">
      <w:pPr>
        <w:pStyle w:val="Caption"/>
      </w:pPr>
    </w:p>
    <w:p w14:paraId="5530B25E" w14:textId="79A96FBF" w:rsidR="00BD7D3E" w:rsidRDefault="005D3C87" w:rsidP="00BD7D3E">
      <w:pPr>
        <w:keepNext/>
        <w:jc w:val="center"/>
      </w:pPr>
      <w:r>
        <w:rPr>
          <w:noProof/>
        </w:rPr>
        <w:lastRenderedPageBreak/>
        <w:drawing>
          <wp:inline distT="0" distB="0" distL="0" distR="0" wp14:anchorId="7430F116" wp14:editId="5B5BC5F2">
            <wp:extent cx="1599988" cy="2215354"/>
            <wp:effectExtent l="0" t="0" r="635"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40"/>
                    <a:srcRect l="59866" t="30540" r="33448" b="36551"/>
                    <a:stretch/>
                  </pic:blipFill>
                  <pic:spPr bwMode="auto">
                    <a:xfrm>
                      <a:off x="0" y="0"/>
                      <a:ext cx="1603848" cy="2220699"/>
                    </a:xfrm>
                    <a:prstGeom prst="rect">
                      <a:avLst/>
                    </a:prstGeom>
                    <a:ln>
                      <a:noFill/>
                    </a:ln>
                    <a:extLst>
                      <a:ext uri="{53640926-AAD7-44D8-BBD7-CCE9431645EC}">
                        <a14:shadowObscured xmlns:a14="http://schemas.microsoft.com/office/drawing/2010/main"/>
                      </a:ext>
                    </a:extLst>
                  </pic:spPr>
                </pic:pic>
              </a:graphicData>
            </a:graphic>
          </wp:inline>
        </w:drawing>
      </w:r>
    </w:p>
    <w:p w14:paraId="4B372144" w14:textId="25AD2289" w:rsidR="00BD7D3E" w:rsidRDefault="00BD7D3E" w:rsidP="000811AB">
      <w:pPr>
        <w:pStyle w:val="Caption"/>
      </w:pPr>
      <w:r>
        <w:t xml:space="preserve">Figure </w:t>
      </w:r>
      <w:r>
        <w:fldChar w:fldCharType="begin"/>
      </w:r>
      <w:r>
        <w:instrText xml:space="preserve"> SEQ Figure \* ARABIC </w:instrText>
      </w:r>
      <w:r>
        <w:fldChar w:fldCharType="separate"/>
      </w:r>
      <w:r w:rsidR="00DA2762">
        <w:rPr>
          <w:noProof/>
        </w:rPr>
        <w:t>20</w:t>
      </w:r>
      <w:r>
        <w:fldChar w:fldCharType="end"/>
      </w:r>
      <w:r>
        <w:t>: Top 10 most frequent</w:t>
      </w:r>
      <w:r w:rsidRPr="00904285">
        <w:t xml:space="preserve"> </w:t>
      </w:r>
      <w:r>
        <w:t>noun-adjective pairs for reviews of rating 3</w:t>
      </w:r>
    </w:p>
    <w:p w14:paraId="7AA098A0" w14:textId="77777777" w:rsidR="00136F96" w:rsidRDefault="00136F96" w:rsidP="00BD7D3E"/>
    <w:p w14:paraId="14192A1D" w14:textId="25602C65" w:rsidR="00BD7D3E" w:rsidRDefault="00717DC9" w:rsidP="00BD7D3E">
      <w:pPr>
        <w:keepNext/>
        <w:jc w:val="center"/>
      </w:pPr>
      <w:r>
        <w:rPr>
          <w:noProof/>
        </w:rPr>
        <w:drawing>
          <wp:inline distT="0" distB="0" distL="0" distR="0" wp14:anchorId="7593E98B" wp14:editId="5F8BF272">
            <wp:extent cx="1456127" cy="2153920"/>
            <wp:effectExtent l="0" t="0" r="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1"/>
                    <a:srcRect l="59899" t="40395" r="33880" b="26888"/>
                    <a:stretch/>
                  </pic:blipFill>
                  <pic:spPr bwMode="auto">
                    <a:xfrm>
                      <a:off x="0" y="0"/>
                      <a:ext cx="1462061" cy="2162698"/>
                    </a:xfrm>
                    <a:prstGeom prst="rect">
                      <a:avLst/>
                    </a:prstGeom>
                    <a:ln>
                      <a:noFill/>
                    </a:ln>
                    <a:extLst>
                      <a:ext uri="{53640926-AAD7-44D8-BBD7-CCE9431645EC}">
                        <a14:shadowObscured xmlns:a14="http://schemas.microsoft.com/office/drawing/2010/main"/>
                      </a:ext>
                    </a:extLst>
                  </pic:spPr>
                </pic:pic>
              </a:graphicData>
            </a:graphic>
          </wp:inline>
        </w:drawing>
      </w:r>
    </w:p>
    <w:p w14:paraId="7E0C21EA" w14:textId="62BF85E7" w:rsidR="00136F96" w:rsidRDefault="00BD7D3E" w:rsidP="000811AB">
      <w:pPr>
        <w:pStyle w:val="Caption"/>
      </w:pPr>
      <w:r>
        <w:t xml:space="preserve">Figure </w:t>
      </w:r>
      <w:r>
        <w:fldChar w:fldCharType="begin"/>
      </w:r>
      <w:r>
        <w:instrText xml:space="preserve"> SEQ Figure \* ARABIC </w:instrText>
      </w:r>
      <w:r>
        <w:fldChar w:fldCharType="separate"/>
      </w:r>
      <w:r w:rsidR="00DA2762">
        <w:rPr>
          <w:noProof/>
        </w:rPr>
        <w:t>21</w:t>
      </w:r>
      <w:r>
        <w:fldChar w:fldCharType="end"/>
      </w:r>
      <w:r>
        <w:t>: Top 10 most frequent</w:t>
      </w:r>
      <w:r w:rsidRPr="00904285">
        <w:t xml:space="preserve"> </w:t>
      </w:r>
      <w:r>
        <w:t>noun-adjective pairs for reviews of rating 4</w:t>
      </w:r>
    </w:p>
    <w:p w14:paraId="327E0E83" w14:textId="77777777" w:rsidR="00136F96" w:rsidRDefault="00136F96" w:rsidP="00136F96">
      <w:pPr>
        <w:jc w:val="center"/>
      </w:pPr>
    </w:p>
    <w:p w14:paraId="5F8715C5" w14:textId="208401B4" w:rsidR="00BD7D3E" w:rsidRDefault="005632CE" w:rsidP="00BD7D3E">
      <w:pPr>
        <w:keepNext/>
        <w:jc w:val="center"/>
      </w:pPr>
      <w:r>
        <w:rPr>
          <w:noProof/>
        </w:rPr>
        <w:drawing>
          <wp:inline distT="0" distB="0" distL="0" distR="0" wp14:anchorId="034209A5" wp14:editId="589B38A2">
            <wp:extent cx="1789906" cy="2182611"/>
            <wp:effectExtent l="0" t="0" r="1270" b="8255"/>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42"/>
                    <a:srcRect l="59888" t="49993" r="32523" b="17106"/>
                    <a:stretch/>
                  </pic:blipFill>
                  <pic:spPr bwMode="auto">
                    <a:xfrm>
                      <a:off x="0" y="0"/>
                      <a:ext cx="1796653" cy="2190838"/>
                    </a:xfrm>
                    <a:prstGeom prst="rect">
                      <a:avLst/>
                    </a:prstGeom>
                    <a:ln>
                      <a:noFill/>
                    </a:ln>
                    <a:extLst>
                      <a:ext uri="{53640926-AAD7-44D8-BBD7-CCE9431645EC}">
                        <a14:shadowObscured xmlns:a14="http://schemas.microsoft.com/office/drawing/2010/main"/>
                      </a:ext>
                    </a:extLst>
                  </pic:spPr>
                </pic:pic>
              </a:graphicData>
            </a:graphic>
          </wp:inline>
        </w:drawing>
      </w:r>
    </w:p>
    <w:p w14:paraId="28FF7ED9" w14:textId="60233E4D" w:rsidR="00136F96" w:rsidRDefault="00BD7D3E" w:rsidP="000811AB">
      <w:pPr>
        <w:pStyle w:val="Caption"/>
      </w:pPr>
      <w:r>
        <w:t xml:space="preserve">Figure </w:t>
      </w:r>
      <w:r>
        <w:fldChar w:fldCharType="begin"/>
      </w:r>
      <w:r>
        <w:instrText xml:space="preserve"> SEQ Figure \* ARABIC </w:instrText>
      </w:r>
      <w:r>
        <w:fldChar w:fldCharType="separate"/>
      </w:r>
      <w:r w:rsidR="00DA2762">
        <w:rPr>
          <w:noProof/>
        </w:rPr>
        <w:t>22</w:t>
      </w:r>
      <w:r>
        <w:fldChar w:fldCharType="end"/>
      </w:r>
      <w:r>
        <w:t>: Top 10 most frequent</w:t>
      </w:r>
      <w:r w:rsidRPr="00904285">
        <w:t xml:space="preserve"> </w:t>
      </w:r>
      <w:r>
        <w:t>noun-adjective pairs for reviews of rating 5</w:t>
      </w:r>
    </w:p>
    <w:p w14:paraId="6CB21AB4" w14:textId="77777777" w:rsidR="00136F96" w:rsidRDefault="00136F96" w:rsidP="00136F96">
      <w:pPr>
        <w:jc w:val="center"/>
      </w:pPr>
    </w:p>
    <w:p w14:paraId="07B75D5C" w14:textId="28FEAC32" w:rsidR="00136F96" w:rsidRDefault="00136F96" w:rsidP="00136F96">
      <w:r>
        <w:t xml:space="preserve">Since the above method finds the adjective closest to the noun or proper noun, it preserves the attribute of the noun or proper noun to a large extent. One limitation of this method is that if a food name appearing in a review consists of more than one word, it is broken up among the noun-adjective pairs. Since almost all reviews are restaurant-based, most of the named entities are referring to food. Named Entity Recognition (NER) tagging models offered by toolkits such as </w:t>
      </w:r>
      <w:r w:rsidR="00BB6613">
        <w:t>NLTK</w:t>
      </w:r>
      <w:r>
        <w:t xml:space="preserve"> and spaCy only work on named entities such as names of persons, places, </w:t>
      </w:r>
      <w:r w:rsidR="00CB2F74">
        <w:t>organizations</w:t>
      </w:r>
      <w:r>
        <w:t>, and monetary values. We w</w:t>
      </w:r>
      <w:r w:rsidR="0090414E">
        <w:t>ill</w:t>
      </w:r>
      <w:r>
        <w:t xml:space="preserve"> have to train a </w:t>
      </w:r>
      <w:r w:rsidR="00B24B14">
        <w:t>customized</w:t>
      </w:r>
      <w:r>
        <w:t xml:space="preserve"> model specifically if we want to apply NER on food names. </w:t>
      </w:r>
    </w:p>
    <w:p w14:paraId="195AB0DF" w14:textId="55316F58" w:rsidR="00136F96" w:rsidRPr="00136F96" w:rsidRDefault="00136F96" w:rsidP="007C5A91">
      <w:pPr>
        <w:pStyle w:val="Head2"/>
        <w:rPr>
          <w:rStyle w:val="Label"/>
        </w:rPr>
      </w:pPr>
    </w:p>
    <w:p w14:paraId="409B5BDE" w14:textId="0E9586A2" w:rsidR="002E194A" w:rsidRPr="00D45A16" w:rsidRDefault="009F31E7" w:rsidP="007C5A91">
      <w:pPr>
        <w:pStyle w:val="Head2"/>
        <w:rPr>
          <w:b/>
          <w:sz w:val="22"/>
          <w:szCs w:val="22"/>
        </w:rPr>
      </w:pPr>
      <w:r w:rsidRPr="00E674BF">
        <w:rPr>
          <w:rStyle w:val="Label"/>
          <w:b/>
          <w:sz w:val="22"/>
          <w:szCs w:val="22"/>
        </w:rPr>
        <w:t>3</w:t>
      </w:r>
      <w:r w:rsidR="002E194A" w:rsidRPr="0026208C">
        <w:t> </w:t>
      </w:r>
      <w:r w:rsidR="008435A8" w:rsidRPr="00D45A16">
        <w:rPr>
          <w:b/>
          <w:sz w:val="22"/>
          <w:szCs w:val="22"/>
        </w:rPr>
        <w:t>Extraction of Indicative Adjective Phrases</w:t>
      </w:r>
    </w:p>
    <w:p w14:paraId="039E298E" w14:textId="53587539" w:rsidR="002533B0" w:rsidRDefault="00E35D09" w:rsidP="007C5A91">
      <w:pPr>
        <w:pStyle w:val="Head2"/>
      </w:pPr>
      <w:r w:rsidRPr="00D1213F">
        <w:t>In</w:t>
      </w:r>
      <w:r w:rsidR="004D392E" w:rsidRPr="00D1213F">
        <w:t xml:space="preserve"> this </w:t>
      </w:r>
      <w:bookmarkStart w:id="0" w:name="_Hlk85644048"/>
      <w:r w:rsidR="004D392E" w:rsidRPr="00D1213F">
        <w:t>section</w:t>
      </w:r>
      <w:bookmarkEnd w:id="0"/>
      <w:r w:rsidR="004D392E" w:rsidRPr="00D1213F">
        <w:t xml:space="preserve">, we will </w:t>
      </w:r>
      <w:r w:rsidR="00FC2B5F" w:rsidRPr="00D1213F">
        <w:t xml:space="preserve">randomly </w:t>
      </w:r>
      <w:r w:rsidR="004D392E" w:rsidRPr="00D1213F">
        <w:t xml:space="preserve">select a business b1 from the </w:t>
      </w:r>
      <w:r w:rsidR="00FC2B5F" w:rsidRPr="00D1213F">
        <w:t xml:space="preserve">dataset </w:t>
      </w:r>
      <w:r w:rsidR="00963221" w:rsidRPr="00D1213F">
        <w:t xml:space="preserve">and </w:t>
      </w:r>
      <w:r w:rsidR="002C0911" w:rsidRPr="00D1213F">
        <w:t>find the adjective</w:t>
      </w:r>
      <w:r w:rsidR="0023799F" w:rsidRPr="00D1213F">
        <w:t xml:space="preserve"> phrases that appear more</w:t>
      </w:r>
      <w:r w:rsidR="00582D1C" w:rsidRPr="00D1213F">
        <w:t xml:space="preserve"> frequently in b1 </w:t>
      </w:r>
      <w:r w:rsidR="00843B6F" w:rsidRPr="00D1213F">
        <w:t xml:space="preserve">than in other businesses. The adjective phrases obtained </w:t>
      </w:r>
      <w:r w:rsidR="00A47D43" w:rsidRPr="00D1213F">
        <w:t xml:space="preserve">might be able to reflect the </w:t>
      </w:r>
      <w:r w:rsidR="00F2370B" w:rsidRPr="00D1213F">
        <w:t>unique chara</w:t>
      </w:r>
      <w:r w:rsidR="00A16467" w:rsidRPr="00D1213F">
        <w:t xml:space="preserve">cteristic of </w:t>
      </w:r>
      <w:r w:rsidR="000F0D83" w:rsidRPr="00D1213F">
        <w:t>b1.</w:t>
      </w:r>
    </w:p>
    <w:p w14:paraId="31CC1D55" w14:textId="53587539" w:rsidR="000144A6" w:rsidRDefault="0036427F" w:rsidP="007C5A91">
      <w:pPr>
        <w:pStyle w:val="Head2"/>
      </w:pPr>
      <w:r>
        <w:rPr>
          <w:noProof/>
        </w:rPr>
        <w:drawing>
          <wp:inline distT="0" distB="0" distL="0" distR="0" wp14:anchorId="1846C368" wp14:editId="0F03CA4D">
            <wp:extent cx="2733675" cy="963620"/>
            <wp:effectExtent l="0" t="0" r="0" b="825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733675" cy="963620"/>
                    </a:xfrm>
                    <a:prstGeom prst="rect">
                      <a:avLst/>
                    </a:prstGeom>
                  </pic:spPr>
                </pic:pic>
              </a:graphicData>
            </a:graphic>
          </wp:inline>
        </w:drawing>
      </w:r>
    </w:p>
    <w:p w14:paraId="0469D607" w14:textId="52C503C7" w:rsidR="0036427F" w:rsidRDefault="000144A6" w:rsidP="000811AB">
      <w:pPr>
        <w:pStyle w:val="Caption"/>
      </w:pPr>
      <w:r>
        <w:t xml:space="preserve">Figure </w:t>
      </w:r>
      <w:r>
        <w:fldChar w:fldCharType="begin"/>
      </w:r>
      <w:r>
        <w:instrText xml:space="preserve"> SEQ Figure \* ARABIC </w:instrText>
      </w:r>
      <w:r>
        <w:fldChar w:fldCharType="separate"/>
      </w:r>
      <w:r w:rsidR="00DA2762">
        <w:rPr>
          <w:noProof/>
        </w:rPr>
        <w:t>23</w:t>
      </w:r>
      <w:r>
        <w:fldChar w:fldCharType="end"/>
      </w:r>
      <w:r>
        <w:t xml:space="preserve">: </w:t>
      </w:r>
      <w:r w:rsidRPr="003362FD">
        <w:t>A random business</w:t>
      </w:r>
      <w:r w:rsidR="00A91B74">
        <w:t>_id</w:t>
      </w:r>
      <w:r w:rsidRPr="003362FD">
        <w:t xml:space="preserve"> is selected with the Random library</w:t>
      </w:r>
    </w:p>
    <w:p w14:paraId="33347073" w14:textId="68EAA3B0" w:rsidR="00E90D61" w:rsidRDefault="00DF1430" w:rsidP="007C5A91">
      <w:pPr>
        <w:pStyle w:val="Head2"/>
      </w:pPr>
      <w:r>
        <w:t>To</w:t>
      </w:r>
      <w:r w:rsidR="00051CE5">
        <w:t xml:space="preserve"> extract the adjective phrases f</w:t>
      </w:r>
      <w:r w:rsidR="000C5233">
        <w:t>rom the review</w:t>
      </w:r>
      <w:r w:rsidR="00CC3F21">
        <w:t>s</w:t>
      </w:r>
      <w:r w:rsidR="000C5233">
        <w:t xml:space="preserve"> instead of extracting the </w:t>
      </w:r>
      <w:r w:rsidR="004912DB">
        <w:t>adjective word alone</w:t>
      </w:r>
      <w:r w:rsidR="00CC3F21">
        <w:t xml:space="preserve">, </w:t>
      </w:r>
      <w:r w:rsidR="008C04E7">
        <w:t>we made</w:t>
      </w:r>
      <w:r w:rsidR="00EF4BA8">
        <w:t xml:space="preserve"> use of the </w:t>
      </w:r>
      <w:r w:rsidR="00C639BB">
        <w:t>Stanford Core</w:t>
      </w:r>
      <w:r w:rsidR="00EF6A49">
        <w:t>nlp</w:t>
      </w:r>
      <w:r w:rsidR="000B444E">
        <w:t>.</w:t>
      </w:r>
    </w:p>
    <w:p w14:paraId="5510B69D" w14:textId="53587539" w:rsidR="000144A6" w:rsidRDefault="0020450F" w:rsidP="007C5A91">
      <w:pPr>
        <w:pStyle w:val="Head2"/>
      </w:pPr>
      <w:r>
        <w:rPr>
          <w:noProof/>
        </w:rPr>
        <w:drawing>
          <wp:inline distT="0" distB="0" distL="0" distR="0" wp14:anchorId="5E6AEFD8" wp14:editId="3E55FA35">
            <wp:extent cx="3048000" cy="1161415"/>
            <wp:effectExtent l="0" t="0" r="0" b="63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3048000" cy="1161415"/>
                    </a:xfrm>
                    <a:prstGeom prst="rect">
                      <a:avLst/>
                    </a:prstGeom>
                  </pic:spPr>
                </pic:pic>
              </a:graphicData>
            </a:graphic>
          </wp:inline>
        </w:drawing>
      </w:r>
    </w:p>
    <w:p w14:paraId="2EA1A7BD" w14:textId="7F328CC6" w:rsidR="000B444E" w:rsidRDefault="000144A6" w:rsidP="000811AB">
      <w:pPr>
        <w:pStyle w:val="Caption"/>
      </w:pPr>
      <w:r>
        <w:t xml:space="preserve">Figure </w:t>
      </w:r>
      <w:r>
        <w:fldChar w:fldCharType="begin"/>
      </w:r>
      <w:r>
        <w:instrText xml:space="preserve"> SEQ Figure \* ARABIC </w:instrText>
      </w:r>
      <w:r>
        <w:fldChar w:fldCharType="separate"/>
      </w:r>
      <w:r w:rsidR="00DA2762">
        <w:rPr>
          <w:noProof/>
        </w:rPr>
        <w:t>24</w:t>
      </w:r>
      <w:r>
        <w:fldChar w:fldCharType="end"/>
      </w:r>
      <w:r>
        <w:t>: Pipeline of Stanford Corenlp</w:t>
      </w:r>
    </w:p>
    <w:p w14:paraId="629DE795" w14:textId="53587539" w:rsidR="0020450F" w:rsidRDefault="0020450F" w:rsidP="007C5A91">
      <w:pPr>
        <w:pStyle w:val="Head2"/>
      </w:pPr>
      <w:r>
        <w:t xml:space="preserve">The </w:t>
      </w:r>
      <w:r w:rsidR="005752D3">
        <w:t xml:space="preserve">Stanford </w:t>
      </w:r>
      <w:r w:rsidR="00D34770">
        <w:t>Corenlp</w:t>
      </w:r>
      <w:r w:rsidR="007B3AE6">
        <w:t xml:space="preserve"> parser</w:t>
      </w:r>
      <w:r w:rsidR="00D34770">
        <w:t xml:space="preserve"> takes in a sentence and automatically </w:t>
      </w:r>
      <w:r w:rsidR="00E73573">
        <w:t xml:space="preserve">perform tokenization, splitting, POS tagging, lemmatization </w:t>
      </w:r>
      <w:r w:rsidR="00724E55">
        <w:t>on the input sentence</w:t>
      </w:r>
      <w:r w:rsidR="00AC3E64">
        <w:t xml:space="preserve">. </w:t>
      </w:r>
    </w:p>
    <w:p w14:paraId="3C24396B" w14:textId="04798C2E" w:rsidR="000144A6" w:rsidRDefault="008600FB" w:rsidP="007C5A91">
      <w:pPr>
        <w:pStyle w:val="Head2"/>
      </w:pPr>
      <w:r w:rsidRPr="008600FB">
        <w:rPr>
          <w:noProof/>
        </w:rPr>
        <w:drawing>
          <wp:inline distT="0" distB="0" distL="0" distR="0" wp14:anchorId="460378FB" wp14:editId="731B5180">
            <wp:extent cx="3048000" cy="754380"/>
            <wp:effectExtent l="0" t="0" r="0" b="762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5"/>
                    <a:stretch>
                      <a:fillRect/>
                    </a:stretch>
                  </pic:blipFill>
                  <pic:spPr>
                    <a:xfrm>
                      <a:off x="0" y="0"/>
                      <a:ext cx="3048000" cy="754380"/>
                    </a:xfrm>
                    <a:prstGeom prst="rect">
                      <a:avLst/>
                    </a:prstGeom>
                  </pic:spPr>
                </pic:pic>
              </a:graphicData>
            </a:graphic>
          </wp:inline>
        </w:drawing>
      </w:r>
    </w:p>
    <w:p w14:paraId="4F0D35ED" w14:textId="306F6FE2" w:rsidR="006B7547" w:rsidRDefault="000144A6" w:rsidP="000811AB">
      <w:pPr>
        <w:pStyle w:val="Caption"/>
      </w:pPr>
      <w:r>
        <w:t xml:space="preserve">Figure </w:t>
      </w:r>
      <w:r>
        <w:fldChar w:fldCharType="begin"/>
      </w:r>
      <w:r>
        <w:instrText xml:space="preserve"> SEQ Figure \* ARABIC </w:instrText>
      </w:r>
      <w:r>
        <w:fldChar w:fldCharType="separate"/>
      </w:r>
      <w:r w:rsidR="00DA2762">
        <w:rPr>
          <w:noProof/>
        </w:rPr>
        <w:t>25</w:t>
      </w:r>
      <w:r>
        <w:fldChar w:fldCharType="end"/>
      </w:r>
      <w:r>
        <w:t>: An example of the output of the parser</w:t>
      </w:r>
    </w:p>
    <w:p w14:paraId="1CA7C14D" w14:textId="5B98A3FC" w:rsidR="00B17028" w:rsidRPr="00B17028" w:rsidRDefault="00B17028" w:rsidP="00B17028"/>
    <w:p w14:paraId="57456BA7" w14:textId="270E8A15" w:rsidR="0015236C" w:rsidRDefault="000144A6" w:rsidP="00624FE9">
      <w:pPr>
        <w:shd w:val="clear" w:color="auto" w:fill="FFFFFE"/>
        <w:spacing w:line="285" w:lineRule="atLeast"/>
        <w:jc w:val="left"/>
      </w:pPr>
      <w:r>
        <w:lastRenderedPageBreak/>
        <w:t xml:space="preserve">In </w:t>
      </w:r>
      <w:r w:rsidR="00DF1430">
        <w:t>the above figure</w:t>
      </w:r>
      <w:r>
        <w:t>, we passed a sample</w:t>
      </w:r>
      <w:r w:rsidR="00B17028">
        <w:t xml:space="preserve"> </w:t>
      </w:r>
      <w:r>
        <w:t>sentenc</w:t>
      </w:r>
      <w:r w:rsidR="00B17028">
        <w:t>e “</w:t>
      </w:r>
      <w:r w:rsidR="008600FB">
        <w:t>The restaurant is</w:t>
      </w:r>
      <w:r w:rsidR="002F1F24">
        <w:t xml:space="preserve"> </w:t>
      </w:r>
      <w:r w:rsidR="00DE0BE1">
        <w:t>very tight an uncomfortable</w:t>
      </w:r>
      <w:r w:rsidR="00B17028">
        <w:t>”</w:t>
      </w:r>
      <w:r w:rsidR="004C1328">
        <w:t xml:space="preserve"> and obtained a tree as shown </w:t>
      </w:r>
      <w:r w:rsidR="00B948D1">
        <w:t>above</w:t>
      </w:r>
      <w:r w:rsidR="004C1328">
        <w:t>.</w:t>
      </w:r>
    </w:p>
    <w:p w14:paraId="387B0731" w14:textId="77777777" w:rsidR="004C1328" w:rsidRDefault="004C1328" w:rsidP="00B17028">
      <w:pPr>
        <w:shd w:val="clear" w:color="auto" w:fill="FFFFFE"/>
        <w:spacing w:line="285" w:lineRule="atLeast"/>
        <w:jc w:val="left"/>
      </w:pPr>
    </w:p>
    <w:p w14:paraId="0DDC17C9" w14:textId="2DC0B8E2" w:rsidR="004C1328" w:rsidRDefault="0015236C" w:rsidP="004C1328">
      <w:pPr>
        <w:keepNext/>
        <w:shd w:val="clear" w:color="auto" w:fill="FFFFFE"/>
        <w:spacing w:line="285" w:lineRule="atLeast"/>
        <w:jc w:val="center"/>
      </w:pPr>
      <w:r>
        <w:rPr>
          <w:noProof/>
        </w:rPr>
        <w:drawing>
          <wp:inline distT="0" distB="0" distL="0" distR="0" wp14:anchorId="4DD63696" wp14:editId="4AD6D283">
            <wp:extent cx="2212041" cy="1075144"/>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2212041" cy="1075144"/>
                    </a:xfrm>
                    <a:prstGeom prst="rect">
                      <a:avLst/>
                    </a:prstGeom>
                  </pic:spPr>
                </pic:pic>
              </a:graphicData>
            </a:graphic>
          </wp:inline>
        </w:drawing>
      </w:r>
    </w:p>
    <w:p w14:paraId="35DB7F46" w14:textId="14ADA39A" w:rsidR="0015236C" w:rsidRDefault="004C1328" w:rsidP="000811AB">
      <w:pPr>
        <w:pStyle w:val="Caption"/>
      </w:pPr>
      <w:r>
        <w:t xml:space="preserve">Figure </w:t>
      </w:r>
      <w:r>
        <w:fldChar w:fldCharType="begin"/>
      </w:r>
      <w:r>
        <w:instrText xml:space="preserve"> SEQ Figure \* ARABIC </w:instrText>
      </w:r>
      <w:r>
        <w:fldChar w:fldCharType="separate"/>
      </w:r>
      <w:r w:rsidR="00DA2762">
        <w:rPr>
          <w:noProof/>
        </w:rPr>
        <w:t>26</w:t>
      </w:r>
      <w:r>
        <w:fldChar w:fldCharType="end"/>
      </w:r>
      <w:r>
        <w:t>: Traverse the tree</w:t>
      </w:r>
    </w:p>
    <w:p w14:paraId="712F6F27" w14:textId="77777777" w:rsidR="00BB22C3" w:rsidRPr="00BB22C3" w:rsidRDefault="00BB22C3" w:rsidP="00BB22C3"/>
    <w:p w14:paraId="1BBE2912" w14:textId="77777777" w:rsidR="00BB22C3" w:rsidRDefault="00BB22C3" w:rsidP="00BB22C3">
      <w:pPr>
        <w:keepNext/>
        <w:jc w:val="center"/>
      </w:pPr>
      <w:r w:rsidRPr="00BB22C3">
        <w:rPr>
          <w:noProof/>
        </w:rPr>
        <w:drawing>
          <wp:inline distT="0" distB="0" distL="0" distR="0" wp14:anchorId="3B32F273" wp14:editId="5B4682C6">
            <wp:extent cx="2018775" cy="988358"/>
            <wp:effectExtent l="0" t="0" r="635"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a:stretch>
                      <a:fillRect/>
                    </a:stretch>
                  </pic:blipFill>
                  <pic:spPr>
                    <a:xfrm>
                      <a:off x="0" y="0"/>
                      <a:ext cx="2029357" cy="993539"/>
                    </a:xfrm>
                    <a:prstGeom prst="rect">
                      <a:avLst/>
                    </a:prstGeom>
                  </pic:spPr>
                </pic:pic>
              </a:graphicData>
            </a:graphic>
          </wp:inline>
        </w:drawing>
      </w:r>
    </w:p>
    <w:p w14:paraId="40378A48" w14:textId="4CE9CACA" w:rsidR="004C1328" w:rsidRDefault="00BB22C3" w:rsidP="000811AB">
      <w:pPr>
        <w:pStyle w:val="Caption"/>
      </w:pPr>
      <w:r>
        <w:t xml:space="preserve">Figure </w:t>
      </w:r>
      <w:r>
        <w:fldChar w:fldCharType="begin"/>
      </w:r>
      <w:r>
        <w:instrText xml:space="preserve"> SEQ Figure \* ARABIC </w:instrText>
      </w:r>
      <w:r>
        <w:fldChar w:fldCharType="separate"/>
      </w:r>
      <w:r w:rsidR="00DA2762">
        <w:rPr>
          <w:noProof/>
        </w:rPr>
        <w:t>27</w:t>
      </w:r>
      <w:r>
        <w:fldChar w:fldCharType="end"/>
      </w:r>
      <w:r>
        <w:t xml:space="preserve">: </w:t>
      </w:r>
      <w:r w:rsidR="006E7A16">
        <w:t>T</w:t>
      </w:r>
      <w:r>
        <w:t>raverse each tree leaf</w:t>
      </w:r>
    </w:p>
    <w:p w14:paraId="23A67CA5" w14:textId="77777777" w:rsidR="00BB22C3" w:rsidRPr="00BB22C3" w:rsidRDefault="00BB22C3" w:rsidP="00BB22C3"/>
    <w:p w14:paraId="4325E302" w14:textId="176B12E7" w:rsidR="004F305C" w:rsidRPr="00B17028" w:rsidRDefault="004562DF" w:rsidP="00B17028">
      <w:pPr>
        <w:shd w:val="clear" w:color="auto" w:fill="FFFFFE"/>
        <w:spacing w:line="285" w:lineRule="atLeast"/>
        <w:jc w:val="left"/>
        <w:rPr>
          <w:rFonts w:eastAsia="Times New Roman" w:cs="Linux Libertine"/>
          <w:color w:val="000000" w:themeColor="text1"/>
          <w:szCs w:val="18"/>
          <w:lang w:val="en-SG" w:eastAsia="zh-CN"/>
        </w:rPr>
      </w:pPr>
      <w:r>
        <w:t>We then tra</w:t>
      </w:r>
      <w:r w:rsidR="00914E0F">
        <w:t>verse</w:t>
      </w:r>
      <w:r w:rsidR="003E7BD2">
        <w:t>d</w:t>
      </w:r>
      <w:r w:rsidR="00914E0F">
        <w:t xml:space="preserve"> through the </w:t>
      </w:r>
      <w:r w:rsidR="00BB6613">
        <w:t>NLTK</w:t>
      </w:r>
      <w:r w:rsidR="00BB22C3">
        <w:t xml:space="preserve"> tree and extract those phrases with tag ADJP, which indicates an adjective phrase.</w:t>
      </w:r>
    </w:p>
    <w:p w14:paraId="5CBDBE4C" w14:textId="2B2681E4" w:rsidR="00B94704" w:rsidRDefault="008600FB" w:rsidP="007C5A91">
      <w:pPr>
        <w:pStyle w:val="Head2"/>
      </w:pPr>
      <w:r>
        <w:t>Taking the tree in Fig</w:t>
      </w:r>
      <w:r w:rsidR="00CC4523">
        <w:t>.</w:t>
      </w:r>
      <w:r>
        <w:t xml:space="preserve"> 2</w:t>
      </w:r>
      <w:r w:rsidR="00CB2F74">
        <w:t>5</w:t>
      </w:r>
      <w:r>
        <w:t xml:space="preserve"> as an example, the phrase </w:t>
      </w:r>
      <w:r w:rsidR="00EB6152">
        <w:t>“very tight and uncomfortable” will be extracted as it is labelled as ADJP</w:t>
      </w:r>
      <w:r w:rsidR="009358F5">
        <w:t xml:space="preserve"> generally.</w:t>
      </w:r>
    </w:p>
    <w:p w14:paraId="10176BDD" w14:textId="77777777" w:rsidR="004152BB" w:rsidRDefault="004152BB" w:rsidP="007C5A91">
      <w:pPr>
        <w:pStyle w:val="Head2"/>
      </w:pPr>
    </w:p>
    <w:p w14:paraId="6EBD0D50" w14:textId="319FBFA6" w:rsidR="005948C5" w:rsidRPr="00AB0317" w:rsidRDefault="005948C5" w:rsidP="007C5A91">
      <w:pPr>
        <w:pStyle w:val="Head2"/>
      </w:pPr>
      <w:r w:rsidRPr="00D45A16">
        <w:rPr>
          <w:rStyle w:val="Label"/>
          <w:b/>
          <w:sz w:val="22"/>
          <w:szCs w:val="22"/>
        </w:rPr>
        <w:t>3.1</w:t>
      </w:r>
      <w:r w:rsidRPr="0026208C">
        <w:t> </w:t>
      </w:r>
      <w:r w:rsidR="00AC3140" w:rsidRPr="00D45A16">
        <w:rPr>
          <w:b/>
          <w:sz w:val="22"/>
          <w:szCs w:val="22"/>
        </w:rPr>
        <w:t>Pre-</w:t>
      </w:r>
      <w:r w:rsidR="00AB0317" w:rsidRPr="00D45A16">
        <w:rPr>
          <w:b/>
          <w:sz w:val="22"/>
          <w:szCs w:val="22"/>
        </w:rPr>
        <w:t>R</w:t>
      </w:r>
      <w:r w:rsidR="00AC3140" w:rsidRPr="00D45A16">
        <w:rPr>
          <w:b/>
          <w:sz w:val="22"/>
          <w:szCs w:val="22"/>
        </w:rPr>
        <w:t>equisite</w:t>
      </w:r>
    </w:p>
    <w:p w14:paraId="50CA3067" w14:textId="77777777" w:rsidR="00856756" w:rsidRDefault="009E3539" w:rsidP="007C5A91">
      <w:pPr>
        <w:pStyle w:val="Head2"/>
      </w:pPr>
      <w:r w:rsidRPr="009E3539">
        <w:rPr>
          <w:bCs w:val="0"/>
          <w:noProof/>
        </w:rPr>
        <w:drawing>
          <wp:inline distT="0" distB="0" distL="0" distR="0" wp14:anchorId="6DAD1C02" wp14:editId="76ABD096">
            <wp:extent cx="1336431" cy="199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49106" cy="201069"/>
                    </a:xfrm>
                    <a:prstGeom prst="rect">
                      <a:avLst/>
                    </a:prstGeom>
                  </pic:spPr>
                </pic:pic>
              </a:graphicData>
            </a:graphic>
          </wp:inline>
        </w:drawing>
      </w:r>
    </w:p>
    <w:p w14:paraId="77AFC7F1" w14:textId="6773A7A6" w:rsidR="00856756" w:rsidRDefault="00856756" w:rsidP="000811AB">
      <w:pPr>
        <w:pStyle w:val="Caption"/>
      </w:pPr>
      <w:r>
        <w:t xml:space="preserve">Figure </w:t>
      </w:r>
      <w:r>
        <w:fldChar w:fldCharType="begin"/>
      </w:r>
      <w:r>
        <w:instrText xml:space="preserve"> SEQ Figure \* ARABIC </w:instrText>
      </w:r>
      <w:r>
        <w:fldChar w:fldCharType="separate"/>
      </w:r>
      <w:r w:rsidR="00DA2762">
        <w:rPr>
          <w:noProof/>
        </w:rPr>
        <w:t>28</w:t>
      </w:r>
      <w:r>
        <w:fldChar w:fldCharType="end"/>
      </w:r>
      <w:r>
        <w:t xml:space="preserve">: install </w:t>
      </w:r>
      <w:r w:rsidR="002C1D37">
        <w:t>StanfordCoreNLP</w:t>
      </w:r>
    </w:p>
    <w:p w14:paraId="22202B67" w14:textId="0B763489" w:rsidR="00CA7122" w:rsidRDefault="00CA7122" w:rsidP="007C5A91">
      <w:pPr>
        <w:pStyle w:val="Head2"/>
        <w:rPr>
          <w:noProof/>
        </w:rPr>
      </w:pPr>
      <w:r w:rsidRPr="00CA7122">
        <w:rPr>
          <w:noProof/>
        </w:rPr>
        <w:t xml:space="preserve"> </w:t>
      </w:r>
    </w:p>
    <w:p w14:paraId="3A158585" w14:textId="77777777" w:rsidR="00856756" w:rsidRDefault="00642FD1" w:rsidP="007C5A91">
      <w:pPr>
        <w:pStyle w:val="Head2"/>
      </w:pPr>
      <w:r w:rsidRPr="00642FD1">
        <w:rPr>
          <w:noProof/>
        </w:rPr>
        <w:drawing>
          <wp:inline distT="0" distB="0" distL="0" distR="0" wp14:anchorId="41F2A021" wp14:editId="4ACBE69D">
            <wp:extent cx="2125784" cy="2152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2803" cy="217972"/>
                    </a:xfrm>
                    <a:prstGeom prst="rect">
                      <a:avLst/>
                    </a:prstGeom>
                  </pic:spPr>
                </pic:pic>
              </a:graphicData>
            </a:graphic>
          </wp:inline>
        </w:drawing>
      </w:r>
    </w:p>
    <w:p w14:paraId="59C40BCA" w14:textId="39CAE300" w:rsidR="004D7D9B" w:rsidRDefault="00856756" w:rsidP="000811AB">
      <w:pPr>
        <w:pStyle w:val="Caption"/>
        <w:rPr>
          <w:b/>
          <w:bCs/>
          <w:sz w:val="22"/>
          <w:szCs w:val="22"/>
        </w:rPr>
      </w:pPr>
      <w:r>
        <w:t xml:space="preserve">Figure </w:t>
      </w:r>
      <w:r>
        <w:fldChar w:fldCharType="begin"/>
      </w:r>
      <w:r>
        <w:instrText xml:space="preserve"> SEQ Figure \* ARABIC </w:instrText>
      </w:r>
      <w:r>
        <w:fldChar w:fldCharType="separate"/>
      </w:r>
      <w:r w:rsidR="00DA2762">
        <w:rPr>
          <w:noProof/>
        </w:rPr>
        <w:t>29</w:t>
      </w:r>
      <w:r>
        <w:fldChar w:fldCharType="end"/>
      </w:r>
      <w:r>
        <w:t xml:space="preserve">: import the </w:t>
      </w:r>
      <w:r w:rsidR="002C1D37">
        <w:t>StanfordCoreNLP</w:t>
      </w:r>
      <w:r>
        <w:t xml:space="preserve"> library</w:t>
      </w:r>
    </w:p>
    <w:p w14:paraId="2ABD08C2" w14:textId="76EC51DA" w:rsidR="00642FD1" w:rsidRDefault="00642FD1" w:rsidP="007C5A91">
      <w:pPr>
        <w:pStyle w:val="Head2"/>
        <w:rPr>
          <w:noProof/>
        </w:rPr>
      </w:pPr>
      <w:r>
        <w:rPr>
          <w:noProof/>
        </w:rPr>
        <w:t xml:space="preserve">To run this section, we need to install the </w:t>
      </w:r>
      <w:r w:rsidR="002C1D37">
        <w:rPr>
          <w:noProof/>
        </w:rPr>
        <w:t>StanfordCoreNLP</w:t>
      </w:r>
      <w:r>
        <w:rPr>
          <w:noProof/>
        </w:rPr>
        <w:t xml:space="preserve"> and download the library from the link provided in Appendix B. Then we need to specific the file path and create an instan</w:t>
      </w:r>
      <w:r w:rsidR="009B1125">
        <w:rPr>
          <w:noProof/>
        </w:rPr>
        <w:t>ce</w:t>
      </w:r>
      <w:r>
        <w:rPr>
          <w:noProof/>
        </w:rPr>
        <w:t xml:space="preserve"> of Stanfor</w:t>
      </w:r>
      <w:r w:rsidR="009B1125">
        <w:rPr>
          <w:noProof/>
        </w:rPr>
        <w:t>d</w:t>
      </w:r>
      <w:r>
        <w:rPr>
          <w:noProof/>
        </w:rPr>
        <w:t xml:space="preserve">CoreNLP. </w:t>
      </w:r>
    </w:p>
    <w:p w14:paraId="749A433B" w14:textId="6D0AC107" w:rsidR="00B35713" w:rsidRDefault="002A2378" w:rsidP="007C5A91">
      <w:pPr>
        <w:pStyle w:val="Head2"/>
        <w:rPr>
          <w:rStyle w:val="Strong"/>
          <w:rFonts w:eastAsiaTheme="minorHAnsi"/>
          <w:color w:val="000000" w:themeColor="text1"/>
          <w:shd w:val="clear" w:color="auto" w:fill="FFFFFF"/>
        </w:rPr>
      </w:pPr>
      <w:r w:rsidRPr="002A2378">
        <w:rPr>
          <w:shd w:val="clear" w:color="auto" w:fill="FFFFFF"/>
        </w:rPr>
        <w:t>StanfordCoreNLP is written in </w:t>
      </w:r>
      <w:r w:rsidRPr="002A2378">
        <w:rPr>
          <w:rStyle w:val="Strong"/>
          <w:rFonts w:eastAsiaTheme="minorHAnsi"/>
          <w:color w:val="000000" w:themeColor="text1"/>
          <w:shd w:val="clear" w:color="auto" w:fill="FFFFFF"/>
        </w:rPr>
        <w:t>Java</w:t>
      </w:r>
      <w:r w:rsidRPr="002A2378">
        <w:rPr>
          <w:shd w:val="clear" w:color="auto" w:fill="FFFFFF"/>
        </w:rPr>
        <w:t>; recent releases require </w:t>
      </w:r>
      <w:r w:rsidRPr="002A2378">
        <w:rPr>
          <w:rStyle w:val="Strong"/>
          <w:rFonts w:eastAsiaTheme="minorHAnsi"/>
          <w:color w:val="000000" w:themeColor="text1"/>
          <w:shd w:val="clear" w:color="auto" w:fill="FFFFFF"/>
        </w:rPr>
        <w:t>Java 1.8+</w:t>
      </w:r>
      <w:r>
        <w:rPr>
          <w:rStyle w:val="Strong"/>
          <w:rFonts w:eastAsiaTheme="minorHAnsi"/>
          <w:color w:val="000000" w:themeColor="text1"/>
          <w:shd w:val="clear" w:color="auto" w:fill="FFFFFF"/>
        </w:rPr>
        <w:t>.</w:t>
      </w:r>
    </w:p>
    <w:p w14:paraId="0A760C29" w14:textId="77777777" w:rsidR="004152BB" w:rsidRDefault="004152BB" w:rsidP="007C5A91">
      <w:pPr>
        <w:pStyle w:val="Head2"/>
        <w:rPr>
          <w:noProof/>
        </w:rPr>
      </w:pPr>
    </w:p>
    <w:p w14:paraId="049E97C9" w14:textId="77777777" w:rsidR="00D45A16" w:rsidRDefault="00D45A16" w:rsidP="003A2B2D">
      <w:pPr>
        <w:pStyle w:val="Head2"/>
        <w:rPr>
          <w:noProof/>
        </w:rPr>
      </w:pPr>
    </w:p>
    <w:p w14:paraId="369FB2DE" w14:textId="77777777" w:rsidR="00D45A16" w:rsidRDefault="00D45A16" w:rsidP="003A2B2D">
      <w:pPr>
        <w:pStyle w:val="Head2"/>
        <w:rPr>
          <w:noProof/>
        </w:rPr>
      </w:pPr>
    </w:p>
    <w:p w14:paraId="67FF3929" w14:textId="77777777" w:rsidR="00D45A16" w:rsidRDefault="00D45A16" w:rsidP="003A2B2D">
      <w:pPr>
        <w:pStyle w:val="Head2"/>
        <w:rPr>
          <w:noProof/>
        </w:rPr>
      </w:pPr>
    </w:p>
    <w:p w14:paraId="7EE66774" w14:textId="4FE7A191" w:rsidR="47AB085B" w:rsidRDefault="47AB085B" w:rsidP="007C5A91">
      <w:pPr>
        <w:pStyle w:val="Head2"/>
      </w:pPr>
      <w:r w:rsidRPr="00D45A16">
        <w:rPr>
          <w:rStyle w:val="Label"/>
          <w:b/>
          <w:sz w:val="22"/>
          <w:szCs w:val="22"/>
        </w:rPr>
        <w:t>3.2</w:t>
      </w:r>
      <w:r w:rsidRPr="0026208C">
        <w:t> </w:t>
      </w:r>
      <w:r w:rsidR="00C23509" w:rsidRPr="00D45A16">
        <w:rPr>
          <w:b/>
          <w:sz w:val="22"/>
          <w:szCs w:val="22"/>
        </w:rPr>
        <w:t>Data Cleaning</w:t>
      </w:r>
      <w:r w:rsidR="00C23509">
        <w:t xml:space="preserve"> </w:t>
      </w:r>
    </w:p>
    <w:p w14:paraId="7342F298" w14:textId="77777777" w:rsidR="00B87C02" w:rsidRDefault="00DC486F" w:rsidP="007C5A91">
      <w:pPr>
        <w:pStyle w:val="Head2"/>
      </w:pPr>
      <w:r w:rsidRPr="00DC486F">
        <w:rPr>
          <w:noProof/>
        </w:rPr>
        <w:drawing>
          <wp:inline distT="0" distB="0" distL="0" distR="0" wp14:anchorId="24BF9BDF" wp14:editId="56791219">
            <wp:extent cx="2024184" cy="1700736"/>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0"/>
                    <a:stretch>
                      <a:fillRect/>
                    </a:stretch>
                  </pic:blipFill>
                  <pic:spPr>
                    <a:xfrm>
                      <a:off x="0" y="0"/>
                      <a:ext cx="2027120" cy="1703203"/>
                    </a:xfrm>
                    <a:prstGeom prst="rect">
                      <a:avLst/>
                    </a:prstGeom>
                  </pic:spPr>
                </pic:pic>
              </a:graphicData>
            </a:graphic>
          </wp:inline>
        </w:drawing>
      </w:r>
    </w:p>
    <w:p w14:paraId="084FA822" w14:textId="2154CE4A" w:rsidR="00C23509" w:rsidRDefault="00B87C02" w:rsidP="000811AB">
      <w:pPr>
        <w:pStyle w:val="Caption"/>
        <w:rPr>
          <w:b/>
          <w:sz w:val="22"/>
          <w:szCs w:val="22"/>
        </w:rPr>
      </w:pPr>
      <w:r>
        <w:t xml:space="preserve">Figure </w:t>
      </w:r>
      <w:r>
        <w:fldChar w:fldCharType="begin"/>
      </w:r>
      <w:r>
        <w:instrText xml:space="preserve"> SEQ Figure \* ARABIC </w:instrText>
      </w:r>
      <w:r>
        <w:fldChar w:fldCharType="separate"/>
      </w:r>
      <w:r w:rsidR="00DA2762">
        <w:rPr>
          <w:noProof/>
        </w:rPr>
        <w:t>30</w:t>
      </w:r>
      <w:r>
        <w:fldChar w:fldCharType="end"/>
      </w:r>
      <w:r>
        <w:t>: Clean and split review</w:t>
      </w:r>
    </w:p>
    <w:p w14:paraId="1C9943FA" w14:textId="77777777" w:rsidR="00DC486F" w:rsidRDefault="00DC486F" w:rsidP="007C5A91">
      <w:pPr>
        <w:pStyle w:val="Head2"/>
      </w:pPr>
    </w:p>
    <w:p w14:paraId="091772BB" w14:textId="7AAFB3A5" w:rsidR="00DC486F" w:rsidRDefault="00DC486F" w:rsidP="007C5A91">
      <w:pPr>
        <w:pStyle w:val="Head2"/>
        <w:rPr>
          <w:bCs w:val="0"/>
        </w:rPr>
      </w:pPr>
      <w:r>
        <w:rPr>
          <w:bCs w:val="0"/>
        </w:rPr>
        <w:t xml:space="preserve">Some additional data cleaning is done on the </w:t>
      </w:r>
      <w:r w:rsidR="00690DC9">
        <w:rPr>
          <w:bCs w:val="0"/>
        </w:rPr>
        <w:t xml:space="preserve">data. </w:t>
      </w:r>
      <w:r w:rsidR="00C97F66">
        <w:rPr>
          <w:bCs w:val="0"/>
        </w:rPr>
        <w:t xml:space="preserve">Each review is split </w:t>
      </w:r>
      <w:r w:rsidR="007C2E39">
        <w:rPr>
          <w:bCs w:val="0"/>
        </w:rPr>
        <w:t xml:space="preserve">into </w:t>
      </w:r>
      <w:r w:rsidR="000825F1">
        <w:rPr>
          <w:bCs w:val="0"/>
        </w:rPr>
        <w:t>sentence</w:t>
      </w:r>
      <w:r w:rsidR="00D30877">
        <w:rPr>
          <w:bCs w:val="0"/>
        </w:rPr>
        <w:t>s using</w:t>
      </w:r>
      <w:r w:rsidR="003571F8">
        <w:rPr>
          <w:bCs w:val="0"/>
        </w:rPr>
        <w:t xml:space="preserve"> </w:t>
      </w:r>
      <w:r w:rsidR="00496962">
        <w:rPr>
          <w:bCs w:val="0"/>
        </w:rPr>
        <w:t>Tokenize.sent_tokenize</w:t>
      </w:r>
      <w:r w:rsidR="00C7210D">
        <w:rPr>
          <w:bCs w:val="0"/>
        </w:rPr>
        <w:t>()</w:t>
      </w:r>
      <w:r w:rsidR="0009396D">
        <w:rPr>
          <w:bCs w:val="0"/>
        </w:rPr>
        <w:t xml:space="preserve"> </w:t>
      </w:r>
      <w:r w:rsidR="00496962">
        <w:rPr>
          <w:bCs w:val="0"/>
        </w:rPr>
        <w:t>to speed</w:t>
      </w:r>
      <w:r w:rsidR="0011449E">
        <w:rPr>
          <w:bCs w:val="0"/>
        </w:rPr>
        <w:t xml:space="preserve"> up the </w:t>
      </w:r>
      <w:r w:rsidR="009A182F">
        <w:rPr>
          <w:bCs w:val="0"/>
        </w:rPr>
        <w:t>parsing process.</w:t>
      </w:r>
    </w:p>
    <w:p w14:paraId="384535E5" w14:textId="77777777" w:rsidR="00B94704" w:rsidRPr="00DC486F" w:rsidRDefault="00B94704" w:rsidP="007C5A91">
      <w:pPr>
        <w:pStyle w:val="Head2"/>
        <w:rPr>
          <w:bCs w:val="0"/>
        </w:rPr>
      </w:pPr>
    </w:p>
    <w:p w14:paraId="415B426E" w14:textId="76BEC27C" w:rsidR="00C23509" w:rsidRDefault="00C23509" w:rsidP="007C5A91">
      <w:pPr>
        <w:pStyle w:val="Head2"/>
      </w:pPr>
      <w:r w:rsidRPr="00D45A16">
        <w:rPr>
          <w:rStyle w:val="Label"/>
          <w:b/>
          <w:sz w:val="22"/>
          <w:szCs w:val="22"/>
        </w:rPr>
        <w:t>3.3</w:t>
      </w:r>
      <w:r w:rsidRPr="006948F3">
        <w:t> </w:t>
      </w:r>
      <w:r w:rsidRPr="00D45A16">
        <w:rPr>
          <w:b/>
          <w:sz w:val="22"/>
          <w:szCs w:val="22"/>
        </w:rPr>
        <w:t>Applying on B1</w:t>
      </w:r>
    </w:p>
    <w:p w14:paraId="79121703" w14:textId="77777777" w:rsidR="00972F76" w:rsidRDefault="00972F76" w:rsidP="007C5A91">
      <w:pPr>
        <w:pStyle w:val="Head2"/>
      </w:pPr>
      <w:r w:rsidRPr="00972F76">
        <w:rPr>
          <w:noProof/>
        </w:rPr>
        <w:drawing>
          <wp:inline distT="0" distB="0" distL="0" distR="0" wp14:anchorId="5EC2CD35" wp14:editId="2E4FFB88">
            <wp:extent cx="2289908" cy="1828587"/>
            <wp:effectExtent l="0" t="0" r="0" b="63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2295602" cy="1833134"/>
                    </a:xfrm>
                    <a:prstGeom prst="rect">
                      <a:avLst/>
                    </a:prstGeom>
                  </pic:spPr>
                </pic:pic>
              </a:graphicData>
            </a:graphic>
          </wp:inline>
        </w:drawing>
      </w:r>
    </w:p>
    <w:p w14:paraId="239544A0" w14:textId="38CDC5A8" w:rsidR="00C23509" w:rsidRDefault="00972F76" w:rsidP="000811AB">
      <w:pPr>
        <w:pStyle w:val="Caption"/>
      </w:pPr>
      <w:r>
        <w:t xml:space="preserve">Figure </w:t>
      </w:r>
      <w:r>
        <w:fldChar w:fldCharType="begin"/>
      </w:r>
      <w:r>
        <w:instrText xml:space="preserve"> SEQ Figure \* ARABIC </w:instrText>
      </w:r>
      <w:r>
        <w:fldChar w:fldCharType="separate"/>
      </w:r>
      <w:r w:rsidR="00DA2762">
        <w:rPr>
          <w:noProof/>
        </w:rPr>
        <w:t>31</w:t>
      </w:r>
      <w:r>
        <w:fldChar w:fldCharType="end"/>
      </w:r>
      <w:r>
        <w:t>: Frequency of each ADJP</w:t>
      </w:r>
    </w:p>
    <w:p w14:paraId="2BAB47D1" w14:textId="77777777" w:rsidR="006E7A16" w:rsidRDefault="006E7A16" w:rsidP="006E7A16"/>
    <w:p w14:paraId="3AA0BB5D" w14:textId="5D04E0F2" w:rsidR="006E7A16" w:rsidRDefault="008F0990" w:rsidP="006E7A16">
      <w:r>
        <w:t xml:space="preserve">After applying the </w:t>
      </w:r>
      <w:r w:rsidR="00AD3A90">
        <w:t xml:space="preserve">parser, we </w:t>
      </w:r>
      <w:r w:rsidR="0086130E">
        <w:t>count the number of</w:t>
      </w:r>
      <w:r w:rsidR="00C248AC">
        <w:t xml:space="preserve"> each ADJP and </w:t>
      </w:r>
      <w:r w:rsidR="009D7193">
        <w:t xml:space="preserve">divide it </w:t>
      </w:r>
      <w:r w:rsidR="007D07D5">
        <w:t xml:space="preserve">with the number of </w:t>
      </w:r>
      <w:r w:rsidR="00AD6F01">
        <w:t>reviews</w:t>
      </w:r>
      <w:r w:rsidR="00E3727A">
        <w:t xml:space="preserve"> to obtain the </w:t>
      </w:r>
      <w:r w:rsidR="000C6A71">
        <w:t xml:space="preserve">frequency </w:t>
      </w:r>
      <w:r w:rsidR="00BE6290">
        <w:t>of each ADJP.</w:t>
      </w:r>
    </w:p>
    <w:p w14:paraId="17834361" w14:textId="77777777" w:rsidR="00712EB4" w:rsidRDefault="00712EB4" w:rsidP="006E7A16"/>
    <w:p w14:paraId="5E1C1B61" w14:textId="21599A46" w:rsidR="00712EB4" w:rsidRDefault="003E7BD2" w:rsidP="006E7A16">
      <w:r>
        <w:t>In the above figure</w:t>
      </w:r>
      <w:r w:rsidR="00712EB4">
        <w:t>,</w:t>
      </w:r>
      <w:r>
        <w:t xml:space="preserve"> we observed that</w:t>
      </w:r>
      <w:r w:rsidR="00712EB4">
        <w:t xml:space="preserve"> </w:t>
      </w:r>
      <w:r w:rsidR="00AF2350">
        <w:t>“good” and “great”</w:t>
      </w:r>
      <w:r w:rsidR="007051B9">
        <w:t xml:space="preserve"> </w:t>
      </w:r>
      <w:r w:rsidR="006466CD">
        <w:t xml:space="preserve">has the </w:t>
      </w:r>
      <w:r w:rsidR="00731AF0">
        <w:t>highest frequency</w:t>
      </w:r>
      <w:r w:rsidR="00C8611B">
        <w:t xml:space="preserve">. However, they do not </w:t>
      </w:r>
      <w:r w:rsidR="00C158C7">
        <w:t>reflect any unique characteristic of the b1</w:t>
      </w:r>
      <w:r w:rsidR="003619A9">
        <w:t>.</w:t>
      </w:r>
    </w:p>
    <w:p w14:paraId="353A448D" w14:textId="77777777" w:rsidR="00326C11" w:rsidRDefault="00326C11" w:rsidP="006E7A16"/>
    <w:p w14:paraId="140033A0" w14:textId="3C716E86" w:rsidR="00326C11" w:rsidRDefault="00326C11" w:rsidP="007C5A91">
      <w:pPr>
        <w:pStyle w:val="Head2"/>
      </w:pPr>
      <w:r w:rsidRPr="00D45A16">
        <w:rPr>
          <w:rStyle w:val="Label"/>
          <w:b/>
          <w:sz w:val="22"/>
          <w:szCs w:val="22"/>
        </w:rPr>
        <w:t>3.</w:t>
      </w:r>
      <w:r w:rsidR="00D45A16" w:rsidRPr="00D45A16">
        <w:rPr>
          <w:rStyle w:val="Label"/>
          <w:b/>
          <w:sz w:val="22"/>
          <w:szCs w:val="22"/>
        </w:rPr>
        <w:t>4</w:t>
      </w:r>
      <w:r w:rsidRPr="0026208C">
        <w:t> </w:t>
      </w:r>
      <w:r w:rsidRPr="00D45A16">
        <w:rPr>
          <w:b/>
          <w:sz w:val="22"/>
          <w:szCs w:val="22"/>
        </w:rPr>
        <w:t xml:space="preserve">Applying on </w:t>
      </w:r>
      <w:r w:rsidR="00AD3747" w:rsidRPr="00D45A16">
        <w:rPr>
          <w:b/>
          <w:sz w:val="22"/>
          <w:szCs w:val="22"/>
        </w:rPr>
        <w:t xml:space="preserve">other </w:t>
      </w:r>
      <w:r w:rsidR="00AB0317" w:rsidRPr="00D45A16">
        <w:rPr>
          <w:b/>
          <w:sz w:val="22"/>
          <w:szCs w:val="22"/>
        </w:rPr>
        <w:t>B</w:t>
      </w:r>
      <w:r w:rsidR="00AD3747" w:rsidRPr="00D45A16">
        <w:rPr>
          <w:b/>
          <w:sz w:val="22"/>
          <w:szCs w:val="22"/>
        </w:rPr>
        <w:t>usinesses</w:t>
      </w:r>
    </w:p>
    <w:p w14:paraId="51E38ECA" w14:textId="77777777" w:rsidR="0020676D" w:rsidRDefault="0020676D" w:rsidP="007C5A91">
      <w:pPr>
        <w:pStyle w:val="Head2"/>
      </w:pPr>
      <w:r w:rsidRPr="0020676D">
        <w:rPr>
          <w:noProof/>
        </w:rPr>
        <w:lastRenderedPageBreak/>
        <w:drawing>
          <wp:inline distT="0" distB="0" distL="0" distR="0" wp14:anchorId="069F7E0F" wp14:editId="5EBBEB4F">
            <wp:extent cx="2226255" cy="1203569"/>
            <wp:effectExtent l="0" t="0" r="317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a:stretch>
                      <a:fillRect/>
                    </a:stretch>
                  </pic:blipFill>
                  <pic:spPr>
                    <a:xfrm>
                      <a:off x="0" y="0"/>
                      <a:ext cx="2229007" cy="1205057"/>
                    </a:xfrm>
                    <a:prstGeom prst="rect">
                      <a:avLst/>
                    </a:prstGeom>
                  </pic:spPr>
                </pic:pic>
              </a:graphicData>
            </a:graphic>
          </wp:inline>
        </w:drawing>
      </w:r>
    </w:p>
    <w:p w14:paraId="12A04870" w14:textId="62355926" w:rsidR="00AD3747" w:rsidRDefault="0020676D" w:rsidP="000811AB">
      <w:pPr>
        <w:pStyle w:val="Caption"/>
      </w:pPr>
      <w:r>
        <w:t xml:space="preserve">Figure </w:t>
      </w:r>
      <w:r>
        <w:fldChar w:fldCharType="begin"/>
      </w:r>
      <w:r>
        <w:instrText xml:space="preserve"> SEQ Figure \* ARABIC </w:instrText>
      </w:r>
      <w:r>
        <w:fldChar w:fldCharType="separate"/>
      </w:r>
      <w:r w:rsidR="00DA2762">
        <w:rPr>
          <w:noProof/>
        </w:rPr>
        <w:t>32</w:t>
      </w:r>
      <w:r>
        <w:fldChar w:fldCharType="end"/>
      </w:r>
      <w:r>
        <w:t>: Randomly select 10 businesses</w:t>
      </w:r>
    </w:p>
    <w:p w14:paraId="0A60376C" w14:textId="77777777" w:rsidR="009D7A36" w:rsidRPr="009D7A36" w:rsidRDefault="009D7A36" w:rsidP="009D7A36"/>
    <w:p w14:paraId="08E5554B" w14:textId="630D091C" w:rsidR="00326C11" w:rsidRDefault="0020676D" w:rsidP="006E7A16">
      <w:r>
        <w:t xml:space="preserve">We then </w:t>
      </w:r>
      <w:r w:rsidR="003A55A9">
        <w:t>randomly selected 10 other businesses to compare what</w:t>
      </w:r>
      <w:r w:rsidR="00EE6248">
        <w:t xml:space="preserve"> are the adjective phrases</w:t>
      </w:r>
      <w:r w:rsidR="007F726B">
        <w:t xml:space="preserve"> that appear</w:t>
      </w:r>
      <w:r w:rsidR="00BD12C5">
        <w:t>ed more in b1.</w:t>
      </w:r>
    </w:p>
    <w:p w14:paraId="41470B5A" w14:textId="77777777" w:rsidR="000B05EE" w:rsidRDefault="000B05EE" w:rsidP="006E7A16"/>
    <w:p w14:paraId="6B636DC4" w14:textId="77777777" w:rsidR="000B05EE" w:rsidRDefault="000B05EE" w:rsidP="000B05EE">
      <w:pPr>
        <w:keepNext/>
        <w:jc w:val="center"/>
      </w:pPr>
      <w:r w:rsidRPr="000B05EE">
        <w:rPr>
          <w:noProof/>
        </w:rPr>
        <w:drawing>
          <wp:inline distT="0" distB="0" distL="0" distR="0" wp14:anchorId="20F71A67" wp14:editId="1F2146FD">
            <wp:extent cx="1251345" cy="1844431"/>
            <wp:effectExtent l="0" t="0" r="6350" b="381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a:stretch>
                      <a:fillRect/>
                    </a:stretch>
                  </pic:blipFill>
                  <pic:spPr>
                    <a:xfrm>
                      <a:off x="0" y="0"/>
                      <a:ext cx="1255101" cy="1849967"/>
                    </a:xfrm>
                    <a:prstGeom prst="rect">
                      <a:avLst/>
                    </a:prstGeom>
                  </pic:spPr>
                </pic:pic>
              </a:graphicData>
            </a:graphic>
          </wp:inline>
        </w:drawing>
      </w:r>
    </w:p>
    <w:p w14:paraId="4637B09D" w14:textId="5197BC51" w:rsidR="000B05EE" w:rsidRDefault="000B05EE" w:rsidP="000811AB">
      <w:pPr>
        <w:pStyle w:val="Caption"/>
        <w:rPr>
          <w:noProof/>
        </w:rPr>
      </w:pPr>
      <w:r>
        <w:t xml:space="preserve">Figure </w:t>
      </w:r>
      <w:r>
        <w:fldChar w:fldCharType="begin"/>
      </w:r>
      <w:r>
        <w:instrText xml:space="preserve"> SEQ Figure \* ARABIC </w:instrText>
      </w:r>
      <w:r>
        <w:fldChar w:fldCharType="separate"/>
      </w:r>
      <w:r w:rsidR="00DA2762">
        <w:rPr>
          <w:noProof/>
        </w:rPr>
        <w:t>33</w:t>
      </w:r>
      <w:r>
        <w:fldChar w:fldCharType="end"/>
      </w:r>
      <w:r>
        <w:t>: Most common adjective phrases</w:t>
      </w:r>
      <w:r>
        <w:rPr>
          <w:noProof/>
        </w:rPr>
        <w:t xml:space="preserve"> in the 10 selected businesses</w:t>
      </w:r>
    </w:p>
    <w:p w14:paraId="6552A19C" w14:textId="77777777" w:rsidR="000B05EE" w:rsidRDefault="000B05EE" w:rsidP="000B05EE"/>
    <w:p w14:paraId="0ABED36C" w14:textId="6CBDB6FB" w:rsidR="000B05EE" w:rsidRDefault="000B05EE" w:rsidP="000B05EE">
      <w:r>
        <w:t>Without any surprise, the common word</w:t>
      </w:r>
      <w:r w:rsidR="00E664B1">
        <w:t>s</w:t>
      </w:r>
      <w:r>
        <w:t xml:space="preserve"> in other </w:t>
      </w:r>
      <w:r w:rsidR="00E664B1">
        <w:t>business are “good” and “great” as well</w:t>
      </w:r>
      <w:r w:rsidR="00096624">
        <w:t>. There is a need to com</w:t>
      </w:r>
      <w:r w:rsidR="005764D6">
        <w:t xml:space="preserve">pare </w:t>
      </w:r>
      <w:r w:rsidR="00C06BAE">
        <w:t xml:space="preserve">with the ADJPs </w:t>
      </w:r>
      <w:r w:rsidR="002663DC">
        <w:t xml:space="preserve">of b1 </w:t>
      </w:r>
      <w:r w:rsidR="001101B4">
        <w:t>to determine the characteristics of b1.</w:t>
      </w:r>
    </w:p>
    <w:p w14:paraId="39AE7BAE" w14:textId="77777777" w:rsidR="001101B4" w:rsidRDefault="001101B4" w:rsidP="000B05EE"/>
    <w:p w14:paraId="0E85C48F" w14:textId="77777777" w:rsidR="008C5A20" w:rsidRDefault="008C5A20" w:rsidP="008C5A20">
      <w:pPr>
        <w:keepNext/>
        <w:jc w:val="center"/>
      </w:pPr>
      <w:r w:rsidRPr="008C5A20">
        <w:rPr>
          <w:noProof/>
        </w:rPr>
        <w:drawing>
          <wp:inline distT="0" distB="0" distL="0" distR="0" wp14:anchorId="375F9BEF" wp14:editId="6B0E29CE">
            <wp:extent cx="2492199" cy="3423139"/>
            <wp:effectExtent l="0" t="0" r="381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a:stretch>
                      <a:fillRect/>
                    </a:stretch>
                  </pic:blipFill>
                  <pic:spPr>
                    <a:xfrm>
                      <a:off x="0" y="0"/>
                      <a:ext cx="2500648" cy="3434743"/>
                    </a:xfrm>
                    <a:prstGeom prst="rect">
                      <a:avLst/>
                    </a:prstGeom>
                  </pic:spPr>
                </pic:pic>
              </a:graphicData>
            </a:graphic>
          </wp:inline>
        </w:drawing>
      </w:r>
    </w:p>
    <w:p w14:paraId="203404A1" w14:textId="57301FCB" w:rsidR="001101B4" w:rsidRDefault="008C5A20" w:rsidP="000811AB">
      <w:pPr>
        <w:pStyle w:val="Caption"/>
      </w:pPr>
      <w:r>
        <w:t xml:space="preserve">Figure </w:t>
      </w:r>
      <w:r>
        <w:fldChar w:fldCharType="begin"/>
      </w:r>
      <w:r>
        <w:instrText xml:space="preserve"> SEQ Figure \* ARABIC </w:instrText>
      </w:r>
      <w:r>
        <w:fldChar w:fldCharType="separate"/>
      </w:r>
      <w:r w:rsidR="00DA2762">
        <w:rPr>
          <w:noProof/>
        </w:rPr>
        <w:t>34</w:t>
      </w:r>
      <w:r>
        <w:fldChar w:fldCharType="end"/>
      </w:r>
      <w:r>
        <w:t>:Comparing b1 and 10 other businesses</w:t>
      </w:r>
    </w:p>
    <w:p w14:paraId="45A5B846" w14:textId="77777777" w:rsidR="008C5A20" w:rsidRDefault="008C5A20" w:rsidP="008C5A20"/>
    <w:p w14:paraId="3B4B8666" w14:textId="290F57C0" w:rsidR="008C5A20" w:rsidRDefault="0085674B" w:rsidP="008C5A20">
      <w:r>
        <w:t xml:space="preserve">By comparing the frequency of each ADJP in b1 and the ADJPs obtained from the </w:t>
      </w:r>
      <w:r w:rsidR="0055147C">
        <w:t xml:space="preserve">randomly selected 10 businesses, we </w:t>
      </w:r>
      <w:r w:rsidR="005C1B4C">
        <w:t>could</w:t>
      </w:r>
      <w:r w:rsidR="0055147C">
        <w:t xml:space="preserve"> observe that </w:t>
      </w:r>
      <w:r w:rsidR="004C3843">
        <w:t xml:space="preserve">the ADJP </w:t>
      </w:r>
      <w:r w:rsidR="00193533">
        <w:t xml:space="preserve">which is the most unique to </w:t>
      </w:r>
      <w:r w:rsidR="00F22E9A">
        <w:t xml:space="preserve">b1 is the </w:t>
      </w:r>
      <w:r w:rsidR="00D560F7">
        <w:t>phrase “vietnamese”</w:t>
      </w:r>
      <w:r w:rsidR="009630A4">
        <w:t xml:space="preserve">. This indicates </w:t>
      </w:r>
      <w:r w:rsidR="00F227FB">
        <w:t xml:space="preserve">b1 might be a </w:t>
      </w:r>
      <w:r w:rsidR="00FC2EEA">
        <w:t>Vietnamese restaurant</w:t>
      </w:r>
      <w:r w:rsidR="00AB3C57">
        <w:t>.</w:t>
      </w:r>
    </w:p>
    <w:p w14:paraId="7011EC60" w14:textId="1CC978D3" w:rsidR="009717C2" w:rsidRPr="008C5A20" w:rsidRDefault="00DE60C9" w:rsidP="008C5A20">
      <w:r>
        <w:t xml:space="preserve">Some </w:t>
      </w:r>
      <w:r w:rsidR="00971577">
        <w:t xml:space="preserve">other </w:t>
      </w:r>
      <w:r w:rsidR="00AE342A">
        <w:t>adjective phrases that appear more in b1 are “</w:t>
      </w:r>
      <w:r w:rsidR="0017763E">
        <w:t>very rude</w:t>
      </w:r>
      <w:r w:rsidR="00AE342A">
        <w:t>”</w:t>
      </w:r>
      <w:r w:rsidR="00BB16D9">
        <w:t>, “</w:t>
      </w:r>
      <w:r w:rsidR="00985CA3">
        <w:t xml:space="preserve">very </w:t>
      </w:r>
      <w:r w:rsidR="00B7165C">
        <w:t>tasty</w:t>
      </w:r>
      <w:r w:rsidR="00BB16D9">
        <w:t>”</w:t>
      </w:r>
      <w:r w:rsidR="00B7165C">
        <w:t>, “</w:t>
      </w:r>
      <w:r w:rsidR="00010E85">
        <w:t>cheap</w:t>
      </w:r>
      <w:r w:rsidR="00B7165C">
        <w:t>”</w:t>
      </w:r>
      <w:r w:rsidR="00010E85">
        <w:t>, “very busy”</w:t>
      </w:r>
      <w:r w:rsidR="00C1717C">
        <w:t>, “</w:t>
      </w:r>
      <w:r w:rsidR="005D126A">
        <w:t>pretty decent</w:t>
      </w:r>
      <w:r w:rsidR="00C1717C">
        <w:t>”</w:t>
      </w:r>
      <w:r w:rsidR="00CD4776">
        <w:t>, “unfresh”</w:t>
      </w:r>
      <w:r w:rsidR="009717C2">
        <w:t xml:space="preserve"> etc. From </w:t>
      </w:r>
      <w:r w:rsidR="00216A33">
        <w:t>these adjective phrases</w:t>
      </w:r>
      <w:r w:rsidR="005251FA">
        <w:t xml:space="preserve">, we </w:t>
      </w:r>
      <w:r w:rsidR="002C1D37">
        <w:t>can</w:t>
      </w:r>
      <w:r w:rsidR="005251FA">
        <w:t xml:space="preserve"> </w:t>
      </w:r>
      <w:r w:rsidR="008674A2">
        <w:t xml:space="preserve">infer that b1 is </w:t>
      </w:r>
      <w:r w:rsidR="002A17AB">
        <w:t>an</w:t>
      </w:r>
      <w:r w:rsidR="008674A2">
        <w:t xml:space="preserve"> </w:t>
      </w:r>
      <w:r w:rsidR="0072015C">
        <w:t xml:space="preserve">affordable </w:t>
      </w:r>
      <w:r w:rsidR="006C6FEF">
        <w:t xml:space="preserve">and busy </w:t>
      </w:r>
      <w:r w:rsidR="0072015C">
        <w:t xml:space="preserve">Vietnamese restaurant </w:t>
      </w:r>
      <w:r w:rsidR="009201E2">
        <w:t>with some food be</w:t>
      </w:r>
      <w:r w:rsidR="00026494">
        <w:t>ing</w:t>
      </w:r>
      <w:r w:rsidR="009201E2">
        <w:t xml:space="preserve"> </w:t>
      </w:r>
      <w:r w:rsidR="000E2819">
        <w:t xml:space="preserve">tasty and some food </w:t>
      </w:r>
      <w:r w:rsidR="00026494">
        <w:t>being</w:t>
      </w:r>
      <w:r w:rsidR="000E2819">
        <w:t xml:space="preserve"> </w:t>
      </w:r>
      <w:r w:rsidR="002C1D37">
        <w:t>not as fresh</w:t>
      </w:r>
      <w:r w:rsidR="000E2819">
        <w:t>.</w:t>
      </w:r>
    </w:p>
    <w:p w14:paraId="098DC533" w14:textId="1F712B53" w:rsidR="4E031FDE" w:rsidRDefault="4E031FDE" w:rsidP="007C5A91">
      <w:pPr>
        <w:pStyle w:val="Head2"/>
      </w:pPr>
      <w:r w:rsidRPr="00D45A16">
        <w:rPr>
          <w:rStyle w:val="Label"/>
          <w:b/>
          <w:sz w:val="22"/>
          <w:szCs w:val="22"/>
        </w:rPr>
        <w:t>3.</w:t>
      </w:r>
      <w:r w:rsidR="00D45A16" w:rsidRPr="00D45A16">
        <w:rPr>
          <w:rStyle w:val="Label"/>
          <w:b/>
          <w:sz w:val="22"/>
          <w:szCs w:val="22"/>
        </w:rPr>
        <w:t>5</w:t>
      </w:r>
      <w:r w:rsidRPr="0026208C">
        <w:t> </w:t>
      </w:r>
      <w:r w:rsidRPr="00D45A16">
        <w:rPr>
          <w:b/>
          <w:sz w:val="22"/>
          <w:szCs w:val="22"/>
        </w:rPr>
        <w:t xml:space="preserve">Going through the </w:t>
      </w:r>
      <w:r w:rsidR="00AB0317" w:rsidRPr="00D45A16">
        <w:rPr>
          <w:b/>
          <w:sz w:val="22"/>
          <w:szCs w:val="22"/>
        </w:rPr>
        <w:t>R</w:t>
      </w:r>
      <w:r w:rsidRPr="00D45A16">
        <w:rPr>
          <w:b/>
          <w:sz w:val="22"/>
          <w:szCs w:val="22"/>
        </w:rPr>
        <w:t xml:space="preserve">eviews </w:t>
      </w:r>
      <w:r w:rsidR="00AB0317" w:rsidRPr="00D45A16">
        <w:rPr>
          <w:b/>
          <w:sz w:val="22"/>
          <w:szCs w:val="22"/>
        </w:rPr>
        <w:t>M</w:t>
      </w:r>
      <w:r w:rsidRPr="00D45A16">
        <w:rPr>
          <w:b/>
          <w:sz w:val="22"/>
          <w:szCs w:val="22"/>
        </w:rPr>
        <w:t>anually</w:t>
      </w:r>
    </w:p>
    <w:p w14:paraId="6E093CA9" w14:textId="77777777" w:rsidR="00651795" w:rsidRDefault="00883348" w:rsidP="007C5A91">
      <w:pPr>
        <w:pStyle w:val="Head2"/>
      </w:pPr>
      <w:r w:rsidRPr="00883348">
        <w:rPr>
          <w:noProof/>
        </w:rPr>
        <w:drawing>
          <wp:inline distT="0" distB="0" distL="0" distR="0" wp14:anchorId="00E9C528" wp14:editId="29BBDD51">
            <wp:extent cx="3048000" cy="73660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5"/>
                    <a:stretch>
                      <a:fillRect/>
                    </a:stretch>
                  </pic:blipFill>
                  <pic:spPr>
                    <a:xfrm>
                      <a:off x="0" y="0"/>
                      <a:ext cx="3048000" cy="736600"/>
                    </a:xfrm>
                    <a:prstGeom prst="rect">
                      <a:avLst/>
                    </a:prstGeom>
                  </pic:spPr>
                </pic:pic>
              </a:graphicData>
            </a:graphic>
          </wp:inline>
        </w:drawing>
      </w:r>
    </w:p>
    <w:p w14:paraId="61FF2D18" w14:textId="4DA973F3" w:rsidR="25EA1822" w:rsidRDefault="00651795" w:rsidP="000811AB">
      <w:pPr>
        <w:pStyle w:val="Caption"/>
      </w:pPr>
      <w:r>
        <w:t xml:space="preserve">Figure </w:t>
      </w:r>
      <w:r>
        <w:fldChar w:fldCharType="begin"/>
      </w:r>
      <w:r>
        <w:instrText xml:space="preserve"> SEQ Figure \* ARABIC </w:instrText>
      </w:r>
      <w:r>
        <w:fldChar w:fldCharType="separate"/>
      </w:r>
      <w:r w:rsidR="00DA2762">
        <w:rPr>
          <w:noProof/>
        </w:rPr>
        <w:t>35</w:t>
      </w:r>
      <w:r>
        <w:fldChar w:fldCharType="end"/>
      </w:r>
      <w:r>
        <w:t>: Snapshot of the original reviews</w:t>
      </w:r>
    </w:p>
    <w:p w14:paraId="013EAD81" w14:textId="395A1C83" w:rsidR="00883348" w:rsidRPr="007C5A91" w:rsidRDefault="00883348" w:rsidP="007C5A91">
      <w:pPr>
        <w:pStyle w:val="Head2"/>
      </w:pPr>
      <w:r w:rsidRPr="007C5A91">
        <w:t>The figure above is a screen shot of some sample reviews</w:t>
      </w:r>
      <w:r w:rsidR="00E25DF3" w:rsidRPr="007C5A91">
        <w:t xml:space="preserve"> of b1</w:t>
      </w:r>
      <w:r w:rsidR="000F185F" w:rsidRPr="007C5A91">
        <w:t xml:space="preserve">. We could conclude from the reviews that b1 </w:t>
      </w:r>
      <w:r w:rsidR="002E1E5C" w:rsidRPr="007C5A91">
        <w:t>is a</w:t>
      </w:r>
      <w:r w:rsidR="00EA78BB" w:rsidRPr="007C5A91">
        <w:t xml:space="preserve"> small</w:t>
      </w:r>
      <w:r w:rsidR="002E1E5C" w:rsidRPr="007C5A91">
        <w:t xml:space="preserve"> Vietnamese restaurant </w:t>
      </w:r>
      <w:r w:rsidR="00EA78BB" w:rsidRPr="007C5A91">
        <w:t xml:space="preserve">that sell in an affordable </w:t>
      </w:r>
      <w:r w:rsidR="00E43314" w:rsidRPr="007C5A91">
        <w:t>price,</w:t>
      </w:r>
      <w:r w:rsidR="00EA78BB" w:rsidRPr="007C5A91">
        <w:t xml:space="preserve"> but the customer service </w:t>
      </w:r>
      <w:r w:rsidR="00C40AFA" w:rsidRPr="007C5A91">
        <w:t>is horrible</w:t>
      </w:r>
      <w:r w:rsidR="00855B2E" w:rsidRPr="007C5A91">
        <w:t xml:space="preserve">. However, </w:t>
      </w:r>
      <w:r w:rsidR="007E1BFD" w:rsidRPr="007C5A91">
        <w:t>the information about it having bad customer service is not picked up</w:t>
      </w:r>
      <w:r w:rsidR="00BE2819" w:rsidRPr="007C5A91">
        <w:t>. Those review</w:t>
      </w:r>
      <w:r w:rsidR="00495D8E" w:rsidRPr="007C5A91">
        <w:t>s</w:t>
      </w:r>
      <w:r w:rsidR="00BE2819" w:rsidRPr="007C5A91">
        <w:t xml:space="preserve"> usually </w:t>
      </w:r>
      <w:r w:rsidR="00F110DC" w:rsidRPr="007C5A91">
        <w:t>come</w:t>
      </w:r>
      <w:r w:rsidR="00495D8E" w:rsidRPr="007C5A91">
        <w:t xml:space="preserve"> as “</w:t>
      </w:r>
      <w:r w:rsidR="00C47D86" w:rsidRPr="007C5A91">
        <w:t>worst customer service</w:t>
      </w:r>
      <w:r w:rsidR="00495D8E" w:rsidRPr="007C5A91">
        <w:t>”</w:t>
      </w:r>
      <w:r w:rsidR="00C47D86" w:rsidRPr="007C5A91">
        <w:t>, “poor customer service”</w:t>
      </w:r>
      <w:r w:rsidR="00294312" w:rsidRPr="007C5A91">
        <w:t>, “</w:t>
      </w:r>
      <w:r w:rsidR="007D709A" w:rsidRPr="007C5A91">
        <w:t>h</w:t>
      </w:r>
      <w:r w:rsidR="00294312" w:rsidRPr="007C5A91">
        <w:t>orrible service”</w:t>
      </w:r>
      <w:r w:rsidR="007D709A" w:rsidRPr="007C5A91">
        <w:t xml:space="preserve"> etc</w:t>
      </w:r>
      <w:r w:rsidR="00294312" w:rsidRPr="007C5A91">
        <w:t>.</w:t>
      </w:r>
      <w:r w:rsidR="007D709A" w:rsidRPr="007C5A91">
        <w:t xml:space="preserve"> The words</w:t>
      </w:r>
      <w:r w:rsidR="00294312" w:rsidRPr="007C5A91">
        <w:t xml:space="preserve"> </w:t>
      </w:r>
      <w:r w:rsidR="007B6E0A" w:rsidRPr="007C5A91">
        <w:t xml:space="preserve">“worst”, </w:t>
      </w:r>
      <w:r w:rsidR="007D709A" w:rsidRPr="007C5A91">
        <w:t xml:space="preserve">“poor” and “horrible” are labelled as </w:t>
      </w:r>
      <w:r w:rsidR="001B6E6D" w:rsidRPr="007C5A91">
        <w:t>adjective, JJS, at word level, but they are not extracted at phrase level</w:t>
      </w:r>
      <w:r w:rsidR="00A77517" w:rsidRPr="007C5A91">
        <w:t>.</w:t>
      </w:r>
    </w:p>
    <w:p w14:paraId="0DFEE7BF" w14:textId="5FFDFFB5" w:rsidR="6DB0D649" w:rsidRPr="007C5A91" w:rsidRDefault="00A77517" w:rsidP="007C5A91">
      <w:pPr>
        <w:pStyle w:val="Head2"/>
      </w:pPr>
      <w:r w:rsidRPr="007C5A91">
        <w:t xml:space="preserve">In general, </w:t>
      </w:r>
      <w:r w:rsidR="00EE4D3B" w:rsidRPr="007C5A91">
        <w:t xml:space="preserve">the </w:t>
      </w:r>
      <w:r w:rsidR="009A7DFD" w:rsidRPr="007C5A91">
        <w:t>selected adjective phrases reflect most of the unique characteristic of business b1.</w:t>
      </w:r>
    </w:p>
    <w:p w14:paraId="16D7CCBC" w14:textId="2AD71A5A" w:rsidR="002E194A" w:rsidRPr="00D1213F" w:rsidRDefault="009F31E7" w:rsidP="007C5A91">
      <w:pPr>
        <w:pStyle w:val="Head2"/>
      </w:pPr>
      <w:r w:rsidRPr="00D45A16">
        <w:rPr>
          <w:rStyle w:val="Label"/>
          <w:b/>
          <w:sz w:val="22"/>
          <w:szCs w:val="22"/>
        </w:rPr>
        <w:lastRenderedPageBreak/>
        <w:t>4</w:t>
      </w:r>
      <w:r w:rsidR="002E194A" w:rsidRPr="00D73BC9">
        <w:t> </w:t>
      </w:r>
      <w:r w:rsidR="0092066A" w:rsidRPr="00D45A16">
        <w:rPr>
          <w:b/>
          <w:sz w:val="22"/>
          <w:szCs w:val="22"/>
        </w:rPr>
        <w:t>Negation Expression Detection</w:t>
      </w:r>
    </w:p>
    <w:p w14:paraId="103C6430" w14:textId="77777777" w:rsidR="00090904" w:rsidRPr="007C5A91" w:rsidRDefault="00090904" w:rsidP="007C5A91">
      <w:pPr>
        <w:pStyle w:val="Head2"/>
      </w:pPr>
      <w:r w:rsidRPr="007C5A91">
        <w:t>Our Negation Expression Detection application is developed using Naïve Bayes Theorem. All words will be stemmed before building our own dictionary.</w:t>
      </w:r>
    </w:p>
    <w:p w14:paraId="2B90970A" w14:textId="77777777" w:rsidR="00FB336A" w:rsidRDefault="00090904" w:rsidP="007C5A91">
      <w:pPr>
        <w:pStyle w:val="Head2"/>
      </w:pPr>
      <w:r>
        <w:rPr>
          <w:noProof/>
        </w:rPr>
        <w:drawing>
          <wp:inline distT="0" distB="0" distL="0" distR="0" wp14:anchorId="0A813900" wp14:editId="1A746D33">
            <wp:extent cx="3048000" cy="104902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6"/>
                    <a:stretch>
                      <a:fillRect/>
                    </a:stretch>
                  </pic:blipFill>
                  <pic:spPr>
                    <a:xfrm>
                      <a:off x="0" y="0"/>
                      <a:ext cx="3048000" cy="1049020"/>
                    </a:xfrm>
                    <a:prstGeom prst="rect">
                      <a:avLst/>
                    </a:prstGeom>
                  </pic:spPr>
                </pic:pic>
              </a:graphicData>
            </a:graphic>
          </wp:inline>
        </w:drawing>
      </w:r>
    </w:p>
    <w:p w14:paraId="77DC2E7F" w14:textId="04BC84BD" w:rsidR="00090904" w:rsidRDefault="00FB336A" w:rsidP="00FB336A">
      <w:pPr>
        <w:pStyle w:val="Caption"/>
        <w:jc w:val="both"/>
      </w:pPr>
      <w:r>
        <w:t xml:space="preserve">Figure </w:t>
      </w:r>
      <w:r>
        <w:fldChar w:fldCharType="begin"/>
      </w:r>
      <w:r>
        <w:instrText xml:space="preserve"> SEQ Figure \* ARABIC </w:instrText>
      </w:r>
      <w:r>
        <w:fldChar w:fldCharType="separate"/>
      </w:r>
      <w:r w:rsidR="00AF0B6B">
        <w:rPr>
          <w:noProof/>
        </w:rPr>
        <w:t>36</w:t>
      </w:r>
      <w:r>
        <w:fldChar w:fldCharType="end"/>
      </w:r>
      <w:r>
        <w:t>: Function to count frequency for (token, label) pair</w:t>
      </w:r>
    </w:p>
    <w:p w14:paraId="54F0ACA8" w14:textId="655F586D" w:rsidR="00090904" w:rsidRDefault="00090904" w:rsidP="007C5A91">
      <w:pPr>
        <w:pStyle w:val="Head2"/>
      </w:pPr>
      <w:r>
        <w:t xml:space="preserve">Using function </w:t>
      </w:r>
      <w:r w:rsidR="00AF0B6B">
        <w:t xml:space="preserve">in Fig 36 </w:t>
      </w:r>
      <w:r>
        <w:t xml:space="preserve">above, a frequency dictionary with mapping each (word, label) pair to its frequency will be built. </w:t>
      </w:r>
    </w:p>
    <w:p w14:paraId="39A7216A" w14:textId="77777777" w:rsidR="00AF0B6B" w:rsidRDefault="00090904" w:rsidP="007C5A91">
      <w:pPr>
        <w:pStyle w:val="Head2"/>
      </w:pPr>
      <w:r>
        <w:rPr>
          <w:noProof/>
        </w:rPr>
        <w:drawing>
          <wp:inline distT="0" distB="0" distL="0" distR="0" wp14:anchorId="7F8DF9D7" wp14:editId="04B6B5C7">
            <wp:extent cx="2514630" cy="262255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7"/>
                    <a:stretch>
                      <a:fillRect/>
                    </a:stretch>
                  </pic:blipFill>
                  <pic:spPr>
                    <a:xfrm>
                      <a:off x="0" y="0"/>
                      <a:ext cx="2516890" cy="2624907"/>
                    </a:xfrm>
                    <a:prstGeom prst="rect">
                      <a:avLst/>
                    </a:prstGeom>
                  </pic:spPr>
                </pic:pic>
              </a:graphicData>
            </a:graphic>
          </wp:inline>
        </w:drawing>
      </w:r>
    </w:p>
    <w:p w14:paraId="301C7FE0" w14:textId="10001A03" w:rsidR="00090904" w:rsidRDefault="00AF0B6B" w:rsidP="00AF0B6B">
      <w:pPr>
        <w:pStyle w:val="Caption"/>
      </w:pPr>
      <w:r>
        <w:t xml:space="preserve">Figure </w:t>
      </w:r>
      <w:r>
        <w:fldChar w:fldCharType="begin"/>
      </w:r>
      <w:r>
        <w:instrText xml:space="preserve"> SEQ Figure \* ARABIC </w:instrText>
      </w:r>
      <w:r>
        <w:fldChar w:fldCharType="separate"/>
      </w:r>
      <w:r>
        <w:rPr>
          <w:noProof/>
        </w:rPr>
        <w:t>37</w:t>
      </w:r>
      <w:r>
        <w:fldChar w:fldCharType="end"/>
      </w:r>
      <w:r>
        <w:t>: Function to build log likelihoods dictionary for each stemmed token</w:t>
      </w:r>
    </w:p>
    <w:p w14:paraId="50627BDB" w14:textId="75FDE901" w:rsidR="00090904" w:rsidRPr="00D1213F" w:rsidRDefault="0018145E" w:rsidP="007C5A91">
      <w:pPr>
        <w:pStyle w:val="Head2"/>
      </w:pPr>
      <w:r>
        <w:t>Using function in Fig 37 above</w:t>
      </w:r>
      <w:r w:rsidR="00512DA5">
        <w:t xml:space="preserve"> and</w:t>
      </w:r>
      <w:r w:rsidR="00090904">
        <w:t xml:space="preserve"> frequency dictionary</w:t>
      </w:r>
      <w:r w:rsidR="003730CE">
        <w:t>,</w:t>
      </w:r>
      <w:r w:rsidR="00090904">
        <w:t xml:space="preserve"> </w:t>
      </w:r>
      <w:r w:rsidR="00BE5F8F">
        <w:t>we can</w:t>
      </w:r>
      <w:r w:rsidR="00090904">
        <w:t xml:space="preserve"> buil</w:t>
      </w:r>
      <w:r w:rsidR="00B948D1">
        <w:t>d</w:t>
      </w:r>
      <w:r w:rsidR="00090904">
        <w:t xml:space="preserve"> a dictionary to store the log likelihoods for each word.</w:t>
      </w:r>
    </w:p>
    <w:p w14:paraId="38C3E71F" w14:textId="77777777" w:rsidR="00AE512B" w:rsidRDefault="00090904" w:rsidP="00AE512B">
      <w:pPr>
        <w:pStyle w:val="AckHead"/>
        <w:keepNext/>
      </w:pPr>
      <w:r>
        <w:rPr>
          <w:noProof/>
        </w:rPr>
        <w:drawing>
          <wp:inline distT="0" distB="0" distL="0" distR="0" wp14:anchorId="706852C1" wp14:editId="6D3BB08B">
            <wp:extent cx="3048000" cy="1597660"/>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8"/>
                    <a:stretch>
                      <a:fillRect/>
                    </a:stretch>
                  </pic:blipFill>
                  <pic:spPr>
                    <a:xfrm>
                      <a:off x="0" y="0"/>
                      <a:ext cx="3048000" cy="1597660"/>
                    </a:xfrm>
                    <a:prstGeom prst="rect">
                      <a:avLst/>
                    </a:prstGeom>
                  </pic:spPr>
                </pic:pic>
              </a:graphicData>
            </a:graphic>
          </wp:inline>
        </w:drawing>
      </w:r>
    </w:p>
    <w:p w14:paraId="6D366556" w14:textId="60B7C54F" w:rsidR="00090904" w:rsidRDefault="00AE512B" w:rsidP="00AE512B">
      <w:pPr>
        <w:pStyle w:val="Caption"/>
        <w:jc w:val="left"/>
        <w:rPr>
          <w14:ligatures w14:val="standard"/>
        </w:rPr>
      </w:pPr>
      <w:r>
        <w:t xml:space="preserve">Figure </w:t>
      </w:r>
      <w:r>
        <w:fldChar w:fldCharType="begin"/>
      </w:r>
      <w:r>
        <w:instrText xml:space="preserve"> SEQ Figure \* ARABIC </w:instrText>
      </w:r>
      <w:r>
        <w:fldChar w:fldCharType="separate"/>
      </w:r>
      <w:r>
        <w:rPr>
          <w:noProof/>
        </w:rPr>
        <w:t>38</w:t>
      </w:r>
      <w:r>
        <w:fldChar w:fldCharType="end"/>
      </w:r>
      <w:r>
        <w:t>: Fun</w:t>
      </w:r>
      <w:r w:rsidR="003913D6">
        <w:t>c</w:t>
      </w:r>
      <w:r>
        <w:t>tion to predict the review with logprior and log likelihood dictio</w:t>
      </w:r>
      <w:r w:rsidR="005C3334">
        <w:t>na</w:t>
      </w:r>
      <w:r>
        <w:t>ry</w:t>
      </w:r>
    </w:p>
    <w:p w14:paraId="5ADA79D8" w14:textId="5CB5CC9B" w:rsidR="00090904" w:rsidRPr="00D1213F" w:rsidRDefault="00090904" w:rsidP="007C5A91">
      <w:pPr>
        <w:pStyle w:val="Head2"/>
      </w:pPr>
      <w:r>
        <w:t xml:space="preserve">With the log likelihood </w:t>
      </w:r>
      <w:r w:rsidR="00B948D1">
        <w:t>dictionary,</w:t>
      </w:r>
      <w:r>
        <w:t xml:space="preserve"> we can calculate the probability of the review by adding the log likelihood of each word in the review. Review with probability&gt;0, the review will be classified as positive expressions else a negation expression. Logprior and log likelihood will be saved in </w:t>
      </w:r>
      <w:r w:rsidR="00DD47EB">
        <w:t>pkl</w:t>
      </w:r>
      <w:r>
        <w:t xml:space="preserve"> file</w:t>
      </w:r>
      <w:r w:rsidR="00DD47EB">
        <w:t>s</w:t>
      </w:r>
      <w:r>
        <w:t xml:space="preserve"> and to be used by the application.</w:t>
      </w:r>
    </w:p>
    <w:p w14:paraId="75044A30" w14:textId="77777777" w:rsidR="00416D4F" w:rsidRDefault="003117DD" w:rsidP="00416D4F">
      <w:pPr>
        <w:pStyle w:val="AckHead"/>
        <w:keepNext/>
      </w:pPr>
      <w:r>
        <w:rPr>
          <w:noProof/>
        </w:rPr>
        <w:drawing>
          <wp:inline distT="0" distB="0" distL="0" distR="0" wp14:anchorId="06F17CA6" wp14:editId="794791FE">
            <wp:extent cx="2990850" cy="1571625"/>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9"/>
                    <a:stretch>
                      <a:fillRect/>
                    </a:stretch>
                  </pic:blipFill>
                  <pic:spPr>
                    <a:xfrm>
                      <a:off x="0" y="0"/>
                      <a:ext cx="2990850" cy="1571625"/>
                    </a:xfrm>
                    <a:prstGeom prst="rect">
                      <a:avLst/>
                    </a:prstGeom>
                  </pic:spPr>
                </pic:pic>
              </a:graphicData>
            </a:graphic>
          </wp:inline>
        </w:drawing>
      </w:r>
    </w:p>
    <w:p w14:paraId="78B8E570" w14:textId="7AD3EB65" w:rsidR="00994075" w:rsidRDefault="00416D4F" w:rsidP="00416D4F">
      <w:pPr>
        <w:pStyle w:val="Caption"/>
        <w:jc w:val="left"/>
      </w:pPr>
      <w:r>
        <w:t xml:space="preserve">Figure </w:t>
      </w:r>
      <w:r>
        <w:fldChar w:fldCharType="begin"/>
      </w:r>
      <w:r>
        <w:instrText xml:space="preserve"> SEQ Figure \* ARABIC </w:instrText>
      </w:r>
      <w:r>
        <w:fldChar w:fldCharType="separate"/>
      </w:r>
      <w:r>
        <w:rPr>
          <w:noProof/>
        </w:rPr>
        <w:t>39</w:t>
      </w:r>
      <w:r>
        <w:fldChar w:fldCharType="end"/>
      </w:r>
      <w:r>
        <w:t xml:space="preserve">: </w:t>
      </w:r>
      <w:r w:rsidRPr="00E236A6">
        <w:t>Snapshot of the Negation Expression Application</w:t>
      </w:r>
    </w:p>
    <w:p w14:paraId="66362E7E" w14:textId="77777777" w:rsidR="00EA65A2" w:rsidRDefault="00EA65A2" w:rsidP="00EA65A2"/>
    <w:p w14:paraId="0C0C25F1" w14:textId="1C3EF35C" w:rsidR="00994075" w:rsidRDefault="00E47ACE" w:rsidP="00EA65A2">
      <w:r>
        <w:t xml:space="preserve">After running the application, enter review as </w:t>
      </w:r>
      <w:r w:rsidR="00BB1842">
        <w:t xml:space="preserve">instructed. </w:t>
      </w:r>
      <w:r w:rsidR="00F03558">
        <w:t xml:space="preserve">The application </w:t>
      </w:r>
      <w:r w:rsidR="00E2055E">
        <w:t xml:space="preserve">will then predict </w:t>
      </w:r>
      <w:r w:rsidR="005A283B">
        <w:t xml:space="preserve">whether </w:t>
      </w:r>
      <w:r w:rsidR="00E2055E">
        <w:t xml:space="preserve">the review input </w:t>
      </w:r>
      <w:r w:rsidR="005A283B">
        <w:t xml:space="preserve">is a negation expression or not. </w:t>
      </w:r>
      <w:r w:rsidR="009B5A4B">
        <w:t xml:space="preserve">In </w:t>
      </w:r>
      <w:r w:rsidR="00C54145">
        <w:t>t</w:t>
      </w:r>
      <w:r w:rsidR="009B5A4B">
        <w:t>his example, ‘Manager’s attitude is bad’ is used</w:t>
      </w:r>
      <w:r w:rsidR="005A283B">
        <w:t xml:space="preserve"> and </w:t>
      </w:r>
      <w:r w:rsidR="00C40F11">
        <w:t>was cla</w:t>
      </w:r>
      <w:r w:rsidR="002A0718">
        <w:t xml:space="preserve">ssified as a negation expression. </w:t>
      </w:r>
      <w:r w:rsidR="00AF4037">
        <w:t xml:space="preserve">The model’s accuracy may be improved as </w:t>
      </w:r>
      <w:r w:rsidR="00E74042">
        <w:t xml:space="preserve">dataset used </w:t>
      </w:r>
      <w:r w:rsidR="003B258B">
        <w:t>for this model tends to have bias to food and beverages business</w:t>
      </w:r>
      <w:r w:rsidR="00037288">
        <w:t>es</w:t>
      </w:r>
      <w:r w:rsidR="003B258B">
        <w:t>.</w:t>
      </w:r>
    </w:p>
    <w:p w14:paraId="18A3BA19" w14:textId="08393A90" w:rsidR="00BB0055" w:rsidRDefault="00FF4485" w:rsidP="00854C8B">
      <w:pPr>
        <w:pStyle w:val="AckHead"/>
      </w:pPr>
      <w:r w:rsidRPr="00586A35">
        <w:t>A</w:t>
      </w:r>
      <w:r w:rsidR="00584654">
        <w:t xml:space="preserve">PPENDIX </w:t>
      </w:r>
      <w:r w:rsidR="00CD44C5">
        <w:t>A</w:t>
      </w:r>
    </w:p>
    <w:p w14:paraId="0D8E012D" w14:textId="088F32D9" w:rsidR="00584654" w:rsidRDefault="00584654" w:rsidP="00854C8B">
      <w:pPr>
        <w:pStyle w:val="AckHead"/>
      </w:pPr>
      <w:r>
        <w:t xml:space="preserve">Sampled Posts for Section </w:t>
      </w:r>
      <w:r w:rsidR="007711C2">
        <w:t>2.3</w:t>
      </w:r>
    </w:p>
    <w:tbl>
      <w:tblPr>
        <w:tblStyle w:val="TableGrid"/>
        <w:tblW w:w="0" w:type="auto"/>
        <w:tblLayout w:type="fixed"/>
        <w:tblLook w:val="04A0" w:firstRow="1" w:lastRow="0" w:firstColumn="1" w:lastColumn="0" w:noHBand="0" w:noVBand="1"/>
      </w:tblPr>
      <w:tblGrid>
        <w:gridCol w:w="1696"/>
        <w:gridCol w:w="709"/>
        <w:gridCol w:w="2385"/>
      </w:tblGrid>
      <w:tr w:rsidR="00BE718B" w14:paraId="18A149EF" w14:textId="77777777" w:rsidTr="00854C8B">
        <w:trPr>
          <w:trHeight w:val="521"/>
        </w:trPr>
        <w:tc>
          <w:tcPr>
            <w:tcW w:w="1696" w:type="dxa"/>
          </w:tcPr>
          <w:p w14:paraId="15988F5E" w14:textId="4B6A7300" w:rsidR="00BE718B" w:rsidRDefault="00997A6D" w:rsidP="00854C8B">
            <w:pPr>
              <w:pStyle w:val="AckHead"/>
            </w:pPr>
            <w:r>
              <w:t>Source</w:t>
            </w:r>
          </w:p>
        </w:tc>
        <w:tc>
          <w:tcPr>
            <w:tcW w:w="709" w:type="dxa"/>
          </w:tcPr>
          <w:p w14:paraId="18C0CED6" w14:textId="6973E7C3" w:rsidR="00BE718B" w:rsidRDefault="00997A6D" w:rsidP="00854C8B">
            <w:pPr>
              <w:pStyle w:val="AckHead"/>
            </w:pPr>
            <w:r>
              <w:t>Post No.</w:t>
            </w:r>
          </w:p>
        </w:tc>
        <w:tc>
          <w:tcPr>
            <w:tcW w:w="2385" w:type="dxa"/>
          </w:tcPr>
          <w:p w14:paraId="37CB985F" w14:textId="5ABC1946" w:rsidR="00BE718B" w:rsidRDefault="00871F2C" w:rsidP="00854C8B">
            <w:pPr>
              <w:pStyle w:val="AckHead"/>
            </w:pPr>
            <w:r>
              <w:t>URL of Post</w:t>
            </w:r>
          </w:p>
        </w:tc>
      </w:tr>
      <w:tr w:rsidR="00BE718B" w14:paraId="03BF9926" w14:textId="77777777" w:rsidTr="00854C8B">
        <w:tc>
          <w:tcPr>
            <w:tcW w:w="1696" w:type="dxa"/>
          </w:tcPr>
          <w:p w14:paraId="7E9E0BFE" w14:textId="430609A7" w:rsidR="00BE718B" w:rsidRPr="00854C8B" w:rsidRDefault="00997A6D" w:rsidP="00854C8B">
            <w:pPr>
              <w:pStyle w:val="AckHead"/>
              <w:rPr>
                <w:sz w:val="18"/>
                <w:szCs w:val="18"/>
                <w14:ligatures w14:val="standard"/>
              </w:rPr>
            </w:pPr>
            <w:r w:rsidRPr="00854C8B">
              <w:rPr>
                <w:sz w:val="18"/>
                <w:szCs w:val="18"/>
              </w:rPr>
              <w:t>StackOverflow</w:t>
            </w:r>
          </w:p>
        </w:tc>
        <w:tc>
          <w:tcPr>
            <w:tcW w:w="709" w:type="dxa"/>
          </w:tcPr>
          <w:p w14:paraId="103F1BFE" w14:textId="1E8F0A0B" w:rsidR="00BE718B" w:rsidRPr="00854C8B" w:rsidRDefault="00997A6D" w:rsidP="00854C8B">
            <w:pPr>
              <w:pStyle w:val="AckHead"/>
              <w:jc w:val="center"/>
              <w:rPr>
                <w:sz w:val="18"/>
                <w:szCs w:val="18"/>
              </w:rPr>
            </w:pPr>
            <w:r w:rsidRPr="00854C8B">
              <w:rPr>
                <w:sz w:val="18"/>
                <w:szCs w:val="18"/>
              </w:rPr>
              <w:t>1</w:t>
            </w:r>
          </w:p>
        </w:tc>
        <w:tc>
          <w:tcPr>
            <w:tcW w:w="2385" w:type="dxa"/>
          </w:tcPr>
          <w:p w14:paraId="6021978B" w14:textId="71A8F0A9" w:rsidR="00BE718B" w:rsidRPr="00854C8B" w:rsidRDefault="0044110F" w:rsidP="00854C8B">
            <w:pPr>
              <w:pStyle w:val="AckHead"/>
              <w:rPr>
                <w:sz w:val="18"/>
                <w:szCs w:val="18"/>
                <w14:ligatures w14:val="standard"/>
              </w:rPr>
            </w:pPr>
            <w:hyperlink r:id="rId60" w:history="1">
              <w:r w:rsidR="00997A6D" w:rsidRPr="00854C8B">
                <w:rPr>
                  <w:rStyle w:val="Hyperlink"/>
                  <w:sz w:val="18"/>
                  <w:szCs w:val="18"/>
                </w:rPr>
                <w:t>https://stackoverflow.com/questions/69645364/i-have-fitting-function-organizer-problem</w:t>
              </w:r>
            </w:hyperlink>
          </w:p>
        </w:tc>
      </w:tr>
      <w:tr w:rsidR="00BE718B" w14:paraId="1C468AC5" w14:textId="77777777" w:rsidTr="00854C8B">
        <w:tc>
          <w:tcPr>
            <w:tcW w:w="1696" w:type="dxa"/>
          </w:tcPr>
          <w:p w14:paraId="6862FEA0" w14:textId="59AD2AD3" w:rsidR="00BE718B" w:rsidRPr="00854C8B" w:rsidRDefault="00997A6D" w:rsidP="00854C8B">
            <w:pPr>
              <w:pStyle w:val="AckHead"/>
              <w:rPr>
                <w:sz w:val="18"/>
                <w:szCs w:val="18"/>
                <w14:ligatures w14:val="standard"/>
              </w:rPr>
            </w:pPr>
            <w:r w:rsidRPr="00854C8B">
              <w:rPr>
                <w:sz w:val="18"/>
                <w:szCs w:val="18"/>
              </w:rPr>
              <w:t>StackOverflow</w:t>
            </w:r>
          </w:p>
        </w:tc>
        <w:tc>
          <w:tcPr>
            <w:tcW w:w="709" w:type="dxa"/>
          </w:tcPr>
          <w:p w14:paraId="38CF2654" w14:textId="7081188B" w:rsidR="00BE718B" w:rsidRPr="00854C8B" w:rsidRDefault="00997A6D" w:rsidP="00854C8B">
            <w:pPr>
              <w:pStyle w:val="AckHead"/>
              <w:jc w:val="center"/>
              <w:rPr>
                <w:sz w:val="18"/>
                <w:szCs w:val="18"/>
              </w:rPr>
            </w:pPr>
            <w:r w:rsidRPr="00854C8B">
              <w:rPr>
                <w:sz w:val="18"/>
                <w:szCs w:val="18"/>
              </w:rPr>
              <w:t>2</w:t>
            </w:r>
          </w:p>
        </w:tc>
        <w:tc>
          <w:tcPr>
            <w:tcW w:w="2385" w:type="dxa"/>
          </w:tcPr>
          <w:p w14:paraId="7DFE350F" w14:textId="2AD3E58B" w:rsidR="00BE718B" w:rsidRPr="00854C8B" w:rsidRDefault="0044110F" w:rsidP="00854C8B">
            <w:pPr>
              <w:pStyle w:val="AckHead"/>
              <w:rPr>
                <w:sz w:val="18"/>
                <w:szCs w:val="18"/>
                <w14:ligatures w14:val="standard"/>
              </w:rPr>
            </w:pPr>
            <w:hyperlink r:id="rId61" w:history="1">
              <w:r w:rsidR="00155940" w:rsidRPr="00854C8B">
                <w:rPr>
                  <w:rStyle w:val="Hyperlink"/>
                  <w:sz w:val="18"/>
                  <w:szCs w:val="18"/>
                </w:rPr>
                <w:t>https://stackoverflow.com/questions/69645352/how-to-prevent-spyder-5-from-lagging-which-makes-the-editor-unusable-on-large-f</w:t>
              </w:r>
            </w:hyperlink>
          </w:p>
        </w:tc>
      </w:tr>
      <w:tr w:rsidR="00BE718B" w14:paraId="2970BB56" w14:textId="77777777" w:rsidTr="00854C8B">
        <w:tc>
          <w:tcPr>
            <w:tcW w:w="1696" w:type="dxa"/>
          </w:tcPr>
          <w:p w14:paraId="59466708" w14:textId="482CC589" w:rsidR="00BE718B" w:rsidRPr="00854C8B" w:rsidRDefault="00997A6D" w:rsidP="00854C8B">
            <w:pPr>
              <w:pStyle w:val="AckHead"/>
              <w:rPr>
                <w:sz w:val="18"/>
                <w:szCs w:val="18"/>
                <w14:ligatures w14:val="standard"/>
              </w:rPr>
            </w:pPr>
            <w:r w:rsidRPr="00854C8B">
              <w:rPr>
                <w:sz w:val="18"/>
                <w:szCs w:val="18"/>
              </w:rPr>
              <w:t>HardwareZone</w:t>
            </w:r>
          </w:p>
        </w:tc>
        <w:tc>
          <w:tcPr>
            <w:tcW w:w="709" w:type="dxa"/>
          </w:tcPr>
          <w:p w14:paraId="7CEB71F9" w14:textId="23977074" w:rsidR="00BE718B" w:rsidRPr="00854C8B" w:rsidRDefault="00997A6D" w:rsidP="00854C8B">
            <w:pPr>
              <w:pStyle w:val="AckHead"/>
              <w:jc w:val="center"/>
              <w:rPr>
                <w:sz w:val="18"/>
                <w:szCs w:val="18"/>
              </w:rPr>
            </w:pPr>
            <w:r w:rsidRPr="00854C8B">
              <w:rPr>
                <w:sz w:val="18"/>
                <w:szCs w:val="18"/>
              </w:rPr>
              <w:t>1</w:t>
            </w:r>
          </w:p>
        </w:tc>
        <w:tc>
          <w:tcPr>
            <w:tcW w:w="2385" w:type="dxa"/>
          </w:tcPr>
          <w:p w14:paraId="6F805604" w14:textId="3B6F71B7" w:rsidR="00BE718B" w:rsidRPr="00854C8B" w:rsidRDefault="0044110F" w:rsidP="00854C8B">
            <w:pPr>
              <w:pStyle w:val="AckHead"/>
              <w:rPr>
                <w:sz w:val="18"/>
                <w:szCs w:val="18"/>
                <w14:ligatures w14:val="standard"/>
              </w:rPr>
            </w:pPr>
            <w:hyperlink r:id="rId62" w:history="1">
              <w:r w:rsidR="00900E95" w:rsidRPr="001A2CC7">
                <w:rPr>
                  <w:rStyle w:val="Hyperlink"/>
                  <w:sz w:val="18"/>
                  <w:szCs w:val="18"/>
                  <w14:ligatures w14:val="standard"/>
                </w:rPr>
                <w:t>https://forums.hardwarezone.com.sg/threads/gvgt-isis-declaring-war-on-china.6627382/</w:t>
              </w:r>
            </w:hyperlink>
            <w:r w:rsidR="00900E95">
              <w:rPr>
                <w:sz w:val="18"/>
                <w:szCs w:val="18"/>
                <w14:ligatures w14:val="standard"/>
              </w:rPr>
              <w:t xml:space="preserve"> </w:t>
            </w:r>
          </w:p>
        </w:tc>
      </w:tr>
      <w:tr w:rsidR="00BE718B" w14:paraId="1F074594" w14:textId="77777777" w:rsidTr="00854C8B">
        <w:tc>
          <w:tcPr>
            <w:tcW w:w="1696" w:type="dxa"/>
          </w:tcPr>
          <w:p w14:paraId="64CF8AA9" w14:textId="78A2F707" w:rsidR="00BE718B" w:rsidRPr="00854C8B" w:rsidRDefault="00997A6D" w:rsidP="00854C8B">
            <w:pPr>
              <w:pStyle w:val="AckHead"/>
              <w:rPr>
                <w:sz w:val="18"/>
                <w:szCs w:val="18"/>
                <w14:ligatures w14:val="standard"/>
              </w:rPr>
            </w:pPr>
            <w:r w:rsidRPr="00854C8B">
              <w:rPr>
                <w:sz w:val="18"/>
                <w:szCs w:val="18"/>
              </w:rPr>
              <w:t>HardwareZone</w:t>
            </w:r>
          </w:p>
        </w:tc>
        <w:tc>
          <w:tcPr>
            <w:tcW w:w="709" w:type="dxa"/>
          </w:tcPr>
          <w:p w14:paraId="09076CFC" w14:textId="03C1D19C" w:rsidR="00BE718B" w:rsidRPr="00854C8B" w:rsidRDefault="00997A6D" w:rsidP="00854C8B">
            <w:pPr>
              <w:pStyle w:val="AckHead"/>
              <w:jc w:val="center"/>
              <w:rPr>
                <w:sz w:val="18"/>
                <w:szCs w:val="18"/>
              </w:rPr>
            </w:pPr>
            <w:r w:rsidRPr="00854C8B">
              <w:rPr>
                <w:sz w:val="18"/>
                <w:szCs w:val="18"/>
              </w:rPr>
              <w:t>2</w:t>
            </w:r>
          </w:p>
        </w:tc>
        <w:tc>
          <w:tcPr>
            <w:tcW w:w="2385" w:type="dxa"/>
          </w:tcPr>
          <w:p w14:paraId="7CECAF1F" w14:textId="78258761" w:rsidR="00BE718B" w:rsidRPr="00854C8B" w:rsidRDefault="0044110F" w:rsidP="00854C8B">
            <w:pPr>
              <w:pStyle w:val="AckHead"/>
              <w:rPr>
                <w:sz w:val="18"/>
                <w:szCs w:val="18"/>
                <w14:ligatures w14:val="standard"/>
              </w:rPr>
            </w:pPr>
            <w:hyperlink r:id="rId63" w:history="1">
              <w:r w:rsidR="003B59D0" w:rsidRPr="001A2CC7">
                <w:rPr>
                  <w:rStyle w:val="Hyperlink"/>
                  <w:sz w:val="18"/>
                  <w:szCs w:val="18"/>
                  <w14:ligatures w14:val="standard"/>
                </w:rPr>
                <w:t>https://forums.hardwarezone.com.sg/threads/how-long-are-u-willing-to-work-for-yr-company-without-pay.6627402/</w:t>
              </w:r>
            </w:hyperlink>
            <w:r w:rsidR="003B59D0">
              <w:rPr>
                <w:sz w:val="18"/>
                <w:szCs w:val="18"/>
                <w14:ligatures w14:val="standard"/>
              </w:rPr>
              <w:t xml:space="preserve"> </w:t>
            </w:r>
          </w:p>
        </w:tc>
      </w:tr>
      <w:tr w:rsidR="00997A6D" w14:paraId="7B9D390F" w14:textId="77777777" w:rsidTr="00854C8B">
        <w:tc>
          <w:tcPr>
            <w:tcW w:w="1696" w:type="dxa"/>
          </w:tcPr>
          <w:p w14:paraId="1F4FD1BB" w14:textId="0813347C" w:rsidR="00997A6D" w:rsidRPr="00854C8B" w:rsidRDefault="00997A6D" w:rsidP="00854C8B">
            <w:pPr>
              <w:pStyle w:val="AckHead"/>
              <w:rPr>
                <w:sz w:val="18"/>
                <w:szCs w:val="18"/>
                <w14:ligatures w14:val="standard"/>
              </w:rPr>
            </w:pPr>
            <w:r w:rsidRPr="00854C8B">
              <w:rPr>
                <w:sz w:val="18"/>
                <w:szCs w:val="18"/>
              </w:rPr>
              <w:lastRenderedPageBreak/>
              <w:t>ChannelNewsAsia</w:t>
            </w:r>
          </w:p>
        </w:tc>
        <w:tc>
          <w:tcPr>
            <w:tcW w:w="709" w:type="dxa"/>
          </w:tcPr>
          <w:p w14:paraId="542DC14F" w14:textId="09C0C844" w:rsidR="00997A6D" w:rsidRPr="00854C8B" w:rsidRDefault="00997A6D" w:rsidP="00854C8B">
            <w:pPr>
              <w:pStyle w:val="AckHead"/>
              <w:jc w:val="center"/>
              <w:rPr>
                <w:sz w:val="18"/>
                <w:szCs w:val="18"/>
              </w:rPr>
            </w:pPr>
            <w:r w:rsidRPr="00854C8B">
              <w:rPr>
                <w:sz w:val="18"/>
                <w:szCs w:val="18"/>
              </w:rPr>
              <w:t>1</w:t>
            </w:r>
          </w:p>
        </w:tc>
        <w:tc>
          <w:tcPr>
            <w:tcW w:w="2385" w:type="dxa"/>
          </w:tcPr>
          <w:p w14:paraId="7A5DCD63" w14:textId="53359E6B" w:rsidR="00997A6D" w:rsidRPr="00854C8B" w:rsidRDefault="0044110F" w:rsidP="00854C8B">
            <w:pPr>
              <w:pStyle w:val="AckHead"/>
              <w:rPr>
                <w:sz w:val="18"/>
                <w:szCs w:val="18"/>
                <w14:ligatures w14:val="standard"/>
              </w:rPr>
            </w:pPr>
            <w:hyperlink r:id="rId64" w:anchor="mdcrecs_s" w:history="1">
              <w:r w:rsidR="00155940" w:rsidRPr="00854C8B">
                <w:rPr>
                  <w:rStyle w:val="Hyperlink"/>
                  <w:sz w:val="18"/>
                  <w:szCs w:val="18"/>
                </w:rPr>
                <w:t>https://www.channelnewsasia.com/business/shopify-enlists-microsoft-oracle-business-tools-app-2243621?cid=internal_mcdrecs_17102021_cna#mdcrecs_s</w:t>
              </w:r>
            </w:hyperlink>
          </w:p>
        </w:tc>
      </w:tr>
      <w:tr w:rsidR="00997A6D" w14:paraId="4B1BEF86" w14:textId="77777777" w:rsidTr="00854C8B">
        <w:tc>
          <w:tcPr>
            <w:tcW w:w="1696" w:type="dxa"/>
          </w:tcPr>
          <w:p w14:paraId="246A79D8" w14:textId="38E19A2F" w:rsidR="00997A6D" w:rsidRPr="00854C8B" w:rsidRDefault="00997A6D" w:rsidP="00854C8B">
            <w:pPr>
              <w:pStyle w:val="AckHead"/>
              <w:rPr>
                <w:sz w:val="18"/>
                <w:szCs w:val="18"/>
                <w14:ligatures w14:val="standard"/>
              </w:rPr>
            </w:pPr>
            <w:r w:rsidRPr="00854C8B">
              <w:rPr>
                <w:sz w:val="18"/>
                <w:szCs w:val="18"/>
              </w:rPr>
              <w:t>ChannelNewsAsia</w:t>
            </w:r>
          </w:p>
        </w:tc>
        <w:tc>
          <w:tcPr>
            <w:tcW w:w="709" w:type="dxa"/>
          </w:tcPr>
          <w:p w14:paraId="23D10A9E" w14:textId="7433AC00" w:rsidR="00997A6D" w:rsidRPr="00854C8B" w:rsidRDefault="00997A6D" w:rsidP="00854C8B">
            <w:pPr>
              <w:pStyle w:val="AckHead"/>
              <w:jc w:val="center"/>
              <w:rPr>
                <w:sz w:val="18"/>
                <w:szCs w:val="18"/>
              </w:rPr>
            </w:pPr>
            <w:r w:rsidRPr="00854C8B">
              <w:rPr>
                <w:sz w:val="18"/>
                <w:szCs w:val="18"/>
              </w:rPr>
              <w:t>2</w:t>
            </w:r>
          </w:p>
        </w:tc>
        <w:tc>
          <w:tcPr>
            <w:tcW w:w="2385" w:type="dxa"/>
          </w:tcPr>
          <w:p w14:paraId="25911D40" w14:textId="5B5A1BC0" w:rsidR="00997A6D" w:rsidRPr="00854C8B" w:rsidRDefault="0044110F" w:rsidP="00854C8B">
            <w:pPr>
              <w:pStyle w:val="AckHead"/>
              <w:rPr>
                <w:sz w:val="18"/>
                <w:szCs w:val="18"/>
                <w14:ligatures w14:val="standard"/>
              </w:rPr>
            </w:pPr>
            <w:hyperlink r:id="rId65" w:history="1">
              <w:r w:rsidR="00155940" w:rsidRPr="00854C8B">
                <w:rPr>
                  <w:rStyle w:val="Hyperlink"/>
                  <w:sz w:val="18"/>
                  <w:szCs w:val="18"/>
                </w:rPr>
                <w:t>https://www.channelnewsasia.com/cna-lifestyle/persistent-boy-steals-show-papal-audience-2257016</w:t>
              </w:r>
            </w:hyperlink>
          </w:p>
        </w:tc>
      </w:tr>
    </w:tbl>
    <w:p w14:paraId="401BD67B" w14:textId="6C01A664" w:rsidR="00BB0055" w:rsidRPr="00155940" w:rsidRDefault="00BB0055" w:rsidP="00155940"/>
    <w:p w14:paraId="18963B6A" w14:textId="38B7DB45" w:rsidR="00AA10C4" w:rsidRDefault="00052C34" w:rsidP="00642FD1">
      <w:pPr>
        <w:pStyle w:val="AckHead"/>
      </w:pPr>
      <w:r w:rsidRPr="00586A35">
        <w:t>A</w:t>
      </w:r>
      <w:r w:rsidR="00642FD1">
        <w:t>PPENDIX B</w:t>
      </w:r>
    </w:p>
    <w:p w14:paraId="0C9DE647" w14:textId="4D3A1FEA" w:rsidR="00642FD1" w:rsidRPr="004F3057" w:rsidRDefault="0012725F" w:rsidP="00642FD1">
      <w:pPr>
        <w:pStyle w:val="AckHead"/>
        <w:rPr>
          <w:b w:val="0"/>
          <w:bCs/>
          <w:sz w:val="18"/>
          <w:szCs w:val="18"/>
        </w:rPr>
      </w:pPr>
      <w:r w:rsidRPr="004F3057">
        <w:rPr>
          <w:b w:val="0"/>
          <w:bCs/>
          <w:sz w:val="18"/>
          <w:szCs w:val="18"/>
        </w:rPr>
        <w:t>Link to download the Stanford Corenlp:</w:t>
      </w:r>
    </w:p>
    <w:p w14:paraId="42F0E55C" w14:textId="208918E5" w:rsidR="0012725F" w:rsidRPr="004F3057" w:rsidRDefault="0044110F" w:rsidP="00642FD1">
      <w:pPr>
        <w:pStyle w:val="AckHead"/>
        <w:rPr>
          <w:b w:val="0"/>
          <w:bCs/>
          <w:sz w:val="18"/>
          <w:szCs w:val="18"/>
          <w14:ligatures w14:val="standard"/>
        </w:rPr>
      </w:pPr>
      <w:hyperlink r:id="rId66" w:history="1">
        <w:r w:rsidR="004F3057" w:rsidRPr="004F3057">
          <w:rPr>
            <w:rStyle w:val="Hyperlink"/>
            <w:b w:val="0"/>
            <w:bCs/>
            <w:sz w:val="18"/>
            <w:szCs w:val="18"/>
          </w:rPr>
          <w:t>Release History - CoreNLP (stanfordnlp.github.io)</w:t>
        </w:r>
      </w:hyperlink>
    </w:p>
    <w:p w14:paraId="18963B6B" w14:textId="77777777" w:rsidR="0007392C" w:rsidRPr="00586A35" w:rsidRDefault="00AA5BF1" w:rsidP="00AA5BF1">
      <w:pPr>
        <w:pStyle w:val="ReferenceHead"/>
        <w:rPr>
          <w14:ligatures w14:val="standard"/>
        </w:rPr>
      </w:pPr>
      <w:r w:rsidRPr="00586A35">
        <w:rPr>
          <w14:ligatures w14:val="standard"/>
        </w:rPr>
        <w:t>REFERENCES</w:t>
      </w:r>
    </w:p>
    <w:p w14:paraId="2D42C6F3" w14:textId="7A08C763" w:rsidR="00FB336A" w:rsidRDefault="0014056F" w:rsidP="00D679F0">
      <w:pPr>
        <w:pStyle w:val="MetadataHead"/>
        <w:ind w:left="300" w:hanging="300"/>
        <w:rPr>
          <w:color w:val="auto"/>
          <w:sz w:val="14"/>
          <w:szCs w:val="14"/>
          <w14:ligatures w14:val="standard"/>
        </w:rPr>
      </w:pPr>
      <w:r w:rsidRPr="0014056F">
        <w:rPr>
          <w:color w:val="auto"/>
          <w:sz w:val="14"/>
          <w:szCs w:val="14"/>
          <w14:ligatures w14:val="standard"/>
        </w:rPr>
        <w:t>[</w:t>
      </w:r>
      <w:r w:rsidR="006D1D27">
        <w:rPr>
          <w:color w:val="auto"/>
          <w:sz w:val="14"/>
          <w:szCs w:val="14"/>
          <w14:ligatures w14:val="standard"/>
        </w:rPr>
        <w:t>1</w:t>
      </w:r>
      <w:r w:rsidRPr="0014056F">
        <w:rPr>
          <w:color w:val="auto"/>
          <w:sz w:val="14"/>
          <w:szCs w:val="14"/>
          <w14:ligatures w14:val="standard"/>
        </w:rPr>
        <w:t>]</w:t>
      </w:r>
      <w:r>
        <w:rPr>
          <w:color w:val="auto"/>
          <w:sz w:val="14"/>
          <w:szCs w:val="14"/>
          <w14:ligatures w14:val="standard"/>
        </w:rPr>
        <w:tab/>
      </w:r>
      <w:r w:rsidR="00FB336A" w:rsidRPr="00FB336A">
        <w:rPr>
          <w:color w:val="auto"/>
          <w:sz w:val="14"/>
          <w:szCs w:val="14"/>
          <w14:ligatures w14:val="standard"/>
        </w:rPr>
        <w:t xml:space="preserve">"langdetect", PyPI, 2021. [Online]. Available: https://pypi.org/project/langdetect/. [Accessed: 24- Oct- 2021]. </w:t>
      </w:r>
    </w:p>
    <w:p w14:paraId="52654B45" w14:textId="1D21D1F7" w:rsidR="00D679F0" w:rsidRDefault="00D679F0" w:rsidP="00D679F0">
      <w:pPr>
        <w:pStyle w:val="MetadataHead"/>
        <w:ind w:left="300" w:hanging="300"/>
        <w:rPr>
          <w:color w:val="auto"/>
          <w:sz w:val="14"/>
          <w:szCs w:val="14"/>
          <w14:ligatures w14:val="standard"/>
        </w:rPr>
      </w:pPr>
      <w:r w:rsidRPr="0014056F">
        <w:rPr>
          <w:color w:val="auto"/>
          <w:sz w:val="14"/>
          <w:szCs w:val="14"/>
          <w14:ligatures w14:val="standard"/>
        </w:rPr>
        <w:t>[</w:t>
      </w:r>
      <w:r>
        <w:rPr>
          <w:color w:val="auto"/>
          <w:sz w:val="14"/>
          <w:szCs w:val="14"/>
          <w14:ligatures w14:val="standard"/>
        </w:rPr>
        <w:t>2</w:t>
      </w:r>
      <w:r w:rsidRPr="0014056F">
        <w:rPr>
          <w:color w:val="auto"/>
          <w:sz w:val="14"/>
          <w:szCs w:val="14"/>
          <w14:ligatures w14:val="standard"/>
        </w:rPr>
        <w:t>]</w:t>
      </w:r>
      <w:r>
        <w:rPr>
          <w:color w:val="auto"/>
          <w:sz w:val="14"/>
          <w:szCs w:val="14"/>
          <w14:ligatures w14:val="standard"/>
        </w:rPr>
        <w:tab/>
      </w:r>
      <w:r w:rsidRPr="0014056F">
        <w:rPr>
          <w:color w:val="auto"/>
          <w:sz w:val="14"/>
          <w:szCs w:val="14"/>
          <w14:ligatures w14:val="standard"/>
        </w:rPr>
        <w:t>"Universal POS tags", Universaldependencies.org, 2021. [Online]. Available: https://universaldependencies.org/u/pos/. [Accessed: 24- Oct- 2021]</w:t>
      </w:r>
      <w:r w:rsidRPr="00C14A4F">
        <w:rPr>
          <w:vanish/>
          <w:color w:val="auto"/>
          <w:sz w:val="14"/>
          <w:szCs w:val="14"/>
          <w14:ligatures w14:val="standard"/>
        </w:rPr>
        <w:t>Conference Name:ACM Woodstock conference</w:t>
      </w:r>
    </w:p>
    <w:p w14:paraId="6F1F731C" w14:textId="29F03130" w:rsidR="00A36E84" w:rsidRDefault="00A36E84" w:rsidP="0014056F">
      <w:pPr>
        <w:pStyle w:val="MetadataHead"/>
        <w:ind w:left="300" w:hanging="300"/>
        <w:rPr>
          <w:color w:val="auto"/>
          <w:sz w:val="14"/>
          <w:szCs w:val="14"/>
          <w14:ligatures w14:val="standard"/>
        </w:rPr>
      </w:pPr>
      <w:r>
        <w:rPr>
          <w:color w:val="auto"/>
          <w:sz w:val="14"/>
          <w:szCs w:val="14"/>
          <w14:ligatures w14:val="standard"/>
        </w:rPr>
        <w:t>[</w:t>
      </w:r>
      <w:r w:rsidR="006D1D27">
        <w:rPr>
          <w:color w:val="auto"/>
          <w:sz w:val="14"/>
          <w:szCs w:val="14"/>
          <w14:ligatures w14:val="standard"/>
        </w:rPr>
        <w:t>2</w:t>
      </w:r>
      <w:r>
        <w:rPr>
          <w:color w:val="auto"/>
          <w:sz w:val="14"/>
          <w:szCs w:val="14"/>
          <w14:ligatures w14:val="standard"/>
        </w:rPr>
        <w:t>]</w:t>
      </w:r>
      <w:r>
        <w:rPr>
          <w:color w:val="auto"/>
          <w:sz w:val="14"/>
          <w:szCs w:val="14"/>
          <w14:ligatures w14:val="standard"/>
        </w:rPr>
        <w:tab/>
      </w:r>
      <w:r w:rsidRPr="00A36E84">
        <w:rPr>
          <w:color w:val="auto"/>
          <w:sz w:val="14"/>
          <w:szCs w:val="14"/>
          <w14:ligatures w14:val="standard"/>
        </w:rPr>
        <w:t>"Penn Treebank P.O.S. Tags", Ling.upenn.edu, 2021. [Online]. Available: https://www.ling.upenn.edu/courses/Fall_2003/ling001/penn_treebank_pos.html. [Accessed: 24- Oct- 2021].</w:t>
      </w:r>
    </w:p>
    <w:p w14:paraId="18963B7A" w14:textId="0181C48F" w:rsidR="00586A35" w:rsidRPr="00586A35" w:rsidRDefault="00586A35" w:rsidP="00C14A4F">
      <w:pPr>
        <w:pStyle w:val="MetadataHead"/>
        <w:rPr>
          <w:color w:val="auto"/>
          <w:sz w:val="14"/>
          <w:szCs w:val="14"/>
          <w14:ligatures w14:val="standard"/>
        </w:rPr>
      </w:pPr>
      <w:bookmarkStart w:id="1" w:name="intm"/>
      <w:bookmarkEnd w:id="1"/>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002A0" w14:textId="77777777" w:rsidR="00564CE6" w:rsidRDefault="00564CE6">
      <w:r>
        <w:separator/>
      </w:r>
    </w:p>
  </w:endnote>
  <w:endnote w:type="continuationSeparator" w:id="0">
    <w:p w14:paraId="591850D8" w14:textId="77777777" w:rsidR="00564CE6" w:rsidRDefault="00564CE6">
      <w:r>
        <w:continuationSeparator/>
      </w:r>
    </w:p>
  </w:endnote>
  <w:endnote w:type="continuationNotice" w:id="1">
    <w:p w14:paraId="47282854" w14:textId="77777777" w:rsidR="00564CE6" w:rsidRDefault="00564C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nux Libertin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63B8D" w14:textId="77777777" w:rsidR="00586A35" w:rsidRPr="00586A35" w:rsidRDefault="00586A35" w:rsidP="00586A35">
    <w:pPr>
      <w:pStyle w:val="Footer"/>
      <w:rPr>
        <w:rStyle w:val="PageNumber"/>
        <w:rFonts w:ascii="Linux Biolinum" w:hAnsi="Linux Biolinum" w:cs="Linux Biolinum"/>
      </w:rPr>
    </w:pPr>
  </w:p>
  <w:p w14:paraId="18963B8E"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63B8F"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7F65B" w14:textId="77777777" w:rsidR="00564CE6" w:rsidRDefault="00564CE6">
      <w:r>
        <w:separator/>
      </w:r>
    </w:p>
  </w:footnote>
  <w:footnote w:type="continuationSeparator" w:id="0">
    <w:p w14:paraId="10C135AF" w14:textId="77777777" w:rsidR="00564CE6" w:rsidRDefault="00564CE6">
      <w:r>
        <w:continuationSeparator/>
      </w:r>
    </w:p>
  </w:footnote>
  <w:footnote w:type="continuationNotice" w:id="1">
    <w:p w14:paraId="19595630" w14:textId="77777777" w:rsidR="00564CE6" w:rsidRDefault="00564C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00" w:type="pct"/>
      <w:tblLook w:val="0000" w:firstRow="0" w:lastRow="0" w:firstColumn="0" w:lastColumn="0" w:noHBand="0" w:noVBand="0"/>
    </w:tblPr>
    <w:tblGrid>
      <w:gridCol w:w="5040"/>
    </w:tblGrid>
    <w:tr w:rsidR="00090904" w:rsidRPr="00586A35" w14:paraId="18963B87" w14:textId="77777777" w:rsidTr="00090904">
      <w:tc>
        <w:tcPr>
          <w:tcW w:w="5000" w:type="pct"/>
          <w:vAlign w:val="center"/>
        </w:tcPr>
        <w:p w14:paraId="18963B85" w14:textId="18865514" w:rsidR="00090904" w:rsidRPr="00586A35" w:rsidRDefault="009819DA" w:rsidP="00586A35">
          <w:pPr>
            <w:pStyle w:val="Header"/>
            <w:tabs>
              <w:tab w:val="clear" w:pos="4320"/>
              <w:tab w:val="clear" w:pos="8640"/>
            </w:tabs>
            <w:jc w:val="left"/>
            <w:rPr>
              <w:rFonts w:ascii="Linux Biolinum" w:hAnsi="Linux Biolinum" w:cs="Linux Biolinum"/>
            </w:rPr>
          </w:pPr>
          <w:r>
            <w:rPr>
              <w:rFonts w:ascii="Linux Biolinum" w:hAnsi="Linux Biolinum" w:cs="Linux Biolinum"/>
            </w:rPr>
            <w:t xml:space="preserve">NTU </w:t>
          </w:r>
          <w:r w:rsidR="00F96836">
            <w:rPr>
              <w:rFonts w:ascii="Linux Biolinum" w:hAnsi="Linux Biolinum" w:cs="Linux Biolinum"/>
            </w:rPr>
            <w:t>AY21/22</w:t>
          </w:r>
          <w:r w:rsidR="00516E2D">
            <w:rPr>
              <w:rFonts w:ascii="Linux Biolinum" w:hAnsi="Linux Biolinum" w:cs="Linux Biolinum"/>
            </w:rPr>
            <w:t xml:space="preserve"> CZ4045 Assignment 1</w:t>
          </w:r>
        </w:p>
      </w:tc>
    </w:tr>
  </w:tbl>
  <w:p w14:paraId="18963B88"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00" w:type="pct"/>
      <w:tblLook w:val="0000" w:firstRow="0" w:lastRow="0" w:firstColumn="0" w:lastColumn="0" w:noHBand="0" w:noVBand="0"/>
    </w:tblPr>
    <w:tblGrid>
      <w:gridCol w:w="5040"/>
    </w:tblGrid>
    <w:tr w:rsidR="003C72F0" w:rsidRPr="00586A35" w14:paraId="50AB99B9" w14:textId="77777777" w:rsidTr="00952496">
      <w:tc>
        <w:tcPr>
          <w:tcW w:w="5000" w:type="pct"/>
          <w:vAlign w:val="center"/>
        </w:tcPr>
        <w:p w14:paraId="08C03485" w14:textId="77777777" w:rsidR="003C72F0" w:rsidRPr="00586A35" w:rsidRDefault="003C72F0" w:rsidP="003C72F0">
          <w:pPr>
            <w:pStyle w:val="Header"/>
            <w:tabs>
              <w:tab w:val="clear" w:pos="4320"/>
              <w:tab w:val="clear" w:pos="8640"/>
            </w:tabs>
            <w:jc w:val="left"/>
            <w:rPr>
              <w:rFonts w:ascii="Linux Biolinum" w:hAnsi="Linux Biolinum" w:cs="Linux Biolinum"/>
            </w:rPr>
          </w:pPr>
          <w:r>
            <w:rPr>
              <w:rFonts w:ascii="Linux Biolinum" w:hAnsi="Linux Biolinum" w:cs="Linux Biolinum"/>
            </w:rPr>
            <w:t>NTU AY21/22 CZ4045 Assignment 1</w:t>
          </w:r>
        </w:p>
      </w:tc>
    </w:tr>
  </w:tbl>
  <w:p w14:paraId="18963B8C" w14:textId="488DD660" w:rsidR="002B01E4" w:rsidRPr="00586A35"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3141"/>
        </w:tabs>
        <w:ind w:left="3141"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B45E6A"/>
    <w:multiLevelType w:val="hybridMultilevel"/>
    <w:tmpl w:val="FDEA837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08A606BD"/>
    <w:multiLevelType w:val="hybridMultilevel"/>
    <w:tmpl w:val="227EB598"/>
    <w:lvl w:ilvl="0" w:tplc="1F58C070">
      <w:start w:val="2"/>
      <w:numFmt w:val="bullet"/>
      <w:lvlText w:val="-"/>
      <w:lvlJc w:val="left"/>
      <w:pPr>
        <w:ind w:left="720" w:hanging="360"/>
      </w:pPr>
      <w:rPr>
        <w:rFonts w:ascii="Calibri" w:eastAsiaTheme="minorHAnsi"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0F8E7C31"/>
    <w:multiLevelType w:val="hybridMultilevel"/>
    <w:tmpl w:val="4D16C80E"/>
    <w:lvl w:ilvl="0" w:tplc="4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2D6C496B"/>
    <w:multiLevelType w:val="hybridMultilevel"/>
    <w:tmpl w:val="A394030A"/>
    <w:lvl w:ilvl="0" w:tplc="4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31FD73EE"/>
    <w:multiLevelType w:val="hybridMultilevel"/>
    <w:tmpl w:val="9D5652C2"/>
    <w:lvl w:ilvl="0" w:tplc="4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21"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2"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4" w15:restartNumberingAfterBreak="0">
    <w:nsid w:val="43F422DA"/>
    <w:multiLevelType w:val="hybridMultilevel"/>
    <w:tmpl w:val="8C2AAD3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6" w15:restartNumberingAfterBreak="0">
    <w:nsid w:val="46CB0E02"/>
    <w:multiLevelType w:val="hybridMultilevel"/>
    <w:tmpl w:val="2D66FFA6"/>
    <w:lvl w:ilvl="0" w:tplc="48B24C98">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9" w15:restartNumberingAfterBreak="0">
    <w:nsid w:val="59E86726"/>
    <w:multiLevelType w:val="hybridMultilevel"/>
    <w:tmpl w:val="730E43BA"/>
    <w:lvl w:ilvl="0" w:tplc="B3625B96">
      <w:start w:val="1"/>
      <w:numFmt w:val="bullet"/>
      <w:pStyle w:val="ListParagraph"/>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0"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12D4DC5"/>
    <w:multiLevelType w:val="hybridMultilevel"/>
    <w:tmpl w:val="C13A82DE"/>
    <w:lvl w:ilvl="0" w:tplc="0C08F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4"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6"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7"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7"/>
  </w:num>
  <w:num w:numId="3">
    <w:abstractNumId w:val="12"/>
  </w:num>
  <w:num w:numId="4">
    <w:abstractNumId w:val="35"/>
  </w:num>
  <w:num w:numId="5">
    <w:abstractNumId w:val="25"/>
  </w:num>
  <w:num w:numId="6">
    <w:abstractNumId w:val="20"/>
  </w:num>
  <w:num w:numId="7">
    <w:abstractNumId w:val="33"/>
  </w:num>
  <w:num w:numId="8">
    <w:abstractNumId w:val="28"/>
  </w:num>
  <w:num w:numId="9">
    <w:abstractNumId w:val="32"/>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7"/>
  </w:num>
  <w:num w:numId="21">
    <w:abstractNumId w:val="31"/>
  </w:num>
  <w:num w:numId="22">
    <w:abstractNumId w:val="37"/>
  </w:num>
  <w:num w:numId="23">
    <w:abstractNumId w:val="16"/>
  </w:num>
  <w:num w:numId="24">
    <w:abstractNumId w:val="34"/>
  </w:num>
  <w:num w:numId="25">
    <w:abstractNumId w:val="30"/>
  </w:num>
  <w:num w:numId="26">
    <w:abstractNumId w:val="21"/>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15"/>
  </w:num>
  <w:num w:numId="31">
    <w:abstractNumId w:val="14"/>
  </w:num>
  <w:num w:numId="32">
    <w:abstractNumId w:val="11"/>
  </w:num>
  <w:num w:numId="33">
    <w:abstractNumId w:val="26"/>
  </w:num>
  <w:num w:numId="34">
    <w:abstractNumId w:val="10"/>
  </w:num>
  <w:num w:numId="35">
    <w:abstractNumId w:val="24"/>
  </w:num>
  <w:num w:numId="36">
    <w:abstractNumId w:val="29"/>
  </w:num>
  <w:num w:numId="37">
    <w:abstractNumId w:val="13"/>
  </w:num>
  <w:num w:numId="38">
    <w:abstractNumId w:val="19"/>
  </w:num>
  <w:num w:numId="39">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3B58"/>
    <w:rsid w:val="00003CB3"/>
    <w:rsid w:val="0000506D"/>
    <w:rsid w:val="0000598B"/>
    <w:rsid w:val="00010E1E"/>
    <w:rsid w:val="00010E85"/>
    <w:rsid w:val="0001134E"/>
    <w:rsid w:val="00012F10"/>
    <w:rsid w:val="000144A6"/>
    <w:rsid w:val="00014591"/>
    <w:rsid w:val="00020DE5"/>
    <w:rsid w:val="0002101C"/>
    <w:rsid w:val="00023C1B"/>
    <w:rsid w:val="0002402A"/>
    <w:rsid w:val="00025974"/>
    <w:rsid w:val="00026494"/>
    <w:rsid w:val="00031B6B"/>
    <w:rsid w:val="00033A79"/>
    <w:rsid w:val="00034B8C"/>
    <w:rsid w:val="00035FAD"/>
    <w:rsid w:val="00037288"/>
    <w:rsid w:val="00037F50"/>
    <w:rsid w:val="0004118E"/>
    <w:rsid w:val="00041330"/>
    <w:rsid w:val="000416DB"/>
    <w:rsid w:val="00045252"/>
    <w:rsid w:val="000456FB"/>
    <w:rsid w:val="00045AAF"/>
    <w:rsid w:val="00047398"/>
    <w:rsid w:val="00050AB0"/>
    <w:rsid w:val="00050EEF"/>
    <w:rsid w:val="000511AC"/>
    <w:rsid w:val="00051CE5"/>
    <w:rsid w:val="00052A1A"/>
    <w:rsid w:val="00052C34"/>
    <w:rsid w:val="00052E6B"/>
    <w:rsid w:val="00056777"/>
    <w:rsid w:val="00057094"/>
    <w:rsid w:val="00057206"/>
    <w:rsid w:val="00057257"/>
    <w:rsid w:val="000606FE"/>
    <w:rsid w:val="00062D29"/>
    <w:rsid w:val="00063609"/>
    <w:rsid w:val="00066645"/>
    <w:rsid w:val="0006773F"/>
    <w:rsid w:val="000713CD"/>
    <w:rsid w:val="00071B7E"/>
    <w:rsid w:val="00071F04"/>
    <w:rsid w:val="0007211D"/>
    <w:rsid w:val="000724EC"/>
    <w:rsid w:val="00072E69"/>
    <w:rsid w:val="0007392C"/>
    <w:rsid w:val="000739F9"/>
    <w:rsid w:val="00077680"/>
    <w:rsid w:val="00080877"/>
    <w:rsid w:val="00080AE8"/>
    <w:rsid w:val="00080E27"/>
    <w:rsid w:val="000811AB"/>
    <w:rsid w:val="00081346"/>
    <w:rsid w:val="000819C0"/>
    <w:rsid w:val="00081F82"/>
    <w:rsid w:val="00082525"/>
    <w:rsid w:val="000825F1"/>
    <w:rsid w:val="000841D3"/>
    <w:rsid w:val="0008431E"/>
    <w:rsid w:val="0009073C"/>
    <w:rsid w:val="00090904"/>
    <w:rsid w:val="00090D92"/>
    <w:rsid w:val="00093547"/>
    <w:rsid w:val="0009396D"/>
    <w:rsid w:val="000939FC"/>
    <w:rsid w:val="00094500"/>
    <w:rsid w:val="0009526E"/>
    <w:rsid w:val="0009560F"/>
    <w:rsid w:val="00096338"/>
    <w:rsid w:val="00096624"/>
    <w:rsid w:val="0009675D"/>
    <w:rsid w:val="00096E18"/>
    <w:rsid w:val="000970F2"/>
    <w:rsid w:val="000A0B9D"/>
    <w:rsid w:val="000A3F27"/>
    <w:rsid w:val="000A484A"/>
    <w:rsid w:val="000A4ACF"/>
    <w:rsid w:val="000B05EE"/>
    <w:rsid w:val="000B444E"/>
    <w:rsid w:val="000B44BC"/>
    <w:rsid w:val="000B4D1F"/>
    <w:rsid w:val="000B529D"/>
    <w:rsid w:val="000C008E"/>
    <w:rsid w:val="000C050B"/>
    <w:rsid w:val="000C498D"/>
    <w:rsid w:val="000C5233"/>
    <w:rsid w:val="000C6A71"/>
    <w:rsid w:val="000C7866"/>
    <w:rsid w:val="000D02A1"/>
    <w:rsid w:val="000D4BB9"/>
    <w:rsid w:val="000E118B"/>
    <w:rsid w:val="000E17C0"/>
    <w:rsid w:val="000E2271"/>
    <w:rsid w:val="000E278E"/>
    <w:rsid w:val="000E2819"/>
    <w:rsid w:val="000E4B09"/>
    <w:rsid w:val="000E64FC"/>
    <w:rsid w:val="000E7A87"/>
    <w:rsid w:val="000F0D83"/>
    <w:rsid w:val="000F11C1"/>
    <w:rsid w:val="000F14CF"/>
    <w:rsid w:val="000F185F"/>
    <w:rsid w:val="000F3585"/>
    <w:rsid w:val="000F3BEB"/>
    <w:rsid w:val="000F3FD8"/>
    <w:rsid w:val="000F4F4F"/>
    <w:rsid w:val="000F5AE6"/>
    <w:rsid w:val="000F6090"/>
    <w:rsid w:val="00100A55"/>
    <w:rsid w:val="00100CB1"/>
    <w:rsid w:val="001014B1"/>
    <w:rsid w:val="001041A3"/>
    <w:rsid w:val="00104EE7"/>
    <w:rsid w:val="0010534D"/>
    <w:rsid w:val="0010595E"/>
    <w:rsid w:val="001101B4"/>
    <w:rsid w:val="001123AA"/>
    <w:rsid w:val="00113B2B"/>
    <w:rsid w:val="001140B9"/>
    <w:rsid w:val="0011449E"/>
    <w:rsid w:val="0011467A"/>
    <w:rsid w:val="00114F39"/>
    <w:rsid w:val="00121AFA"/>
    <w:rsid w:val="0012224C"/>
    <w:rsid w:val="001229F6"/>
    <w:rsid w:val="001238E4"/>
    <w:rsid w:val="001243F1"/>
    <w:rsid w:val="00124B1E"/>
    <w:rsid w:val="00124D74"/>
    <w:rsid w:val="00125AC6"/>
    <w:rsid w:val="0012646C"/>
    <w:rsid w:val="0012725F"/>
    <w:rsid w:val="0012790D"/>
    <w:rsid w:val="00127D30"/>
    <w:rsid w:val="00127F22"/>
    <w:rsid w:val="0013113A"/>
    <w:rsid w:val="001312B4"/>
    <w:rsid w:val="001314CF"/>
    <w:rsid w:val="00133791"/>
    <w:rsid w:val="001343E5"/>
    <w:rsid w:val="00135E9C"/>
    <w:rsid w:val="001363F5"/>
    <w:rsid w:val="00136F96"/>
    <w:rsid w:val="0014056F"/>
    <w:rsid w:val="00140C02"/>
    <w:rsid w:val="00141A17"/>
    <w:rsid w:val="0014244B"/>
    <w:rsid w:val="00142FEA"/>
    <w:rsid w:val="00143DF0"/>
    <w:rsid w:val="00143FAE"/>
    <w:rsid w:val="001453E7"/>
    <w:rsid w:val="00145419"/>
    <w:rsid w:val="00145486"/>
    <w:rsid w:val="00145542"/>
    <w:rsid w:val="00151A6F"/>
    <w:rsid w:val="0015236C"/>
    <w:rsid w:val="00152510"/>
    <w:rsid w:val="00152FEB"/>
    <w:rsid w:val="0015370C"/>
    <w:rsid w:val="00155940"/>
    <w:rsid w:val="001563E3"/>
    <w:rsid w:val="001566AE"/>
    <w:rsid w:val="001571A9"/>
    <w:rsid w:val="00161AFD"/>
    <w:rsid w:val="0016314B"/>
    <w:rsid w:val="001633C9"/>
    <w:rsid w:val="00164B40"/>
    <w:rsid w:val="00164C7B"/>
    <w:rsid w:val="00166437"/>
    <w:rsid w:val="00166F4C"/>
    <w:rsid w:val="001676C8"/>
    <w:rsid w:val="00167D58"/>
    <w:rsid w:val="00171E4D"/>
    <w:rsid w:val="001735C0"/>
    <w:rsid w:val="001751F7"/>
    <w:rsid w:val="0017763E"/>
    <w:rsid w:val="00177BEE"/>
    <w:rsid w:val="0018145E"/>
    <w:rsid w:val="0018216B"/>
    <w:rsid w:val="001825A9"/>
    <w:rsid w:val="001860BC"/>
    <w:rsid w:val="00186430"/>
    <w:rsid w:val="00186A3F"/>
    <w:rsid w:val="00186FD6"/>
    <w:rsid w:val="00193445"/>
    <w:rsid w:val="00193533"/>
    <w:rsid w:val="00193B26"/>
    <w:rsid w:val="00193FEB"/>
    <w:rsid w:val="001942EA"/>
    <w:rsid w:val="001954B9"/>
    <w:rsid w:val="00195991"/>
    <w:rsid w:val="00195DA4"/>
    <w:rsid w:val="001961CD"/>
    <w:rsid w:val="00196851"/>
    <w:rsid w:val="0019793D"/>
    <w:rsid w:val="001A06AF"/>
    <w:rsid w:val="001A216C"/>
    <w:rsid w:val="001A3416"/>
    <w:rsid w:val="001A43B1"/>
    <w:rsid w:val="001A71BB"/>
    <w:rsid w:val="001A7D7E"/>
    <w:rsid w:val="001B0A22"/>
    <w:rsid w:val="001B197A"/>
    <w:rsid w:val="001B20D5"/>
    <w:rsid w:val="001B29D6"/>
    <w:rsid w:val="001B2E93"/>
    <w:rsid w:val="001B37DA"/>
    <w:rsid w:val="001B3CE8"/>
    <w:rsid w:val="001B4D18"/>
    <w:rsid w:val="001B5508"/>
    <w:rsid w:val="001B6E6D"/>
    <w:rsid w:val="001B7D6E"/>
    <w:rsid w:val="001C2389"/>
    <w:rsid w:val="001C29AB"/>
    <w:rsid w:val="001C4E06"/>
    <w:rsid w:val="001C5BAD"/>
    <w:rsid w:val="001C7F5F"/>
    <w:rsid w:val="001C7FAF"/>
    <w:rsid w:val="001D0F7F"/>
    <w:rsid w:val="001D16D6"/>
    <w:rsid w:val="001D1B33"/>
    <w:rsid w:val="001D1E04"/>
    <w:rsid w:val="001D20F2"/>
    <w:rsid w:val="001D2A69"/>
    <w:rsid w:val="001D3AD8"/>
    <w:rsid w:val="001D57A5"/>
    <w:rsid w:val="001D5887"/>
    <w:rsid w:val="001E07D5"/>
    <w:rsid w:val="001E26AE"/>
    <w:rsid w:val="001E2720"/>
    <w:rsid w:val="001E6A6A"/>
    <w:rsid w:val="001E71D7"/>
    <w:rsid w:val="001E73B8"/>
    <w:rsid w:val="001E7D5F"/>
    <w:rsid w:val="001F0CD9"/>
    <w:rsid w:val="001F250C"/>
    <w:rsid w:val="001F27A3"/>
    <w:rsid w:val="001F4D59"/>
    <w:rsid w:val="001F5894"/>
    <w:rsid w:val="001F5D22"/>
    <w:rsid w:val="001F6AF8"/>
    <w:rsid w:val="001F7AC2"/>
    <w:rsid w:val="001F7C5A"/>
    <w:rsid w:val="00200DC0"/>
    <w:rsid w:val="0020294A"/>
    <w:rsid w:val="0020299C"/>
    <w:rsid w:val="0020450F"/>
    <w:rsid w:val="0020676D"/>
    <w:rsid w:val="00206FB3"/>
    <w:rsid w:val="002105C3"/>
    <w:rsid w:val="00210F3B"/>
    <w:rsid w:val="002118F6"/>
    <w:rsid w:val="00211E44"/>
    <w:rsid w:val="002128C3"/>
    <w:rsid w:val="002132B2"/>
    <w:rsid w:val="0021346A"/>
    <w:rsid w:val="0021358B"/>
    <w:rsid w:val="002144F2"/>
    <w:rsid w:val="00216A33"/>
    <w:rsid w:val="00217AD9"/>
    <w:rsid w:val="00221480"/>
    <w:rsid w:val="00221AC1"/>
    <w:rsid w:val="002233F8"/>
    <w:rsid w:val="00224115"/>
    <w:rsid w:val="00225282"/>
    <w:rsid w:val="00227068"/>
    <w:rsid w:val="00231400"/>
    <w:rsid w:val="00232E66"/>
    <w:rsid w:val="002342DC"/>
    <w:rsid w:val="00237103"/>
    <w:rsid w:val="00237422"/>
    <w:rsid w:val="0023799F"/>
    <w:rsid w:val="00245119"/>
    <w:rsid w:val="00245EA0"/>
    <w:rsid w:val="00247D14"/>
    <w:rsid w:val="00250705"/>
    <w:rsid w:val="00250FEF"/>
    <w:rsid w:val="0025191C"/>
    <w:rsid w:val="00252596"/>
    <w:rsid w:val="002533B0"/>
    <w:rsid w:val="0025478C"/>
    <w:rsid w:val="0026208C"/>
    <w:rsid w:val="00262F11"/>
    <w:rsid w:val="00263826"/>
    <w:rsid w:val="00263ADA"/>
    <w:rsid w:val="00264B6B"/>
    <w:rsid w:val="00264CCE"/>
    <w:rsid w:val="00266270"/>
    <w:rsid w:val="002663DC"/>
    <w:rsid w:val="00270131"/>
    <w:rsid w:val="00270347"/>
    <w:rsid w:val="0027195D"/>
    <w:rsid w:val="00272A3E"/>
    <w:rsid w:val="002738DA"/>
    <w:rsid w:val="0027498A"/>
    <w:rsid w:val="002774FD"/>
    <w:rsid w:val="002775A8"/>
    <w:rsid w:val="00280DDE"/>
    <w:rsid w:val="00281380"/>
    <w:rsid w:val="00282789"/>
    <w:rsid w:val="0028284B"/>
    <w:rsid w:val="00282E0E"/>
    <w:rsid w:val="002836D8"/>
    <w:rsid w:val="00284F25"/>
    <w:rsid w:val="00287894"/>
    <w:rsid w:val="002908D1"/>
    <w:rsid w:val="00290DF5"/>
    <w:rsid w:val="00291706"/>
    <w:rsid w:val="00292111"/>
    <w:rsid w:val="00292645"/>
    <w:rsid w:val="00292724"/>
    <w:rsid w:val="00293A5A"/>
    <w:rsid w:val="00294312"/>
    <w:rsid w:val="0029583F"/>
    <w:rsid w:val="00295CDA"/>
    <w:rsid w:val="00295E00"/>
    <w:rsid w:val="002A0718"/>
    <w:rsid w:val="002A17AB"/>
    <w:rsid w:val="002A2378"/>
    <w:rsid w:val="002A23E1"/>
    <w:rsid w:val="002A517A"/>
    <w:rsid w:val="002A5BB5"/>
    <w:rsid w:val="002A6950"/>
    <w:rsid w:val="002B01E4"/>
    <w:rsid w:val="002B1F59"/>
    <w:rsid w:val="002B25AE"/>
    <w:rsid w:val="002B31CD"/>
    <w:rsid w:val="002B4F43"/>
    <w:rsid w:val="002B5C50"/>
    <w:rsid w:val="002B7231"/>
    <w:rsid w:val="002C0911"/>
    <w:rsid w:val="002C1D37"/>
    <w:rsid w:val="002C2511"/>
    <w:rsid w:val="002C282B"/>
    <w:rsid w:val="002C5006"/>
    <w:rsid w:val="002D0364"/>
    <w:rsid w:val="002D26C4"/>
    <w:rsid w:val="002D49D8"/>
    <w:rsid w:val="002D615E"/>
    <w:rsid w:val="002D79DD"/>
    <w:rsid w:val="002E194A"/>
    <w:rsid w:val="002E1CDF"/>
    <w:rsid w:val="002E1E5C"/>
    <w:rsid w:val="002E214B"/>
    <w:rsid w:val="002E261E"/>
    <w:rsid w:val="002E3898"/>
    <w:rsid w:val="002E7F40"/>
    <w:rsid w:val="002F069E"/>
    <w:rsid w:val="002F1F24"/>
    <w:rsid w:val="002F2289"/>
    <w:rsid w:val="002F27A3"/>
    <w:rsid w:val="002F2EB2"/>
    <w:rsid w:val="002F6DE1"/>
    <w:rsid w:val="002F74F5"/>
    <w:rsid w:val="0030033F"/>
    <w:rsid w:val="00300E93"/>
    <w:rsid w:val="00301545"/>
    <w:rsid w:val="00301650"/>
    <w:rsid w:val="0030314F"/>
    <w:rsid w:val="00303FAD"/>
    <w:rsid w:val="00304374"/>
    <w:rsid w:val="003057B1"/>
    <w:rsid w:val="00307501"/>
    <w:rsid w:val="00307941"/>
    <w:rsid w:val="003104BD"/>
    <w:rsid w:val="003104DF"/>
    <w:rsid w:val="00311121"/>
    <w:rsid w:val="003117DD"/>
    <w:rsid w:val="00315434"/>
    <w:rsid w:val="00316084"/>
    <w:rsid w:val="003169F8"/>
    <w:rsid w:val="00317850"/>
    <w:rsid w:val="0032089A"/>
    <w:rsid w:val="00321575"/>
    <w:rsid w:val="00321DDC"/>
    <w:rsid w:val="00323CCB"/>
    <w:rsid w:val="00324759"/>
    <w:rsid w:val="00324BDE"/>
    <w:rsid w:val="0032664D"/>
    <w:rsid w:val="003267EF"/>
    <w:rsid w:val="00326C11"/>
    <w:rsid w:val="0032775A"/>
    <w:rsid w:val="00327BDC"/>
    <w:rsid w:val="00331DE2"/>
    <w:rsid w:val="00331F5E"/>
    <w:rsid w:val="00331F85"/>
    <w:rsid w:val="00332E33"/>
    <w:rsid w:val="0033342D"/>
    <w:rsid w:val="003335AD"/>
    <w:rsid w:val="003335B7"/>
    <w:rsid w:val="003342CD"/>
    <w:rsid w:val="00335A4B"/>
    <w:rsid w:val="00336A38"/>
    <w:rsid w:val="00336D12"/>
    <w:rsid w:val="00337B3B"/>
    <w:rsid w:val="00337DCE"/>
    <w:rsid w:val="003400FB"/>
    <w:rsid w:val="0034235E"/>
    <w:rsid w:val="003435C4"/>
    <w:rsid w:val="00344206"/>
    <w:rsid w:val="0034498D"/>
    <w:rsid w:val="003466B8"/>
    <w:rsid w:val="00346CBC"/>
    <w:rsid w:val="00346CF0"/>
    <w:rsid w:val="00347599"/>
    <w:rsid w:val="0035170A"/>
    <w:rsid w:val="003533D8"/>
    <w:rsid w:val="00354A3F"/>
    <w:rsid w:val="00356296"/>
    <w:rsid w:val="003571F8"/>
    <w:rsid w:val="00357671"/>
    <w:rsid w:val="003611E7"/>
    <w:rsid w:val="00361565"/>
    <w:rsid w:val="003619A9"/>
    <w:rsid w:val="003628A1"/>
    <w:rsid w:val="0036427F"/>
    <w:rsid w:val="003652A9"/>
    <w:rsid w:val="00365AA4"/>
    <w:rsid w:val="00365FBF"/>
    <w:rsid w:val="003679D4"/>
    <w:rsid w:val="00367C41"/>
    <w:rsid w:val="003730CE"/>
    <w:rsid w:val="00373175"/>
    <w:rsid w:val="00374161"/>
    <w:rsid w:val="00374319"/>
    <w:rsid w:val="0037572A"/>
    <w:rsid w:val="0037588B"/>
    <w:rsid w:val="00376CCC"/>
    <w:rsid w:val="00377274"/>
    <w:rsid w:val="003774E9"/>
    <w:rsid w:val="0038031D"/>
    <w:rsid w:val="0038080D"/>
    <w:rsid w:val="0038106E"/>
    <w:rsid w:val="003826BA"/>
    <w:rsid w:val="003857D8"/>
    <w:rsid w:val="00386BA2"/>
    <w:rsid w:val="003875AA"/>
    <w:rsid w:val="00387620"/>
    <w:rsid w:val="00387E3E"/>
    <w:rsid w:val="00390853"/>
    <w:rsid w:val="003909DC"/>
    <w:rsid w:val="003913D6"/>
    <w:rsid w:val="00391EB0"/>
    <w:rsid w:val="00392395"/>
    <w:rsid w:val="003936B1"/>
    <w:rsid w:val="003944CF"/>
    <w:rsid w:val="003965FD"/>
    <w:rsid w:val="003A1ABD"/>
    <w:rsid w:val="003A1FC9"/>
    <w:rsid w:val="003A232D"/>
    <w:rsid w:val="003A278C"/>
    <w:rsid w:val="003A2B2D"/>
    <w:rsid w:val="003A2D30"/>
    <w:rsid w:val="003A3FEB"/>
    <w:rsid w:val="003A41B3"/>
    <w:rsid w:val="003A55A9"/>
    <w:rsid w:val="003A6C52"/>
    <w:rsid w:val="003A78DB"/>
    <w:rsid w:val="003B094C"/>
    <w:rsid w:val="003B0FF1"/>
    <w:rsid w:val="003B149E"/>
    <w:rsid w:val="003B1BE2"/>
    <w:rsid w:val="003B1CA3"/>
    <w:rsid w:val="003B258B"/>
    <w:rsid w:val="003B2BAE"/>
    <w:rsid w:val="003B38AC"/>
    <w:rsid w:val="003B44F3"/>
    <w:rsid w:val="003B59D0"/>
    <w:rsid w:val="003B66B7"/>
    <w:rsid w:val="003B6D3F"/>
    <w:rsid w:val="003B73EE"/>
    <w:rsid w:val="003C013B"/>
    <w:rsid w:val="003C250B"/>
    <w:rsid w:val="003C3338"/>
    <w:rsid w:val="003C5BD0"/>
    <w:rsid w:val="003C6996"/>
    <w:rsid w:val="003C6FB7"/>
    <w:rsid w:val="003C72F0"/>
    <w:rsid w:val="003D00CD"/>
    <w:rsid w:val="003D0114"/>
    <w:rsid w:val="003D04C2"/>
    <w:rsid w:val="003D0DD2"/>
    <w:rsid w:val="003D132E"/>
    <w:rsid w:val="003D2906"/>
    <w:rsid w:val="003D2E5F"/>
    <w:rsid w:val="003D4F22"/>
    <w:rsid w:val="003D544B"/>
    <w:rsid w:val="003D7001"/>
    <w:rsid w:val="003D7BD8"/>
    <w:rsid w:val="003D7C1D"/>
    <w:rsid w:val="003E1F9F"/>
    <w:rsid w:val="003E3649"/>
    <w:rsid w:val="003E6247"/>
    <w:rsid w:val="003E6546"/>
    <w:rsid w:val="003E7200"/>
    <w:rsid w:val="003E7BD2"/>
    <w:rsid w:val="003F090C"/>
    <w:rsid w:val="003F2A9D"/>
    <w:rsid w:val="003F4297"/>
    <w:rsid w:val="003F44AB"/>
    <w:rsid w:val="003F5170"/>
    <w:rsid w:val="003F5784"/>
    <w:rsid w:val="003F5DAE"/>
    <w:rsid w:val="003F5F3D"/>
    <w:rsid w:val="003F7CA2"/>
    <w:rsid w:val="004006D4"/>
    <w:rsid w:val="00403A0A"/>
    <w:rsid w:val="00403FD8"/>
    <w:rsid w:val="004057D0"/>
    <w:rsid w:val="00406649"/>
    <w:rsid w:val="00406C01"/>
    <w:rsid w:val="004078C8"/>
    <w:rsid w:val="004104CE"/>
    <w:rsid w:val="00411FCD"/>
    <w:rsid w:val="004128EE"/>
    <w:rsid w:val="00412E90"/>
    <w:rsid w:val="004152BB"/>
    <w:rsid w:val="00415F68"/>
    <w:rsid w:val="00416D4F"/>
    <w:rsid w:val="0041722C"/>
    <w:rsid w:val="0042012B"/>
    <w:rsid w:val="00424C2E"/>
    <w:rsid w:val="00426D66"/>
    <w:rsid w:val="00427C7D"/>
    <w:rsid w:val="00431CB0"/>
    <w:rsid w:val="0043222E"/>
    <w:rsid w:val="00434D24"/>
    <w:rsid w:val="00435D11"/>
    <w:rsid w:val="0044110F"/>
    <w:rsid w:val="0044160B"/>
    <w:rsid w:val="00444234"/>
    <w:rsid w:val="0044467C"/>
    <w:rsid w:val="00445644"/>
    <w:rsid w:val="00445717"/>
    <w:rsid w:val="00445D71"/>
    <w:rsid w:val="004468B3"/>
    <w:rsid w:val="0045107A"/>
    <w:rsid w:val="00454249"/>
    <w:rsid w:val="004562DF"/>
    <w:rsid w:val="0046042C"/>
    <w:rsid w:val="004616E4"/>
    <w:rsid w:val="00466A4F"/>
    <w:rsid w:val="00471554"/>
    <w:rsid w:val="00471B5E"/>
    <w:rsid w:val="00472A36"/>
    <w:rsid w:val="00472C6C"/>
    <w:rsid w:val="00475243"/>
    <w:rsid w:val="004779F1"/>
    <w:rsid w:val="00480B80"/>
    <w:rsid w:val="0048106F"/>
    <w:rsid w:val="0048126B"/>
    <w:rsid w:val="0048168E"/>
    <w:rsid w:val="00481E82"/>
    <w:rsid w:val="004825CE"/>
    <w:rsid w:val="004836A6"/>
    <w:rsid w:val="00484918"/>
    <w:rsid w:val="004875F8"/>
    <w:rsid w:val="004908BD"/>
    <w:rsid w:val="004912DB"/>
    <w:rsid w:val="00492EF4"/>
    <w:rsid w:val="00494162"/>
    <w:rsid w:val="0049431A"/>
    <w:rsid w:val="004947C9"/>
    <w:rsid w:val="00494BB5"/>
    <w:rsid w:val="00495781"/>
    <w:rsid w:val="00495D8E"/>
    <w:rsid w:val="00496255"/>
    <w:rsid w:val="00496962"/>
    <w:rsid w:val="00496FE9"/>
    <w:rsid w:val="00497365"/>
    <w:rsid w:val="00497BC0"/>
    <w:rsid w:val="004A0E04"/>
    <w:rsid w:val="004A12FD"/>
    <w:rsid w:val="004A373B"/>
    <w:rsid w:val="004A3B04"/>
    <w:rsid w:val="004A3B22"/>
    <w:rsid w:val="004A43FF"/>
    <w:rsid w:val="004A7556"/>
    <w:rsid w:val="004B0BF6"/>
    <w:rsid w:val="004B0DB0"/>
    <w:rsid w:val="004B1009"/>
    <w:rsid w:val="004B17F9"/>
    <w:rsid w:val="004B19F3"/>
    <w:rsid w:val="004B35AD"/>
    <w:rsid w:val="004B42F1"/>
    <w:rsid w:val="004B513E"/>
    <w:rsid w:val="004B5354"/>
    <w:rsid w:val="004B556F"/>
    <w:rsid w:val="004B6A60"/>
    <w:rsid w:val="004B796A"/>
    <w:rsid w:val="004B7E6D"/>
    <w:rsid w:val="004C0C21"/>
    <w:rsid w:val="004C1328"/>
    <w:rsid w:val="004C1728"/>
    <w:rsid w:val="004C1EDF"/>
    <w:rsid w:val="004C2A1A"/>
    <w:rsid w:val="004C2FC1"/>
    <w:rsid w:val="004C3843"/>
    <w:rsid w:val="004C46D6"/>
    <w:rsid w:val="004C49F3"/>
    <w:rsid w:val="004C6089"/>
    <w:rsid w:val="004C6894"/>
    <w:rsid w:val="004C6B2D"/>
    <w:rsid w:val="004D1285"/>
    <w:rsid w:val="004D264D"/>
    <w:rsid w:val="004D392E"/>
    <w:rsid w:val="004D5509"/>
    <w:rsid w:val="004D62D6"/>
    <w:rsid w:val="004D67ED"/>
    <w:rsid w:val="004D6F14"/>
    <w:rsid w:val="004D7D9B"/>
    <w:rsid w:val="004D7F66"/>
    <w:rsid w:val="004E2652"/>
    <w:rsid w:val="004E3952"/>
    <w:rsid w:val="004E42DA"/>
    <w:rsid w:val="004E518A"/>
    <w:rsid w:val="004E58B5"/>
    <w:rsid w:val="004E75B7"/>
    <w:rsid w:val="004E783D"/>
    <w:rsid w:val="004F242A"/>
    <w:rsid w:val="004F3057"/>
    <w:rsid w:val="004F305C"/>
    <w:rsid w:val="004F4995"/>
    <w:rsid w:val="004F6D9F"/>
    <w:rsid w:val="004FBFC1"/>
    <w:rsid w:val="0050103C"/>
    <w:rsid w:val="00501298"/>
    <w:rsid w:val="00503061"/>
    <w:rsid w:val="00503B55"/>
    <w:rsid w:val="005041C6"/>
    <w:rsid w:val="00504C8B"/>
    <w:rsid w:val="005064F3"/>
    <w:rsid w:val="00506EF6"/>
    <w:rsid w:val="00510C94"/>
    <w:rsid w:val="00512DA5"/>
    <w:rsid w:val="005153AC"/>
    <w:rsid w:val="005160AB"/>
    <w:rsid w:val="00516E2D"/>
    <w:rsid w:val="00521067"/>
    <w:rsid w:val="00521473"/>
    <w:rsid w:val="005214D1"/>
    <w:rsid w:val="00523140"/>
    <w:rsid w:val="0052387A"/>
    <w:rsid w:val="00523CD9"/>
    <w:rsid w:val="005251FA"/>
    <w:rsid w:val="005305D6"/>
    <w:rsid w:val="0053329A"/>
    <w:rsid w:val="0053361B"/>
    <w:rsid w:val="00536459"/>
    <w:rsid w:val="00540C55"/>
    <w:rsid w:val="00542665"/>
    <w:rsid w:val="00544DC9"/>
    <w:rsid w:val="005459D2"/>
    <w:rsid w:val="00545AD5"/>
    <w:rsid w:val="00547295"/>
    <w:rsid w:val="005475B5"/>
    <w:rsid w:val="0055147C"/>
    <w:rsid w:val="00551881"/>
    <w:rsid w:val="00552293"/>
    <w:rsid w:val="00552362"/>
    <w:rsid w:val="005528F6"/>
    <w:rsid w:val="00555AE7"/>
    <w:rsid w:val="00556A4D"/>
    <w:rsid w:val="0055700E"/>
    <w:rsid w:val="00562F8C"/>
    <w:rsid w:val="0056316A"/>
    <w:rsid w:val="005632CE"/>
    <w:rsid w:val="00564CE6"/>
    <w:rsid w:val="00566C52"/>
    <w:rsid w:val="005707BE"/>
    <w:rsid w:val="00572832"/>
    <w:rsid w:val="00573F2A"/>
    <w:rsid w:val="00574B95"/>
    <w:rsid w:val="005752D3"/>
    <w:rsid w:val="00575316"/>
    <w:rsid w:val="00575CBF"/>
    <w:rsid w:val="005764D6"/>
    <w:rsid w:val="005779D0"/>
    <w:rsid w:val="005804F3"/>
    <w:rsid w:val="00580A79"/>
    <w:rsid w:val="00582D1C"/>
    <w:rsid w:val="00584654"/>
    <w:rsid w:val="00585345"/>
    <w:rsid w:val="0058578F"/>
    <w:rsid w:val="005858E7"/>
    <w:rsid w:val="00586A35"/>
    <w:rsid w:val="00586F61"/>
    <w:rsid w:val="0059144B"/>
    <w:rsid w:val="005927BE"/>
    <w:rsid w:val="005939E8"/>
    <w:rsid w:val="00593CEF"/>
    <w:rsid w:val="005948C5"/>
    <w:rsid w:val="0059573A"/>
    <w:rsid w:val="00596082"/>
    <w:rsid w:val="00596089"/>
    <w:rsid w:val="0059688E"/>
    <w:rsid w:val="00596F2A"/>
    <w:rsid w:val="005979C1"/>
    <w:rsid w:val="005A13D8"/>
    <w:rsid w:val="005A230C"/>
    <w:rsid w:val="005A283B"/>
    <w:rsid w:val="005A40FF"/>
    <w:rsid w:val="005A55BE"/>
    <w:rsid w:val="005A5B61"/>
    <w:rsid w:val="005A5B7E"/>
    <w:rsid w:val="005A6DEB"/>
    <w:rsid w:val="005B18FC"/>
    <w:rsid w:val="005B2ED3"/>
    <w:rsid w:val="005B37AD"/>
    <w:rsid w:val="005B493F"/>
    <w:rsid w:val="005C0062"/>
    <w:rsid w:val="005C07D2"/>
    <w:rsid w:val="005C125D"/>
    <w:rsid w:val="005C17AA"/>
    <w:rsid w:val="005C1B4C"/>
    <w:rsid w:val="005C1F77"/>
    <w:rsid w:val="005C3334"/>
    <w:rsid w:val="005C3D72"/>
    <w:rsid w:val="005C5E36"/>
    <w:rsid w:val="005C5F8C"/>
    <w:rsid w:val="005C7811"/>
    <w:rsid w:val="005C7C39"/>
    <w:rsid w:val="005D002A"/>
    <w:rsid w:val="005D0695"/>
    <w:rsid w:val="005D0CCE"/>
    <w:rsid w:val="005D126A"/>
    <w:rsid w:val="005D2582"/>
    <w:rsid w:val="005D2897"/>
    <w:rsid w:val="005D295E"/>
    <w:rsid w:val="005D3C87"/>
    <w:rsid w:val="005D5150"/>
    <w:rsid w:val="005D6BB4"/>
    <w:rsid w:val="005D7E6E"/>
    <w:rsid w:val="005E07E7"/>
    <w:rsid w:val="005E2097"/>
    <w:rsid w:val="005E22A3"/>
    <w:rsid w:val="005E3E8B"/>
    <w:rsid w:val="005E507C"/>
    <w:rsid w:val="005E6B1C"/>
    <w:rsid w:val="005E7CD7"/>
    <w:rsid w:val="005F2167"/>
    <w:rsid w:val="005F30FF"/>
    <w:rsid w:val="005F537D"/>
    <w:rsid w:val="005F7738"/>
    <w:rsid w:val="00601C37"/>
    <w:rsid w:val="00601C94"/>
    <w:rsid w:val="00603CB7"/>
    <w:rsid w:val="00604C4E"/>
    <w:rsid w:val="00605D81"/>
    <w:rsid w:val="00606EB0"/>
    <w:rsid w:val="0060720C"/>
    <w:rsid w:val="0060720E"/>
    <w:rsid w:val="00607A60"/>
    <w:rsid w:val="00607AC0"/>
    <w:rsid w:val="0061273A"/>
    <w:rsid w:val="00612C56"/>
    <w:rsid w:val="00612E4E"/>
    <w:rsid w:val="00612E85"/>
    <w:rsid w:val="00613B13"/>
    <w:rsid w:val="00613FF7"/>
    <w:rsid w:val="00616420"/>
    <w:rsid w:val="00617B8E"/>
    <w:rsid w:val="00621158"/>
    <w:rsid w:val="00621D9A"/>
    <w:rsid w:val="00622085"/>
    <w:rsid w:val="00622285"/>
    <w:rsid w:val="006244B0"/>
    <w:rsid w:val="00624FE9"/>
    <w:rsid w:val="0063018B"/>
    <w:rsid w:val="006317A6"/>
    <w:rsid w:val="00635DC9"/>
    <w:rsid w:val="0063608B"/>
    <w:rsid w:val="00637816"/>
    <w:rsid w:val="0064247C"/>
    <w:rsid w:val="00642FD1"/>
    <w:rsid w:val="00644AC8"/>
    <w:rsid w:val="006457BD"/>
    <w:rsid w:val="006466CD"/>
    <w:rsid w:val="006468F8"/>
    <w:rsid w:val="00647CFB"/>
    <w:rsid w:val="00650463"/>
    <w:rsid w:val="006514CD"/>
    <w:rsid w:val="00651795"/>
    <w:rsid w:val="0065275A"/>
    <w:rsid w:val="00653173"/>
    <w:rsid w:val="0065335E"/>
    <w:rsid w:val="00654D92"/>
    <w:rsid w:val="006568EF"/>
    <w:rsid w:val="00656DF2"/>
    <w:rsid w:val="00657ABB"/>
    <w:rsid w:val="00660A05"/>
    <w:rsid w:val="00661F5C"/>
    <w:rsid w:val="00664182"/>
    <w:rsid w:val="00664C6B"/>
    <w:rsid w:val="0066556C"/>
    <w:rsid w:val="00666A8E"/>
    <w:rsid w:val="00670649"/>
    <w:rsid w:val="00673405"/>
    <w:rsid w:val="00674286"/>
    <w:rsid w:val="00674C44"/>
    <w:rsid w:val="00675128"/>
    <w:rsid w:val="00677D43"/>
    <w:rsid w:val="00680DE3"/>
    <w:rsid w:val="006821B1"/>
    <w:rsid w:val="0068493A"/>
    <w:rsid w:val="00684DBF"/>
    <w:rsid w:val="0068584F"/>
    <w:rsid w:val="00685AEA"/>
    <w:rsid w:val="00687EA9"/>
    <w:rsid w:val="006902ED"/>
    <w:rsid w:val="006904C7"/>
    <w:rsid w:val="00690958"/>
    <w:rsid w:val="00690DC9"/>
    <w:rsid w:val="0069106A"/>
    <w:rsid w:val="00691850"/>
    <w:rsid w:val="00692123"/>
    <w:rsid w:val="00693199"/>
    <w:rsid w:val="006932C1"/>
    <w:rsid w:val="00693B09"/>
    <w:rsid w:val="00693EA3"/>
    <w:rsid w:val="0069472B"/>
    <w:rsid w:val="00694749"/>
    <w:rsid w:val="006948F3"/>
    <w:rsid w:val="0069708E"/>
    <w:rsid w:val="006978B2"/>
    <w:rsid w:val="006A0914"/>
    <w:rsid w:val="006A0CB4"/>
    <w:rsid w:val="006A1E89"/>
    <w:rsid w:val="006A21AD"/>
    <w:rsid w:val="006A22F6"/>
    <w:rsid w:val="006A29E8"/>
    <w:rsid w:val="006A4EEE"/>
    <w:rsid w:val="006B1288"/>
    <w:rsid w:val="006B176B"/>
    <w:rsid w:val="006B3EA7"/>
    <w:rsid w:val="006B4623"/>
    <w:rsid w:val="006B7547"/>
    <w:rsid w:val="006C1042"/>
    <w:rsid w:val="006C2443"/>
    <w:rsid w:val="006C2FCE"/>
    <w:rsid w:val="006C436B"/>
    <w:rsid w:val="006C4BE3"/>
    <w:rsid w:val="006C646D"/>
    <w:rsid w:val="006C66ED"/>
    <w:rsid w:val="006C69EB"/>
    <w:rsid w:val="006C6FEF"/>
    <w:rsid w:val="006D0E9B"/>
    <w:rsid w:val="006D185E"/>
    <w:rsid w:val="006D1D27"/>
    <w:rsid w:val="006D2239"/>
    <w:rsid w:val="006D4C35"/>
    <w:rsid w:val="006D4D21"/>
    <w:rsid w:val="006D6D60"/>
    <w:rsid w:val="006D71B5"/>
    <w:rsid w:val="006D7CC8"/>
    <w:rsid w:val="006D7DE6"/>
    <w:rsid w:val="006E0611"/>
    <w:rsid w:val="006E0D12"/>
    <w:rsid w:val="006E1059"/>
    <w:rsid w:val="006E19F8"/>
    <w:rsid w:val="006E20BD"/>
    <w:rsid w:val="006E4407"/>
    <w:rsid w:val="006E4D6C"/>
    <w:rsid w:val="006E5316"/>
    <w:rsid w:val="006E5412"/>
    <w:rsid w:val="006E6B93"/>
    <w:rsid w:val="006E7653"/>
    <w:rsid w:val="006E7657"/>
    <w:rsid w:val="006E7A16"/>
    <w:rsid w:val="006F050A"/>
    <w:rsid w:val="006F1681"/>
    <w:rsid w:val="006F178A"/>
    <w:rsid w:val="006F2AFB"/>
    <w:rsid w:val="006F3410"/>
    <w:rsid w:val="006F5BE2"/>
    <w:rsid w:val="0070029A"/>
    <w:rsid w:val="00701821"/>
    <w:rsid w:val="007019C4"/>
    <w:rsid w:val="00701FA6"/>
    <w:rsid w:val="0070306F"/>
    <w:rsid w:val="0070473B"/>
    <w:rsid w:val="00704B9F"/>
    <w:rsid w:val="007051B9"/>
    <w:rsid w:val="0070531E"/>
    <w:rsid w:val="00705E3A"/>
    <w:rsid w:val="00706F30"/>
    <w:rsid w:val="007077B9"/>
    <w:rsid w:val="007110CB"/>
    <w:rsid w:val="00712EB4"/>
    <w:rsid w:val="00714235"/>
    <w:rsid w:val="00714370"/>
    <w:rsid w:val="007178F1"/>
    <w:rsid w:val="00717DC9"/>
    <w:rsid w:val="00717FB2"/>
    <w:rsid w:val="0072015C"/>
    <w:rsid w:val="0072173F"/>
    <w:rsid w:val="0072485A"/>
    <w:rsid w:val="007249CB"/>
    <w:rsid w:val="00724E55"/>
    <w:rsid w:val="007256BB"/>
    <w:rsid w:val="0072586B"/>
    <w:rsid w:val="00725D0A"/>
    <w:rsid w:val="00727215"/>
    <w:rsid w:val="00727914"/>
    <w:rsid w:val="00727EBD"/>
    <w:rsid w:val="00731AF0"/>
    <w:rsid w:val="00732243"/>
    <w:rsid w:val="007326B5"/>
    <w:rsid w:val="00732D22"/>
    <w:rsid w:val="007343E1"/>
    <w:rsid w:val="00735A59"/>
    <w:rsid w:val="00735D56"/>
    <w:rsid w:val="00736C06"/>
    <w:rsid w:val="007407E3"/>
    <w:rsid w:val="00740D57"/>
    <w:rsid w:val="00743328"/>
    <w:rsid w:val="0074402A"/>
    <w:rsid w:val="007447B9"/>
    <w:rsid w:val="00744D94"/>
    <w:rsid w:val="00744FF3"/>
    <w:rsid w:val="007451FF"/>
    <w:rsid w:val="00745373"/>
    <w:rsid w:val="00747E69"/>
    <w:rsid w:val="007503D1"/>
    <w:rsid w:val="00751AA5"/>
    <w:rsid w:val="00751EC1"/>
    <w:rsid w:val="00752225"/>
    <w:rsid w:val="00753548"/>
    <w:rsid w:val="00755FFA"/>
    <w:rsid w:val="0075714B"/>
    <w:rsid w:val="007574DE"/>
    <w:rsid w:val="00757A5E"/>
    <w:rsid w:val="00757B37"/>
    <w:rsid w:val="00757CC7"/>
    <w:rsid w:val="00760125"/>
    <w:rsid w:val="00760F52"/>
    <w:rsid w:val="00761E9A"/>
    <w:rsid w:val="00764059"/>
    <w:rsid w:val="007643F4"/>
    <w:rsid w:val="007647B0"/>
    <w:rsid w:val="00765265"/>
    <w:rsid w:val="007673CC"/>
    <w:rsid w:val="00770EC8"/>
    <w:rsid w:val="00771184"/>
    <w:rsid w:val="007711C2"/>
    <w:rsid w:val="00772377"/>
    <w:rsid w:val="00774313"/>
    <w:rsid w:val="00774936"/>
    <w:rsid w:val="007753A2"/>
    <w:rsid w:val="00775CA8"/>
    <w:rsid w:val="007766D2"/>
    <w:rsid w:val="007800CE"/>
    <w:rsid w:val="00780227"/>
    <w:rsid w:val="00781607"/>
    <w:rsid w:val="00781CE4"/>
    <w:rsid w:val="00782A42"/>
    <w:rsid w:val="00782D9F"/>
    <w:rsid w:val="00790230"/>
    <w:rsid w:val="00790451"/>
    <w:rsid w:val="00790E33"/>
    <w:rsid w:val="00791677"/>
    <w:rsid w:val="00792135"/>
    <w:rsid w:val="00792507"/>
    <w:rsid w:val="00793451"/>
    <w:rsid w:val="00793808"/>
    <w:rsid w:val="00794906"/>
    <w:rsid w:val="00795288"/>
    <w:rsid w:val="0079682F"/>
    <w:rsid w:val="00797D60"/>
    <w:rsid w:val="007A02E2"/>
    <w:rsid w:val="007A0D79"/>
    <w:rsid w:val="007A3F4E"/>
    <w:rsid w:val="007A4350"/>
    <w:rsid w:val="007A481F"/>
    <w:rsid w:val="007A502C"/>
    <w:rsid w:val="007A5649"/>
    <w:rsid w:val="007A579F"/>
    <w:rsid w:val="007A62A4"/>
    <w:rsid w:val="007A685F"/>
    <w:rsid w:val="007B2ACD"/>
    <w:rsid w:val="007B3AE6"/>
    <w:rsid w:val="007B6E0A"/>
    <w:rsid w:val="007B6E6C"/>
    <w:rsid w:val="007B75F2"/>
    <w:rsid w:val="007B7B8C"/>
    <w:rsid w:val="007C2E39"/>
    <w:rsid w:val="007C53FD"/>
    <w:rsid w:val="007C57E7"/>
    <w:rsid w:val="007C5A91"/>
    <w:rsid w:val="007C7A3D"/>
    <w:rsid w:val="007D06A4"/>
    <w:rsid w:val="007D07D5"/>
    <w:rsid w:val="007D2507"/>
    <w:rsid w:val="007D2BD6"/>
    <w:rsid w:val="007D3C28"/>
    <w:rsid w:val="007D47A0"/>
    <w:rsid w:val="007D525F"/>
    <w:rsid w:val="007D629E"/>
    <w:rsid w:val="007D709A"/>
    <w:rsid w:val="007D7C63"/>
    <w:rsid w:val="007E0B4F"/>
    <w:rsid w:val="007E1245"/>
    <w:rsid w:val="007E16EE"/>
    <w:rsid w:val="007E1BFD"/>
    <w:rsid w:val="007E1D52"/>
    <w:rsid w:val="007E3F10"/>
    <w:rsid w:val="007E5865"/>
    <w:rsid w:val="007E5D08"/>
    <w:rsid w:val="007E5F91"/>
    <w:rsid w:val="007E7648"/>
    <w:rsid w:val="007E7E0C"/>
    <w:rsid w:val="007F10B7"/>
    <w:rsid w:val="007F2D1D"/>
    <w:rsid w:val="007F2D64"/>
    <w:rsid w:val="007F554A"/>
    <w:rsid w:val="007F55AF"/>
    <w:rsid w:val="007F5BF7"/>
    <w:rsid w:val="007F5FAB"/>
    <w:rsid w:val="007F6596"/>
    <w:rsid w:val="007F69DD"/>
    <w:rsid w:val="007F726B"/>
    <w:rsid w:val="00800B63"/>
    <w:rsid w:val="008022A8"/>
    <w:rsid w:val="008027E0"/>
    <w:rsid w:val="00802E06"/>
    <w:rsid w:val="008051C3"/>
    <w:rsid w:val="00805B18"/>
    <w:rsid w:val="0080647A"/>
    <w:rsid w:val="00806D6B"/>
    <w:rsid w:val="00810CE2"/>
    <w:rsid w:val="00811695"/>
    <w:rsid w:val="00813282"/>
    <w:rsid w:val="00813371"/>
    <w:rsid w:val="008150D4"/>
    <w:rsid w:val="00820E75"/>
    <w:rsid w:val="00822003"/>
    <w:rsid w:val="0082223F"/>
    <w:rsid w:val="008225F8"/>
    <w:rsid w:val="00824131"/>
    <w:rsid w:val="00824C09"/>
    <w:rsid w:val="00824F6D"/>
    <w:rsid w:val="008268A3"/>
    <w:rsid w:val="008277A9"/>
    <w:rsid w:val="00827A33"/>
    <w:rsid w:val="008313F7"/>
    <w:rsid w:val="008326D4"/>
    <w:rsid w:val="00832F43"/>
    <w:rsid w:val="0083735E"/>
    <w:rsid w:val="00837736"/>
    <w:rsid w:val="00837CBF"/>
    <w:rsid w:val="008407AC"/>
    <w:rsid w:val="00841093"/>
    <w:rsid w:val="008435A8"/>
    <w:rsid w:val="00843705"/>
    <w:rsid w:val="00843B6F"/>
    <w:rsid w:val="00844298"/>
    <w:rsid w:val="00844C9B"/>
    <w:rsid w:val="00847A31"/>
    <w:rsid w:val="008508A6"/>
    <w:rsid w:val="00850D0C"/>
    <w:rsid w:val="00850F16"/>
    <w:rsid w:val="00853AA0"/>
    <w:rsid w:val="00854C8B"/>
    <w:rsid w:val="0085553A"/>
    <w:rsid w:val="00855B2E"/>
    <w:rsid w:val="0085674B"/>
    <w:rsid w:val="00856756"/>
    <w:rsid w:val="00857294"/>
    <w:rsid w:val="008575AB"/>
    <w:rsid w:val="008600FB"/>
    <w:rsid w:val="0086130E"/>
    <w:rsid w:val="00861755"/>
    <w:rsid w:val="008617BE"/>
    <w:rsid w:val="00864D5F"/>
    <w:rsid w:val="00865C2A"/>
    <w:rsid w:val="00866566"/>
    <w:rsid w:val="008674A2"/>
    <w:rsid w:val="008707C8"/>
    <w:rsid w:val="00871E83"/>
    <w:rsid w:val="00871F2C"/>
    <w:rsid w:val="00872571"/>
    <w:rsid w:val="00876511"/>
    <w:rsid w:val="0087675E"/>
    <w:rsid w:val="00876CCA"/>
    <w:rsid w:val="00882011"/>
    <w:rsid w:val="00883348"/>
    <w:rsid w:val="0088380B"/>
    <w:rsid w:val="00883D4B"/>
    <w:rsid w:val="00886488"/>
    <w:rsid w:val="008867FA"/>
    <w:rsid w:val="00887A22"/>
    <w:rsid w:val="0089046F"/>
    <w:rsid w:val="0089066F"/>
    <w:rsid w:val="00890C26"/>
    <w:rsid w:val="00891A1D"/>
    <w:rsid w:val="00892C8B"/>
    <w:rsid w:val="008937A6"/>
    <w:rsid w:val="008947D2"/>
    <w:rsid w:val="008949E1"/>
    <w:rsid w:val="00895EF9"/>
    <w:rsid w:val="008A00AD"/>
    <w:rsid w:val="008A0896"/>
    <w:rsid w:val="008A22D5"/>
    <w:rsid w:val="008A2499"/>
    <w:rsid w:val="008A2B16"/>
    <w:rsid w:val="008A308D"/>
    <w:rsid w:val="008A30D9"/>
    <w:rsid w:val="008A3A46"/>
    <w:rsid w:val="008A4869"/>
    <w:rsid w:val="008A510F"/>
    <w:rsid w:val="008A642A"/>
    <w:rsid w:val="008A665A"/>
    <w:rsid w:val="008B005E"/>
    <w:rsid w:val="008B038B"/>
    <w:rsid w:val="008B09F6"/>
    <w:rsid w:val="008B1EFD"/>
    <w:rsid w:val="008B3781"/>
    <w:rsid w:val="008B3B71"/>
    <w:rsid w:val="008B63E8"/>
    <w:rsid w:val="008B63F8"/>
    <w:rsid w:val="008B6729"/>
    <w:rsid w:val="008B710D"/>
    <w:rsid w:val="008C04E7"/>
    <w:rsid w:val="008C447B"/>
    <w:rsid w:val="008C4FEB"/>
    <w:rsid w:val="008C5A20"/>
    <w:rsid w:val="008C5F8F"/>
    <w:rsid w:val="008C6E83"/>
    <w:rsid w:val="008C72C9"/>
    <w:rsid w:val="008D0C1E"/>
    <w:rsid w:val="008D27DE"/>
    <w:rsid w:val="008D3004"/>
    <w:rsid w:val="008D3D05"/>
    <w:rsid w:val="008D4A83"/>
    <w:rsid w:val="008D51BD"/>
    <w:rsid w:val="008D55D5"/>
    <w:rsid w:val="008D596D"/>
    <w:rsid w:val="008D7631"/>
    <w:rsid w:val="008E250E"/>
    <w:rsid w:val="008E3029"/>
    <w:rsid w:val="008E4582"/>
    <w:rsid w:val="008E493E"/>
    <w:rsid w:val="008E719C"/>
    <w:rsid w:val="008F0990"/>
    <w:rsid w:val="008F5B13"/>
    <w:rsid w:val="008F6FB8"/>
    <w:rsid w:val="00900ABD"/>
    <w:rsid w:val="00900DB8"/>
    <w:rsid w:val="00900E95"/>
    <w:rsid w:val="009010B7"/>
    <w:rsid w:val="009035CA"/>
    <w:rsid w:val="009039BB"/>
    <w:rsid w:val="0090414E"/>
    <w:rsid w:val="00904285"/>
    <w:rsid w:val="00904D77"/>
    <w:rsid w:val="009063E7"/>
    <w:rsid w:val="009073E1"/>
    <w:rsid w:val="00912692"/>
    <w:rsid w:val="00913AE5"/>
    <w:rsid w:val="00913B61"/>
    <w:rsid w:val="00913BD3"/>
    <w:rsid w:val="00914E0F"/>
    <w:rsid w:val="00917121"/>
    <w:rsid w:val="009201E2"/>
    <w:rsid w:val="009204A1"/>
    <w:rsid w:val="0092066A"/>
    <w:rsid w:val="0092209C"/>
    <w:rsid w:val="00922B1C"/>
    <w:rsid w:val="00922D48"/>
    <w:rsid w:val="0092377C"/>
    <w:rsid w:val="009245C1"/>
    <w:rsid w:val="0092462C"/>
    <w:rsid w:val="00925977"/>
    <w:rsid w:val="0092672B"/>
    <w:rsid w:val="009268B7"/>
    <w:rsid w:val="00926B1B"/>
    <w:rsid w:val="00926E45"/>
    <w:rsid w:val="00930204"/>
    <w:rsid w:val="00931F2B"/>
    <w:rsid w:val="00932662"/>
    <w:rsid w:val="00932EB0"/>
    <w:rsid w:val="009336B5"/>
    <w:rsid w:val="00934508"/>
    <w:rsid w:val="00934FE1"/>
    <w:rsid w:val="009358F5"/>
    <w:rsid w:val="00935B01"/>
    <w:rsid w:val="00936367"/>
    <w:rsid w:val="00936F8D"/>
    <w:rsid w:val="009377D7"/>
    <w:rsid w:val="009403CE"/>
    <w:rsid w:val="009404EE"/>
    <w:rsid w:val="009428A8"/>
    <w:rsid w:val="009435AF"/>
    <w:rsid w:val="00944DD5"/>
    <w:rsid w:val="00947F06"/>
    <w:rsid w:val="00950580"/>
    <w:rsid w:val="0095071A"/>
    <w:rsid w:val="00950954"/>
    <w:rsid w:val="009519BB"/>
    <w:rsid w:val="00952496"/>
    <w:rsid w:val="00954059"/>
    <w:rsid w:val="00955704"/>
    <w:rsid w:val="00955F0F"/>
    <w:rsid w:val="0095611D"/>
    <w:rsid w:val="009600D3"/>
    <w:rsid w:val="009615AF"/>
    <w:rsid w:val="00962503"/>
    <w:rsid w:val="009630A4"/>
    <w:rsid w:val="00963221"/>
    <w:rsid w:val="009635FA"/>
    <w:rsid w:val="00963F96"/>
    <w:rsid w:val="00966299"/>
    <w:rsid w:val="009662CD"/>
    <w:rsid w:val="009668DE"/>
    <w:rsid w:val="009701E7"/>
    <w:rsid w:val="009704F6"/>
    <w:rsid w:val="00971577"/>
    <w:rsid w:val="009717C2"/>
    <w:rsid w:val="009719C8"/>
    <w:rsid w:val="009720E7"/>
    <w:rsid w:val="00972F76"/>
    <w:rsid w:val="00973FA2"/>
    <w:rsid w:val="00976413"/>
    <w:rsid w:val="0097644E"/>
    <w:rsid w:val="00977EEC"/>
    <w:rsid w:val="0098032B"/>
    <w:rsid w:val="00981770"/>
    <w:rsid w:val="009819DA"/>
    <w:rsid w:val="00982C4C"/>
    <w:rsid w:val="009833EE"/>
    <w:rsid w:val="00984A6C"/>
    <w:rsid w:val="00985CA3"/>
    <w:rsid w:val="00986039"/>
    <w:rsid w:val="0098761D"/>
    <w:rsid w:val="00991667"/>
    <w:rsid w:val="009917DC"/>
    <w:rsid w:val="00991948"/>
    <w:rsid w:val="009923C7"/>
    <w:rsid w:val="00992482"/>
    <w:rsid w:val="0099379B"/>
    <w:rsid w:val="00994075"/>
    <w:rsid w:val="009944A0"/>
    <w:rsid w:val="00995786"/>
    <w:rsid w:val="0099593B"/>
    <w:rsid w:val="009977D7"/>
    <w:rsid w:val="009978A7"/>
    <w:rsid w:val="00997A6D"/>
    <w:rsid w:val="009A0BA3"/>
    <w:rsid w:val="009A0C0B"/>
    <w:rsid w:val="009A182F"/>
    <w:rsid w:val="009A4BB7"/>
    <w:rsid w:val="009A5934"/>
    <w:rsid w:val="009A7DFD"/>
    <w:rsid w:val="009A7FD5"/>
    <w:rsid w:val="009B00DC"/>
    <w:rsid w:val="009B1125"/>
    <w:rsid w:val="009B233E"/>
    <w:rsid w:val="009B37F6"/>
    <w:rsid w:val="009B49C7"/>
    <w:rsid w:val="009B4EDA"/>
    <w:rsid w:val="009B5A4B"/>
    <w:rsid w:val="009B7559"/>
    <w:rsid w:val="009B7DFE"/>
    <w:rsid w:val="009C2967"/>
    <w:rsid w:val="009C46B8"/>
    <w:rsid w:val="009C54AD"/>
    <w:rsid w:val="009C7235"/>
    <w:rsid w:val="009D0C55"/>
    <w:rsid w:val="009D2D3D"/>
    <w:rsid w:val="009D346B"/>
    <w:rsid w:val="009D3C3B"/>
    <w:rsid w:val="009D46EA"/>
    <w:rsid w:val="009D5475"/>
    <w:rsid w:val="009D7193"/>
    <w:rsid w:val="009D7A36"/>
    <w:rsid w:val="009E0ABE"/>
    <w:rsid w:val="009E1B5D"/>
    <w:rsid w:val="009E3539"/>
    <w:rsid w:val="009E56C5"/>
    <w:rsid w:val="009E7155"/>
    <w:rsid w:val="009F1A45"/>
    <w:rsid w:val="009F2833"/>
    <w:rsid w:val="009F2DE6"/>
    <w:rsid w:val="009F31E7"/>
    <w:rsid w:val="009F41A0"/>
    <w:rsid w:val="009F544C"/>
    <w:rsid w:val="009F62FE"/>
    <w:rsid w:val="009F6F8A"/>
    <w:rsid w:val="00A009C6"/>
    <w:rsid w:val="00A012F5"/>
    <w:rsid w:val="00A04D9B"/>
    <w:rsid w:val="00A058DD"/>
    <w:rsid w:val="00A1012F"/>
    <w:rsid w:val="00A10B2E"/>
    <w:rsid w:val="00A11528"/>
    <w:rsid w:val="00A11805"/>
    <w:rsid w:val="00A12291"/>
    <w:rsid w:val="00A15152"/>
    <w:rsid w:val="00A155F9"/>
    <w:rsid w:val="00A15E0A"/>
    <w:rsid w:val="00A16467"/>
    <w:rsid w:val="00A164B7"/>
    <w:rsid w:val="00A16F0E"/>
    <w:rsid w:val="00A1733D"/>
    <w:rsid w:val="00A21DEF"/>
    <w:rsid w:val="00A22965"/>
    <w:rsid w:val="00A243AF"/>
    <w:rsid w:val="00A24575"/>
    <w:rsid w:val="00A26DA4"/>
    <w:rsid w:val="00A30DD8"/>
    <w:rsid w:val="00A319FD"/>
    <w:rsid w:val="00A31CA4"/>
    <w:rsid w:val="00A325D3"/>
    <w:rsid w:val="00A3301B"/>
    <w:rsid w:val="00A36522"/>
    <w:rsid w:val="00A36E84"/>
    <w:rsid w:val="00A416A8"/>
    <w:rsid w:val="00A42E8F"/>
    <w:rsid w:val="00A45FF0"/>
    <w:rsid w:val="00A462C6"/>
    <w:rsid w:val="00A47288"/>
    <w:rsid w:val="00A47B13"/>
    <w:rsid w:val="00A47D43"/>
    <w:rsid w:val="00A500CB"/>
    <w:rsid w:val="00A50A92"/>
    <w:rsid w:val="00A51DD3"/>
    <w:rsid w:val="00A52FFE"/>
    <w:rsid w:val="00A53BFF"/>
    <w:rsid w:val="00A53DA9"/>
    <w:rsid w:val="00A544F4"/>
    <w:rsid w:val="00A55023"/>
    <w:rsid w:val="00A57C97"/>
    <w:rsid w:val="00A620A6"/>
    <w:rsid w:val="00A62E3C"/>
    <w:rsid w:val="00A63383"/>
    <w:rsid w:val="00A64716"/>
    <w:rsid w:val="00A64BD5"/>
    <w:rsid w:val="00A65AD2"/>
    <w:rsid w:val="00A6666D"/>
    <w:rsid w:val="00A66C53"/>
    <w:rsid w:val="00A67932"/>
    <w:rsid w:val="00A739CB"/>
    <w:rsid w:val="00A75047"/>
    <w:rsid w:val="00A75442"/>
    <w:rsid w:val="00A756F7"/>
    <w:rsid w:val="00A76215"/>
    <w:rsid w:val="00A77517"/>
    <w:rsid w:val="00A77C9D"/>
    <w:rsid w:val="00A827CF"/>
    <w:rsid w:val="00A82D69"/>
    <w:rsid w:val="00A835D2"/>
    <w:rsid w:val="00A83942"/>
    <w:rsid w:val="00A8507F"/>
    <w:rsid w:val="00A854F0"/>
    <w:rsid w:val="00A8588B"/>
    <w:rsid w:val="00A85EC2"/>
    <w:rsid w:val="00A86159"/>
    <w:rsid w:val="00A91A3E"/>
    <w:rsid w:val="00A91B74"/>
    <w:rsid w:val="00A91E16"/>
    <w:rsid w:val="00A92AC7"/>
    <w:rsid w:val="00A942EA"/>
    <w:rsid w:val="00A95518"/>
    <w:rsid w:val="00A95940"/>
    <w:rsid w:val="00A96C55"/>
    <w:rsid w:val="00AA0143"/>
    <w:rsid w:val="00AA073F"/>
    <w:rsid w:val="00AA10C4"/>
    <w:rsid w:val="00AA278F"/>
    <w:rsid w:val="00AA57D8"/>
    <w:rsid w:val="00AA5BF1"/>
    <w:rsid w:val="00AA61AC"/>
    <w:rsid w:val="00AA6E2B"/>
    <w:rsid w:val="00AA78BE"/>
    <w:rsid w:val="00AB0317"/>
    <w:rsid w:val="00AB0733"/>
    <w:rsid w:val="00AB07AD"/>
    <w:rsid w:val="00AB1247"/>
    <w:rsid w:val="00AB1ABB"/>
    <w:rsid w:val="00AB21AA"/>
    <w:rsid w:val="00AB2327"/>
    <w:rsid w:val="00AB3199"/>
    <w:rsid w:val="00AB3C57"/>
    <w:rsid w:val="00AB535A"/>
    <w:rsid w:val="00AB545B"/>
    <w:rsid w:val="00AB598E"/>
    <w:rsid w:val="00AB5EE3"/>
    <w:rsid w:val="00AB794F"/>
    <w:rsid w:val="00AC0338"/>
    <w:rsid w:val="00AC0738"/>
    <w:rsid w:val="00AC1DD0"/>
    <w:rsid w:val="00AC1F29"/>
    <w:rsid w:val="00AC3140"/>
    <w:rsid w:val="00AC3639"/>
    <w:rsid w:val="00AC3E64"/>
    <w:rsid w:val="00AC4424"/>
    <w:rsid w:val="00AC4630"/>
    <w:rsid w:val="00AC46B3"/>
    <w:rsid w:val="00AC70BA"/>
    <w:rsid w:val="00AD0294"/>
    <w:rsid w:val="00AD07B4"/>
    <w:rsid w:val="00AD2CB3"/>
    <w:rsid w:val="00AD3747"/>
    <w:rsid w:val="00AD3A90"/>
    <w:rsid w:val="00AD49B0"/>
    <w:rsid w:val="00AD6F01"/>
    <w:rsid w:val="00AE1650"/>
    <w:rsid w:val="00AE1E64"/>
    <w:rsid w:val="00AE2D56"/>
    <w:rsid w:val="00AE342A"/>
    <w:rsid w:val="00AE3AB6"/>
    <w:rsid w:val="00AE49BA"/>
    <w:rsid w:val="00AE512B"/>
    <w:rsid w:val="00AE5D76"/>
    <w:rsid w:val="00AF0B6B"/>
    <w:rsid w:val="00AF2350"/>
    <w:rsid w:val="00AF4037"/>
    <w:rsid w:val="00AF43A3"/>
    <w:rsid w:val="00AF4663"/>
    <w:rsid w:val="00B001BA"/>
    <w:rsid w:val="00B037A9"/>
    <w:rsid w:val="00B04244"/>
    <w:rsid w:val="00B074C2"/>
    <w:rsid w:val="00B115CC"/>
    <w:rsid w:val="00B116EE"/>
    <w:rsid w:val="00B127A7"/>
    <w:rsid w:val="00B12966"/>
    <w:rsid w:val="00B13E4F"/>
    <w:rsid w:val="00B14E51"/>
    <w:rsid w:val="00B15A21"/>
    <w:rsid w:val="00B1638F"/>
    <w:rsid w:val="00B163CD"/>
    <w:rsid w:val="00B17028"/>
    <w:rsid w:val="00B22C1C"/>
    <w:rsid w:val="00B24B14"/>
    <w:rsid w:val="00B25737"/>
    <w:rsid w:val="00B3023D"/>
    <w:rsid w:val="00B3124D"/>
    <w:rsid w:val="00B31A33"/>
    <w:rsid w:val="00B324B3"/>
    <w:rsid w:val="00B33269"/>
    <w:rsid w:val="00B350C9"/>
    <w:rsid w:val="00B35713"/>
    <w:rsid w:val="00B36EEC"/>
    <w:rsid w:val="00B3715C"/>
    <w:rsid w:val="00B4052C"/>
    <w:rsid w:val="00B40647"/>
    <w:rsid w:val="00B41B3C"/>
    <w:rsid w:val="00B41CB4"/>
    <w:rsid w:val="00B42F43"/>
    <w:rsid w:val="00B43058"/>
    <w:rsid w:val="00B430FE"/>
    <w:rsid w:val="00B43BAC"/>
    <w:rsid w:val="00B43C66"/>
    <w:rsid w:val="00B43D73"/>
    <w:rsid w:val="00B4644C"/>
    <w:rsid w:val="00B46551"/>
    <w:rsid w:val="00B465BB"/>
    <w:rsid w:val="00B46E99"/>
    <w:rsid w:val="00B51ADF"/>
    <w:rsid w:val="00B51DB5"/>
    <w:rsid w:val="00B52696"/>
    <w:rsid w:val="00B527A6"/>
    <w:rsid w:val="00B558C8"/>
    <w:rsid w:val="00B57F18"/>
    <w:rsid w:val="00B61445"/>
    <w:rsid w:val="00B61DDD"/>
    <w:rsid w:val="00B6402E"/>
    <w:rsid w:val="00B64DD4"/>
    <w:rsid w:val="00B64F13"/>
    <w:rsid w:val="00B64F33"/>
    <w:rsid w:val="00B6773B"/>
    <w:rsid w:val="00B70135"/>
    <w:rsid w:val="00B7165C"/>
    <w:rsid w:val="00B720F2"/>
    <w:rsid w:val="00B727AF"/>
    <w:rsid w:val="00B734D1"/>
    <w:rsid w:val="00B73DEA"/>
    <w:rsid w:val="00B76245"/>
    <w:rsid w:val="00B76408"/>
    <w:rsid w:val="00B77656"/>
    <w:rsid w:val="00B7795A"/>
    <w:rsid w:val="00B81AF3"/>
    <w:rsid w:val="00B827E4"/>
    <w:rsid w:val="00B82C6A"/>
    <w:rsid w:val="00B84839"/>
    <w:rsid w:val="00B85032"/>
    <w:rsid w:val="00B85EAE"/>
    <w:rsid w:val="00B87452"/>
    <w:rsid w:val="00B87C02"/>
    <w:rsid w:val="00B9021B"/>
    <w:rsid w:val="00B913BB"/>
    <w:rsid w:val="00B91872"/>
    <w:rsid w:val="00B921DE"/>
    <w:rsid w:val="00B94704"/>
    <w:rsid w:val="00B948B3"/>
    <w:rsid w:val="00B948D1"/>
    <w:rsid w:val="00B95505"/>
    <w:rsid w:val="00B96B8A"/>
    <w:rsid w:val="00B9731E"/>
    <w:rsid w:val="00BA00DF"/>
    <w:rsid w:val="00BA29A8"/>
    <w:rsid w:val="00BA37CC"/>
    <w:rsid w:val="00BA5432"/>
    <w:rsid w:val="00BA56A1"/>
    <w:rsid w:val="00BA5930"/>
    <w:rsid w:val="00BA6A43"/>
    <w:rsid w:val="00BA6EE9"/>
    <w:rsid w:val="00BA7DD8"/>
    <w:rsid w:val="00BB0055"/>
    <w:rsid w:val="00BB16D9"/>
    <w:rsid w:val="00BB1842"/>
    <w:rsid w:val="00BB22C3"/>
    <w:rsid w:val="00BB28EA"/>
    <w:rsid w:val="00BB333E"/>
    <w:rsid w:val="00BB35F6"/>
    <w:rsid w:val="00BB37F5"/>
    <w:rsid w:val="00BB3E4B"/>
    <w:rsid w:val="00BB4705"/>
    <w:rsid w:val="00BB5A09"/>
    <w:rsid w:val="00BB6409"/>
    <w:rsid w:val="00BB6613"/>
    <w:rsid w:val="00BB68BC"/>
    <w:rsid w:val="00BB6E8B"/>
    <w:rsid w:val="00BB76F8"/>
    <w:rsid w:val="00BC1342"/>
    <w:rsid w:val="00BC4AE9"/>
    <w:rsid w:val="00BC5BDA"/>
    <w:rsid w:val="00BC5FC3"/>
    <w:rsid w:val="00BC68A5"/>
    <w:rsid w:val="00BC724E"/>
    <w:rsid w:val="00BD12C5"/>
    <w:rsid w:val="00BD304D"/>
    <w:rsid w:val="00BD35D1"/>
    <w:rsid w:val="00BD5EEC"/>
    <w:rsid w:val="00BD61E5"/>
    <w:rsid w:val="00BD7463"/>
    <w:rsid w:val="00BD7726"/>
    <w:rsid w:val="00BD793B"/>
    <w:rsid w:val="00BD7B46"/>
    <w:rsid w:val="00BD7D3E"/>
    <w:rsid w:val="00BE23F3"/>
    <w:rsid w:val="00BE2819"/>
    <w:rsid w:val="00BE4397"/>
    <w:rsid w:val="00BE5726"/>
    <w:rsid w:val="00BE5F8F"/>
    <w:rsid w:val="00BE6290"/>
    <w:rsid w:val="00BE6718"/>
    <w:rsid w:val="00BE6953"/>
    <w:rsid w:val="00BE718B"/>
    <w:rsid w:val="00BE7F58"/>
    <w:rsid w:val="00BF16AC"/>
    <w:rsid w:val="00BF3D6B"/>
    <w:rsid w:val="00BF42AA"/>
    <w:rsid w:val="00BF5142"/>
    <w:rsid w:val="00BF63C3"/>
    <w:rsid w:val="00BF7010"/>
    <w:rsid w:val="00C01E80"/>
    <w:rsid w:val="00C0213E"/>
    <w:rsid w:val="00C03DCA"/>
    <w:rsid w:val="00C05705"/>
    <w:rsid w:val="00C06212"/>
    <w:rsid w:val="00C06B1C"/>
    <w:rsid w:val="00C06BAE"/>
    <w:rsid w:val="00C075D4"/>
    <w:rsid w:val="00C07C8A"/>
    <w:rsid w:val="00C1142C"/>
    <w:rsid w:val="00C14A4F"/>
    <w:rsid w:val="00C158C7"/>
    <w:rsid w:val="00C17004"/>
    <w:rsid w:val="00C1717C"/>
    <w:rsid w:val="00C215B0"/>
    <w:rsid w:val="00C219F2"/>
    <w:rsid w:val="00C22AF5"/>
    <w:rsid w:val="00C23509"/>
    <w:rsid w:val="00C248AC"/>
    <w:rsid w:val="00C30676"/>
    <w:rsid w:val="00C3111D"/>
    <w:rsid w:val="00C32129"/>
    <w:rsid w:val="00C32613"/>
    <w:rsid w:val="00C3501F"/>
    <w:rsid w:val="00C40AFA"/>
    <w:rsid w:val="00C40F11"/>
    <w:rsid w:val="00C41AE1"/>
    <w:rsid w:val="00C43C4E"/>
    <w:rsid w:val="00C4431E"/>
    <w:rsid w:val="00C447F4"/>
    <w:rsid w:val="00C45014"/>
    <w:rsid w:val="00C4538D"/>
    <w:rsid w:val="00C457F2"/>
    <w:rsid w:val="00C461FF"/>
    <w:rsid w:val="00C462D9"/>
    <w:rsid w:val="00C47D86"/>
    <w:rsid w:val="00C50274"/>
    <w:rsid w:val="00C50499"/>
    <w:rsid w:val="00C50AB7"/>
    <w:rsid w:val="00C51797"/>
    <w:rsid w:val="00C51D05"/>
    <w:rsid w:val="00C51D78"/>
    <w:rsid w:val="00C522D3"/>
    <w:rsid w:val="00C54145"/>
    <w:rsid w:val="00C5423E"/>
    <w:rsid w:val="00C54559"/>
    <w:rsid w:val="00C54C8F"/>
    <w:rsid w:val="00C572F8"/>
    <w:rsid w:val="00C57491"/>
    <w:rsid w:val="00C57BE6"/>
    <w:rsid w:val="00C60FB3"/>
    <w:rsid w:val="00C639BB"/>
    <w:rsid w:val="00C63BA3"/>
    <w:rsid w:val="00C63BFE"/>
    <w:rsid w:val="00C673D6"/>
    <w:rsid w:val="00C7210D"/>
    <w:rsid w:val="00C725B2"/>
    <w:rsid w:val="00C72FAB"/>
    <w:rsid w:val="00C75366"/>
    <w:rsid w:val="00C75779"/>
    <w:rsid w:val="00C7587D"/>
    <w:rsid w:val="00C81030"/>
    <w:rsid w:val="00C822AF"/>
    <w:rsid w:val="00C82789"/>
    <w:rsid w:val="00C85423"/>
    <w:rsid w:val="00C85450"/>
    <w:rsid w:val="00C8611B"/>
    <w:rsid w:val="00C90428"/>
    <w:rsid w:val="00C909CF"/>
    <w:rsid w:val="00C91206"/>
    <w:rsid w:val="00C9151D"/>
    <w:rsid w:val="00C935FC"/>
    <w:rsid w:val="00C93C57"/>
    <w:rsid w:val="00C9472A"/>
    <w:rsid w:val="00C94B7C"/>
    <w:rsid w:val="00C956CA"/>
    <w:rsid w:val="00C95C6E"/>
    <w:rsid w:val="00C95F50"/>
    <w:rsid w:val="00C96C07"/>
    <w:rsid w:val="00C97F66"/>
    <w:rsid w:val="00CA1556"/>
    <w:rsid w:val="00CA17C5"/>
    <w:rsid w:val="00CA2689"/>
    <w:rsid w:val="00CA377F"/>
    <w:rsid w:val="00CA3AE7"/>
    <w:rsid w:val="00CA5550"/>
    <w:rsid w:val="00CA638C"/>
    <w:rsid w:val="00CA7122"/>
    <w:rsid w:val="00CB1EF6"/>
    <w:rsid w:val="00CB2F74"/>
    <w:rsid w:val="00CB417E"/>
    <w:rsid w:val="00CB5435"/>
    <w:rsid w:val="00CB6709"/>
    <w:rsid w:val="00CB67EB"/>
    <w:rsid w:val="00CB7A1C"/>
    <w:rsid w:val="00CC0EFE"/>
    <w:rsid w:val="00CC1C68"/>
    <w:rsid w:val="00CC2FE0"/>
    <w:rsid w:val="00CC3239"/>
    <w:rsid w:val="00CC3BB1"/>
    <w:rsid w:val="00CC3F21"/>
    <w:rsid w:val="00CC404D"/>
    <w:rsid w:val="00CC4523"/>
    <w:rsid w:val="00CC4D56"/>
    <w:rsid w:val="00CC727D"/>
    <w:rsid w:val="00CC7528"/>
    <w:rsid w:val="00CC7B24"/>
    <w:rsid w:val="00CC7DB1"/>
    <w:rsid w:val="00CD06DD"/>
    <w:rsid w:val="00CD1A1A"/>
    <w:rsid w:val="00CD2146"/>
    <w:rsid w:val="00CD38FE"/>
    <w:rsid w:val="00CD44C5"/>
    <w:rsid w:val="00CD4663"/>
    <w:rsid w:val="00CD46AF"/>
    <w:rsid w:val="00CD4776"/>
    <w:rsid w:val="00CD4ED2"/>
    <w:rsid w:val="00CD50DE"/>
    <w:rsid w:val="00CD5562"/>
    <w:rsid w:val="00CD5B21"/>
    <w:rsid w:val="00CD671B"/>
    <w:rsid w:val="00CE1689"/>
    <w:rsid w:val="00CE2099"/>
    <w:rsid w:val="00CE3860"/>
    <w:rsid w:val="00CE3C78"/>
    <w:rsid w:val="00CE4705"/>
    <w:rsid w:val="00CE4852"/>
    <w:rsid w:val="00CE5995"/>
    <w:rsid w:val="00CE6F7E"/>
    <w:rsid w:val="00CE7158"/>
    <w:rsid w:val="00CE7345"/>
    <w:rsid w:val="00CE752A"/>
    <w:rsid w:val="00CE7CF0"/>
    <w:rsid w:val="00CF0B00"/>
    <w:rsid w:val="00CF0D11"/>
    <w:rsid w:val="00CF0DCF"/>
    <w:rsid w:val="00CF17D3"/>
    <w:rsid w:val="00CF1AF2"/>
    <w:rsid w:val="00CF2B1E"/>
    <w:rsid w:val="00CF2DE1"/>
    <w:rsid w:val="00CF364C"/>
    <w:rsid w:val="00CF39D4"/>
    <w:rsid w:val="00CF3CF1"/>
    <w:rsid w:val="00CF553E"/>
    <w:rsid w:val="00CF5DA2"/>
    <w:rsid w:val="00CF6629"/>
    <w:rsid w:val="00CF796B"/>
    <w:rsid w:val="00D008E5"/>
    <w:rsid w:val="00D03E56"/>
    <w:rsid w:val="00D04103"/>
    <w:rsid w:val="00D0475C"/>
    <w:rsid w:val="00D04CC6"/>
    <w:rsid w:val="00D0552E"/>
    <w:rsid w:val="00D070F4"/>
    <w:rsid w:val="00D07EDF"/>
    <w:rsid w:val="00D11881"/>
    <w:rsid w:val="00D1213F"/>
    <w:rsid w:val="00D127E5"/>
    <w:rsid w:val="00D15CF4"/>
    <w:rsid w:val="00D16B9A"/>
    <w:rsid w:val="00D213CB"/>
    <w:rsid w:val="00D24AA4"/>
    <w:rsid w:val="00D24D42"/>
    <w:rsid w:val="00D25488"/>
    <w:rsid w:val="00D2669E"/>
    <w:rsid w:val="00D303B9"/>
    <w:rsid w:val="00D30877"/>
    <w:rsid w:val="00D30B18"/>
    <w:rsid w:val="00D30CC8"/>
    <w:rsid w:val="00D31EBA"/>
    <w:rsid w:val="00D341FA"/>
    <w:rsid w:val="00D34435"/>
    <w:rsid w:val="00D34770"/>
    <w:rsid w:val="00D35397"/>
    <w:rsid w:val="00D408A1"/>
    <w:rsid w:val="00D40996"/>
    <w:rsid w:val="00D414D8"/>
    <w:rsid w:val="00D41541"/>
    <w:rsid w:val="00D4167C"/>
    <w:rsid w:val="00D44353"/>
    <w:rsid w:val="00D448FB"/>
    <w:rsid w:val="00D45336"/>
    <w:rsid w:val="00D45387"/>
    <w:rsid w:val="00D45A16"/>
    <w:rsid w:val="00D467E1"/>
    <w:rsid w:val="00D47BCC"/>
    <w:rsid w:val="00D47CD7"/>
    <w:rsid w:val="00D50B65"/>
    <w:rsid w:val="00D50C8B"/>
    <w:rsid w:val="00D53F08"/>
    <w:rsid w:val="00D558D7"/>
    <w:rsid w:val="00D560F7"/>
    <w:rsid w:val="00D561C9"/>
    <w:rsid w:val="00D564E6"/>
    <w:rsid w:val="00D62732"/>
    <w:rsid w:val="00D658B3"/>
    <w:rsid w:val="00D66482"/>
    <w:rsid w:val="00D66DEC"/>
    <w:rsid w:val="00D6770B"/>
    <w:rsid w:val="00D679F0"/>
    <w:rsid w:val="00D67A8C"/>
    <w:rsid w:val="00D70EDE"/>
    <w:rsid w:val="00D73BC9"/>
    <w:rsid w:val="00D748DF"/>
    <w:rsid w:val="00D773E3"/>
    <w:rsid w:val="00D774B0"/>
    <w:rsid w:val="00D77AA7"/>
    <w:rsid w:val="00D821B2"/>
    <w:rsid w:val="00D82A70"/>
    <w:rsid w:val="00D84049"/>
    <w:rsid w:val="00D85615"/>
    <w:rsid w:val="00D87DC5"/>
    <w:rsid w:val="00D9290D"/>
    <w:rsid w:val="00D92C78"/>
    <w:rsid w:val="00D92D4C"/>
    <w:rsid w:val="00D955F1"/>
    <w:rsid w:val="00D96FE0"/>
    <w:rsid w:val="00DA1459"/>
    <w:rsid w:val="00DA1704"/>
    <w:rsid w:val="00DA219B"/>
    <w:rsid w:val="00DA2762"/>
    <w:rsid w:val="00DA3363"/>
    <w:rsid w:val="00DB1C45"/>
    <w:rsid w:val="00DB1E42"/>
    <w:rsid w:val="00DB4C84"/>
    <w:rsid w:val="00DC0F5D"/>
    <w:rsid w:val="00DC112E"/>
    <w:rsid w:val="00DC1C49"/>
    <w:rsid w:val="00DC486F"/>
    <w:rsid w:val="00DC4B20"/>
    <w:rsid w:val="00DC4FC9"/>
    <w:rsid w:val="00DC53C1"/>
    <w:rsid w:val="00DC58B2"/>
    <w:rsid w:val="00DC6433"/>
    <w:rsid w:val="00DC6AA8"/>
    <w:rsid w:val="00DD2DE4"/>
    <w:rsid w:val="00DD3D53"/>
    <w:rsid w:val="00DD476E"/>
    <w:rsid w:val="00DD47EB"/>
    <w:rsid w:val="00DD5335"/>
    <w:rsid w:val="00DD6240"/>
    <w:rsid w:val="00DD760B"/>
    <w:rsid w:val="00DE0BE1"/>
    <w:rsid w:val="00DE15FE"/>
    <w:rsid w:val="00DE27C8"/>
    <w:rsid w:val="00DE28F0"/>
    <w:rsid w:val="00DE290A"/>
    <w:rsid w:val="00DE2AA4"/>
    <w:rsid w:val="00DE60C9"/>
    <w:rsid w:val="00DE6BC7"/>
    <w:rsid w:val="00DE795E"/>
    <w:rsid w:val="00DF056D"/>
    <w:rsid w:val="00DF0E97"/>
    <w:rsid w:val="00DF13F4"/>
    <w:rsid w:val="00DF1430"/>
    <w:rsid w:val="00DF428D"/>
    <w:rsid w:val="00DF42DA"/>
    <w:rsid w:val="00DF5BBE"/>
    <w:rsid w:val="00DF6CB4"/>
    <w:rsid w:val="00DF6DAE"/>
    <w:rsid w:val="00E000F4"/>
    <w:rsid w:val="00E00EB3"/>
    <w:rsid w:val="00E016B0"/>
    <w:rsid w:val="00E01903"/>
    <w:rsid w:val="00E020DF"/>
    <w:rsid w:val="00E02556"/>
    <w:rsid w:val="00E03E75"/>
    <w:rsid w:val="00E03E89"/>
    <w:rsid w:val="00E04496"/>
    <w:rsid w:val="00E04DFB"/>
    <w:rsid w:val="00E0547F"/>
    <w:rsid w:val="00E1131D"/>
    <w:rsid w:val="00E127AD"/>
    <w:rsid w:val="00E13CDC"/>
    <w:rsid w:val="00E161C5"/>
    <w:rsid w:val="00E1755A"/>
    <w:rsid w:val="00E2055E"/>
    <w:rsid w:val="00E2078E"/>
    <w:rsid w:val="00E2149A"/>
    <w:rsid w:val="00E2212F"/>
    <w:rsid w:val="00E238F9"/>
    <w:rsid w:val="00E24051"/>
    <w:rsid w:val="00E24239"/>
    <w:rsid w:val="00E25009"/>
    <w:rsid w:val="00E251D2"/>
    <w:rsid w:val="00E25DC7"/>
    <w:rsid w:val="00E25DF3"/>
    <w:rsid w:val="00E26265"/>
    <w:rsid w:val="00E26B84"/>
    <w:rsid w:val="00E270D5"/>
    <w:rsid w:val="00E27324"/>
    <w:rsid w:val="00E27659"/>
    <w:rsid w:val="00E320C3"/>
    <w:rsid w:val="00E3222B"/>
    <w:rsid w:val="00E32273"/>
    <w:rsid w:val="00E3265B"/>
    <w:rsid w:val="00E358C3"/>
    <w:rsid w:val="00E35D09"/>
    <w:rsid w:val="00E36BC9"/>
    <w:rsid w:val="00E3727A"/>
    <w:rsid w:val="00E41682"/>
    <w:rsid w:val="00E43314"/>
    <w:rsid w:val="00E4485A"/>
    <w:rsid w:val="00E44D0E"/>
    <w:rsid w:val="00E459D3"/>
    <w:rsid w:val="00E47ACE"/>
    <w:rsid w:val="00E51B27"/>
    <w:rsid w:val="00E53E60"/>
    <w:rsid w:val="00E54FE7"/>
    <w:rsid w:val="00E577BD"/>
    <w:rsid w:val="00E57971"/>
    <w:rsid w:val="00E57BC0"/>
    <w:rsid w:val="00E61731"/>
    <w:rsid w:val="00E622F8"/>
    <w:rsid w:val="00E63D3B"/>
    <w:rsid w:val="00E64698"/>
    <w:rsid w:val="00E6507D"/>
    <w:rsid w:val="00E664B1"/>
    <w:rsid w:val="00E66840"/>
    <w:rsid w:val="00E674BF"/>
    <w:rsid w:val="00E70BEC"/>
    <w:rsid w:val="00E71330"/>
    <w:rsid w:val="00E71D5C"/>
    <w:rsid w:val="00E73573"/>
    <w:rsid w:val="00E74042"/>
    <w:rsid w:val="00E74457"/>
    <w:rsid w:val="00E75EA6"/>
    <w:rsid w:val="00E76024"/>
    <w:rsid w:val="00E77AD9"/>
    <w:rsid w:val="00E80C81"/>
    <w:rsid w:val="00E80D7F"/>
    <w:rsid w:val="00E8124A"/>
    <w:rsid w:val="00E815CE"/>
    <w:rsid w:val="00E82AFE"/>
    <w:rsid w:val="00E83192"/>
    <w:rsid w:val="00E834D5"/>
    <w:rsid w:val="00E85960"/>
    <w:rsid w:val="00E87E12"/>
    <w:rsid w:val="00E90D61"/>
    <w:rsid w:val="00E943FF"/>
    <w:rsid w:val="00E96CA2"/>
    <w:rsid w:val="00E978AA"/>
    <w:rsid w:val="00EA07D3"/>
    <w:rsid w:val="00EA18AE"/>
    <w:rsid w:val="00EA33FF"/>
    <w:rsid w:val="00EA50E5"/>
    <w:rsid w:val="00EA6491"/>
    <w:rsid w:val="00EA65A2"/>
    <w:rsid w:val="00EA78BB"/>
    <w:rsid w:val="00EB0977"/>
    <w:rsid w:val="00EB13C5"/>
    <w:rsid w:val="00EB2E12"/>
    <w:rsid w:val="00EB3F7D"/>
    <w:rsid w:val="00EB490A"/>
    <w:rsid w:val="00EB49FA"/>
    <w:rsid w:val="00EB5854"/>
    <w:rsid w:val="00EB6152"/>
    <w:rsid w:val="00EB7B12"/>
    <w:rsid w:val="00EC039E"/>
    <w:rsid w:val="00EC170D"/>
    <w:rsid w:val="00EC1793"/>
    <w:rsid w:val="00EC2DB9"/>
    <w:rsid w:val="00EC349C"/>
    <w:rsid w:val="00EC4D39"/>
    <w:rsid w:val="00EC51F0"/>
    <w:rsid w:val="00EC58EF"/>
    <w:rsid w:val="00EC5E10"/>
    <w:rsid w:val="00ED0840"/>
    <w:rsid w:val="00ED1688"/>
    <w:rsid w:val="00ED2FEC"/>
    <w:rsid w:val="00ED394D"/>
    <w:rsid w:val="00ED4AF5"/>
    <w:rsid w:val="00ED582B"/>
    <w:rsid w:val="00ED6A57"/>
    <w:rsid w:val="00EE2522"/>
    <w:rsid w:val="00EE2826"/>
    <w:rsid w:val="00EE37D9"/>
    <w:rsid w:val="00EE3D0C"/>
    <w:rsid w:val="00EE4D3B"/>
    <w:rsid w:val="00EE6248"/>
    <w:rsid w:val="00EF03F0"/>
    <w:rsid w:val="00EF3493"/>
    <w:rsid w:val="00EF4BA8"/>
    <w:rsid w:val="00EF5583"/>
    <w:rsid w:val="00EF6A49"/>
    <w:rsid w:val="00EF6FD1"/>
    <w:rsid w:val="00F00271"/>
    <w:rsid w:val="00F03558"/>
    <w:rsid w:val="00F04D8C"/>
    <w:rsid w:val="00F05D85"/>
    <w:rsid w:val="00F0600A"/>
    <w:rsid w:val="00F069B4"/>
    <w:rsid w:val="00F06B95"/>
    <w:rsid w:val="00F06E88"/>
    <w:rsid w:val="00F06EBA"/>
    <w:rsid w:val="00F07288"/>
    <w:rsid w:val="00F07789"/>
    <w:rsid w:val="00F07F37"/>
    <w:rsid w:val="00F1089E"/>
    <w:rsid w:val="00F110DC"/>
    <w:rsid w:val="00F11F78"/>
    <w:rsid w:val="00F11F79"/>
    <w:rsid w:val="00F13DDE"/>
    <w:rsid w:val="00F14DC5"/>
    <w:rsid w:val="00F150EA"/>
    <w:rsid w:val="00F201A9"/>
    <w:rsid w:val="00F220EF"/>
    <w:rsid w:val="00F227FB"/>
    <w:rsid w:val="00F22E9A"/>
    <w:rsid w:val="00F22FC4"/>
    <w:rsid w:val="00F23073"/>
    <w:rsid w:val="00F2370B"/>
    <w:rsid w:val="00F2664D"/>
    <w:rsid w:val="00F26F8C"/>
    <w:rsid w:val="00F27A9D"/>
    <w:rsid w:val="00F27F8D"/>
    <w:rsid w:val="00F30418"/>
    <w:rsid w:val="00F31566"/>
    <w:rsid w:val="00F3215E"/>
    <w:rsid w:val="00F3231F"/>
    <w:rsid w:val="00F35C05"/>
    <w:rsid w:val="00F36AF3"/>
    <w:rsid w:val="00F40557"/>
    <w:rsid w:val="00F407F7"/>
    <w:rsid w:val="00F40B46"/>
    <w:rsid w:val="00F41C1E"/>
    <w:rsid w:val="00F41CC2"/>
    <w:rsid w:val="00F43751"/>
    <w:rsid w:val="00F44450"/>
    <w:rsid w:val="00F46263"/>
    <w:rsid w:val="00F47C14"/>
    <w:rsid w:val="00F511CA"/>
    <w:rsid w:val="00F514F5"/>
    <w:rsid w:val="00F51B0E"/>
    <w:rsid w:val="00F52D73"/>
    <w:rsid w:val="00F535AA"/>
    <w:rsid w:val="00F53E17"/>
    <w:rsid w:val="00F53E91"/>
    <w:rsid w:val="00F55D22"/>
    <w:rsid w:val="00F56511"/>
    <w:rsid w:val="00F568A6"/>
    <w:rsid w:val="00F57171"/>
    <w:rsid w:val="00F61C33"/>
    <w:rsid w:val="00F65834"/>
    <w:rsid w:val="00F66B6F"/>
    <w:rsid w:val="00F71EA3"/>
    <w:rsid w:val="00F74DA3"/>
    <w:rsid w:val="00F7623F"/>
    <w:rsid w:val="00F76BF2"/>
    <w:rsid w:val="00F80B31"/>
    <w:rsid w:val="00F814C2"/>
    <w:rsid w:val="00F82572"/>
    <w:rsid w:val="00F834EB"/>
    <w:rsid w:val="00F85854"/>
    <w:rsid w:val="00F85939"/>
    <w:rsid w:val="00F87239"/>
    <w:rsid w:val="00F8725B"/>
    <w:rsid w:val="00F91DFA"/>
    <w:rsid w:val="00F921E1"/>
    <w:rsid w:val="00F92FC9"/>
    <w:rsid w:val="00F93D0B"/>
    <w:rsid w:val="00F95288"/>
    <w:rsid w:val="00F96836"/>
    <w:rsid w:val="00F9689E"/>
    <w:rsid w:val="00F976BD"/>
    <w:rsid w:val="00F9791B"/>
    <w:rsid w:val="00FA0727"/>
    <w:rsid w:val="00FA313D"/>
    <w:rsid w:val="00FA40EB"/>
    <w:rsid w:val="00FA507E"/>
    <w:rsid w:val="00FA616A"/>
    <w:rsid w:val="00FA6DC2"/>
    <w:rsid w:val="00FA7BF5"/>
    <w:rsid w:val="00FB1B5D"/>
    <w:rsid w:val="00FB1DAC"/>
    <w:rsid w:val="00FB2AFC"/>
    <w:rsid w:val="00FB2B6B"/>
    <w:rsid w:val="00FB336A"/>
    <w:rsid w:val="00FB3A63"/>
    <w:rsid w:val="00FB3A9D"/>
    <w:rsid w:val="00FB578F"/>
    <w:rsid w:val="00FB6A85"/>
    <w:rsid w:val="00FB7A39"/>
    <w:rsid w:val="00FB7BB3"/>
    <w:rsid w:val="00FC0E1D"/>
    <w:rsid w:val="00FC2A16"/>
    <w:rsid w:val="00FC2B5F"/>
    <w:rsid w:val="00FC2EEA"/>
    <w:rsid w:val="00FC32BE"/>
    <w:rsid w:val="00FC53DA"/>
    <w:rsid w:val="00FD0BF4"/>
    <w:rsid w:val="00FD16A9"/>
    <w:rsid w:val="00FD1B3F"/>
    <w:rsid w:val="00FD3957"/>
    <w:rsid w:val="00FD6843"/>
    <w:rsid w:val="00FD6BF0"/>
    <w:rsid w:val="00FE13F6"/>
    <w:rsid w:val="00FE1592"/>
    <w:rsid w:val="00FE2C14"/>
    <w:rsid w:val="00FE2EC0"/>
    <w:rsid w:val="00FE3B40"/>
    <w:rsid w:val="00FE3F04"/>
    <w:rsid w:val="00FE3F26"/>
    <w:rsid w:val="00FE4758"/>
    <w:rsid w:val="00FE5170"/>
    <w:rsid w:val="00FE5A03"/>
    <w:rsid w:val="00FE6003"/>
    <w:rsid w:val="00FF004E"/>
    <w:rsid w:val="00FF062C"/>
    <w:rsid w:val="00FF0E35"/>
    <w:rsid w:val="00FF0F4A"/>
    <w:rsid w:val="00FF1649"/>
    <w:rsid w:val="00FF33F3"/>
    <w:rsid w:val="00FF4485"/>
    <w:rsid w:val="0102F645"/>
    <w:rsid w:val="0134F13C"/>
    <w:rsid w:val="015C4C3C"/>
    <w:rsid w:val="01FA7351"/>
    <w:rsid w:val="023046AB"/>
    <w:rsid w:val="036CF109"/>
    <w:rsid w:val="03C4B666"/>
    <w:rsid w:val="03D5BF67"/>
    <w:rsid w:val="04F451DB"/>
    <w:rsid w:val="051BC2A9"/>
    <w:rsid w:val="058A5D1B"/>
    <w:rsid w:val="059375DF"/>
    <w:rsid w:val="064CF3AC"/>
    <w:rsid w:val="064EF77D"/>
    <w:rsid w:val="07392EBB"/>
    <w:rsid w:val="0878F136"/>
    <w:rsid w:val="08ADC7C8"/>
    <w:rsid w:val="08C3FFD8"/>
    <w:rsid w:val="09315800"/>
    <w:rsid w:val="09AE9D93"/>
    <w:rsid w:val="0A5021C0"/>
    <w:rsid w:val="0B1B138D"/>
    <w:rsid w:val="0B3EEA01"/>
    <w:rsid w:val="0C63A685"/>
    <w:rsid w:val="0C682E79"/>
    <w:rsid w:val="0CDF1B18"/>
    <w:rsid w:val="0CF8A81C"/>
    <w:rsid w:val="0D227E70"/>
    <w:rsid w:val="0D28C024"/>
    <w:rsid w:val="0E147AFB"/>
    <w:rsid w:val="0E483713"/>
    <w:rsid w:val="0E4BF327"/>
    <w:rsid w:val="0EBB6809"/>
    <w:rsid w:val="0EE15BF7"/>
    <w:rsid w:val="10786D66"/>
    <w:rsid w:val="11975763"/>
    <w:rsid w:val="11FFDE4D"/>
    <w:rsid w:val="129EC74A"/>
    <w:rsid w:val="12B7A94C"/>
    <w:rsid w:val="134D9807"/>
    <w:rsid w:val="13A9FA4E"/>
    <w:rsid w:val="1537463A"/>
    <w:rsid w:val="1668A71C"/>
    <w:rsid w:val="169476A9"/>
    <w:rsid w:val="16A6AD9F"/>
    <w:rsid w:val="16BCEB3C"/>
    <w:rsid w:val="17C42224"/>
    <w:rsid w:val="17D15E70"/>
    <w:rsid w:val="18C44C82"/>
    <w:rsid w:val="192966D2"/>
    <w:rsid w:val="198AF74F"/>
    <w:rsid w:val="198D479A"/>
    <w:rsid w:val="19B321DF"/>
    <w:rsid w:val="1A4560EF"/>
    <w:rsid w:val="1AAA0C00"/>
    <w:rsid w:val="1B86B4D2"/>
    <w:rsid w:val="1BF1CCA6"/>
    <w:rsid w:val="1C61C64A"/>
    <w:rsid w:val="1C9BA2F3"/>
    <w:rsid w:val="1D190BA3"/>
    <w:rsid w:val="1D6E0FEE"/>
    <w:rsid w:val="1E23457E"/>
    <w:rsid w:val="1E7CEDA4"/>
    <w:rsid w:val="1F7DB7C7"/>
    <w:rsid w:val="1FEE42A4"/>
    <w:rsid w:val="1FFD526C"/>
    <w:rsid w:val="1FFE815C"/>
    <w:rsid w:val="20799E8C"/>
    <w:rsid w:val="207DA124"/>
    <w:rsid w:val="207F9DC2"/>
    <w:rsid w:val="21388009"/>
    <w:rsid w:val="2155142C"/>
    <w:rsid w:val="22144686"/>
    <w:rsid w:val="22270689"/>
    <w:rsid w:val="223BA095"/>
    <w:rsid w:val="22943AD3"/>
    <w:rsid w:val="22D1E7EA"/>
    <w:rsid w:val="230ACF39"/>
    <w:rsid w:val="24275460"/>
    <w:rsid w:val="24824C7E"/>
    <w:rsid w:val="25EA1822"/>
    <w:rsid w:val="2653D135"/>
    <w:rsid w:val="26624EA4"/>
    <w:rsid w:val="267D374F"/>
    <w:rsid w:val="26B177F4"/>
    <w:rsid w:val="26BB7B3B"/>
    <w:rsid w:val="2790B0DA"/>
    <w:rsid w:val="28233872"/>
    <w:rsid w:val="283AEA33"/>
    <w:rsid w:val="28F28449"/>
    <w:rsid w:val="29B61199"/>
    <w:rsid w:val="29F0DF7F"/>
    <w:rsid w:val="2A435B9C"/>
    <w:rsid w:val="2AEAD35D"/>
    <w:rsid w:val="2B02FBAA"/>
    <w:rsid w:val="2BB591B2"/>
    <w:rsid w:val="2C1F8D3F"/>
    <w:rsid w:val="2C23567D"/>
    <w:rsid w:val="2CCD775D"/>
    <w:rsid w:val="2CCF5FFA"/>
    <w:rsid w:val="2CDD4F62"/>
    <w:rsid w:val="2D3934A6"/>
    <w:rsid w:val="2E25D4C5"/>
    <w:rsid w:val="2EC68D20"/>
    <w:rsid w:val="2EECCC0C"/>
    <w:rsid w:val="2F3A9550"/>
    <w:rsid w:val="2F3CFB3D"/>
    <w:rsid w:val="2F455BB2"/>
    <w:rsid w:val="2F5D424B"/>
    <w:rsid w:val="2F799AD6"/>
    <w:rsid w:val="3048F3EC"/>
    <w:rsid w:val="3071C758"/>
    <w:rsid w:val="30DFBFBA"/>
    <w:rsid w:val="31075156"/>
    <w:rsid w:val="314F2F0D"/>
    <w:rsid w:val="315467A1"/>
    <w:rsid w:val="31933772"/>
    <w:rsid w:val="31EB77F2"/>
    <w:rsid w:val="32DBEFA6"/>
    <w:rsid w:val="344AF556"/>
    <w:rsid w:val="34F7D5C2"/>
    <w:rsid w:val="35473C4C"/>
    <w:rsid w:val="357D773D"/>
    <w:rsid w:val="35CA38C3"/>
    <w:rsid w:val="35DF0B02"/>
    <w:rsid w:val="35EFAE61"/>
    <w:rsid w:val="36021828"/>
    <w:rsid w:val="36B76FF1"/>
    <w:rsid w:val="36BCEB2B"/>
    <w:rsid w:val="36E67DDE"/>
    <w:rsid w:val="36FFF0CF"/>
    <w:rsid w:val="381ADAF4"/>
    <w:rsid w:val="381EBAEC"/>
    <w:rsid w:val="3859F0EC"/>
    <w:rsid w:val="386ED02C"/>
    <w:rsid w:val="38993DF8"/>
    <w:rsid w:val="38B07AB1"/>
    <w:rsid w:val="38CDEB97"/>
    <w:rsid w:val="38F751B1"/>
    <w:rsid w:val="39190CC9"/>
    <w:rsid w:val="3967587C"/>
    <w:rsid w:val="39CAA819"/>
    <w:rsid w:val="39E3CA29"/>
    <w:rsid w:val="3AC4C26E"/>
    <w:rsid w:val="3AC82FA5"/>
    <w:rsid w:val="3ACACFFF"/>
    <w:rsid w:val="3B63F00C"/>
    <w:rsid w:val="3B642915"/>
    <w:rsid w:val="3B6C2A0C"/>
    <w:rsid w:val="3BC048F0"/>
    <w:rsid w:val="3C939D84"/>
    <w:rsid w:val="3CE3B2C4"/>
    <w:rsid w:val="3CED0BA8"/>
    <w:rsid w:val="3D5998AC"/>
    <w:rsid w:val="3E151698"/>
    <w:rsid w:val="3E535FB7"/>
    <w:rsid w:val="3F2EABE6"/>
    <w:rsid w:val="40CC422D"/>
    <w:rsid w:val="4104F954"/>
    <w:rsid w:val="410558EE"/>
    <w:rsid w:val="41D597AF"/>
    <w:rsid w:val="41F696C3"/>
    <w:rsid w:val="42226555"/>
    <w:rsid w:val="44337801"/>
    <w:rsid w:val="445DCCB6"/>
    <w:rsid w:val="445F8821"/>
    <w:rsid w:val="446D368D"/>
    <w:rsid w:val="44714579"/>
    <w:rsid w:val="44E7D43D"/>
    <w:rsid w:val="45ACBEE4"/>
    <w:rsid w:val="45E20851"/>
    <w:rsid w:val="4615643B"/>
    <w:rsid w:val="46552BB2"/>
    <w:rsid w:val="46F8CAD5"/>
    <w:rsid w:val="471363F9"/>
    <w:rsid w:val="4778A119"/>
    <w:rsid w:val="478E6F77"/>
    <w:rsid w:val="47AB085B"/>
    <w:rsid w:val="484B2E61"/>
    <w:rsid w:val="485C7536"/>
    <w:rsid w:val="48858B6E"/>
    <w:rsid w:val="488C24E0"/>
    <w:rsid w:val="4896AC9C"/>
    <w:rsid w:val="4998270A"/>
    <w:rsid w:val="49C2689D"/>
    <w:rsid w:val="49DCFC58"/>
    <w:rsid w:val="4A2F6F78"/>
    <w:rsid w:val="4AAFDD34"/>
    <w:rsid w:val="4B2147C2"/>
    <w:rsid w:val="4B248899"/>
    <w:rsid w:val="4BC41C9C"/>
    <w:rsid w:val="4CCE29E7"/>
    <w:rsid w:val="4D88A2F1"/>
    <w:rsid w:val="4D96255A"/>
    <w:rsid w:val="4DF80B2A"/>
    <w:rsid w:val="4DFD163F"/>
    <w:rsid w:val="4E031FDE"/>
    <w:rsid w:val="4E0E47A4"/>
    <w:rsid w:val="4E5BAE19"/>
    <w:rsid w:val="4ECAF69E"/>
    <w:rsid w:val="4EF7E299"/>
    <w:rsid w:val="4F9E0950"/>
    <w:rsid w:val="5039D549"/>
    <w:rsid w:val="503C5933"/>
    <w:rsid w:val="50877BF9"/>
    <w:rsid w:val="508A85DF"/>
    <w:rsid w:val="51C67CEF"/>
    <w:rsid w:val="51D97AB0"/>
    <w:rsid w:val="53746A2F"/>
    <w:rsid w:val="53AB89E3"/>
    <w:rsid w:val="53BD516E"/>
    <w:rsid w:val="53CA184A"/>
    <w:rsid w:val="550B4CFA"/>
    <w:rsid w:val="551F6285"/>
    <w:rsid w:val="553C85F6"/>
    <w:rsid w:val="5556AA72"/>
    <w:rsid w:val="55FC282A"/>
    <w:rsid w:val="57A55C8F"/>
    <w:rsid w:val="57BA3C63"/>
    <w:rsid w:val="57BE2045"/>
    <w:rsid w:val="583B65D8"/>
    <w:rsid w:val="5874A3CD"/>
    <w:rsid w:val="591B52AB"/>
    <w:rsid w:val="591E4708"/>
    <w:rsid w:val="5966A28E"/>
    <w:rsid w:val="59B84047"/>
    <w:rsid w:val="59DC8876"/>
    <w:rsid w:val="5A753530"/>
    <w:rsid w:val="5AA23724"/>
    <w:rsid w:val="5AAF9B28"/>
    <w:rsid w:val="5ADE8650"/>
    <w:rsid w:val="5B210113"/>
    <w:rsid w:val="5BF4AFE0"/>
    <w:rsid w:val="5BF54AE8"/>
    <w:rsid w:val="5C654290"/>
    <w:rsid w:val="5C735FC6"/>
    <w:rsid w:val="5CCA7784"/>
    <w:rsid w:val="5CDE74E2"/>
    <w:rsid w:val="5E00BC56"/>
    <w:rsid w:val="5E2272ED"/>
    <w:rsid w:val="5E400A9E"/>
    <w:rsid w:val="5EBFB95B"/>
    <w:rsid w:val="5EEDCD4B"/>
    <w:rsid w:val="5F333810"/>
    <w:rsid w:val="5F546F9F"/>
    <w:rsid w:val="5FF2273B"/>
    <w:rsid w:val="60BE2C57"/>
    <w:rsid w:val="61BA16BC"/>
    <w:rsid w:val="635377E2"/>
    <w:rsid w:val="63D17D26"/>
    <w:rsid w:val="63DEC6E1"/>
    <w:rsid w:val="646635F5"/>
    <w:rsid w:val="663EF283"/>
    <w:rsid w:val="66F724B6"/>
    <w:rsid w:val="678BBED7"/>
    <w:rsid w:val="67A258F7"/>
    <w:rsid w:val="68CA3116"/>
    <w:rsid w:val="6A4C0534"/>
    <w:rsid w:val="6AFF5DE7"/>
    <w:rsid w:val="6B241AAC"/>
    <w:rsid w:val="6B2BD561"/>
    <w:rsid w:val="6B392C56"/>
    <w:rsid w:val="6BBAD9D3"/>
    <w:rsid w:val="6C20570A"/>
    <w:rsid w:val="6DB0D649"/>
    <w:rsid w:val="6DB15974"/>
    <w:rsid w:val="6DD545F4"/>
    <w:rsid w:val="6E372487"/>
    <w:rsid w:val="6E548D99"/>
    <w:rsid w:val="6ECE7A28"/>
    <w:rsid w:val="6ED1AE49"/>
    <w:rsid w:val="6EFB44D9"/>
    <w:rsid w:val="6F01BF82"/>
    <w:rsid w:val="6F108057"/>
    <w:rsid w:val="6F31D10D"/>
    <w:rsid w:val="6F64711B"/>
    <w:rsid w:val="6F9DCCE7"/>
    <w:rsid w:val="6FCAF393"/>
    <w:rsid w:val="6FCB8568"/>
    <w:rsid w:val="6FD6822E"/>
    <w:rsid w:val="70A0920D"/>
    <w:rsid w:val="70E498AE"/>
    <w:rsid w:val="719C7B8B"/>
    <w:rsid w:val="721F909A"/>
    <w:rsid w:val="727CFBF6"/>
    <w:rsid w:val="7298B409"/>
    <w:rsid w:val="72A3F131"/>
    <w:rsid w:val="7321594E"/>
    <w:rsid w:val="73F44F46"/>
    <w:rsid w:val="741F8AED"/>
    <w:rsid w:val="75243C3D"/>
    <w:rsid w:val="752533FC"/>
    <w:rsid w:val="75AC81E1"/>
    <w:rsid w:val="75E8D144"/>
    <w:rsid w:val="76345858"/>
    <w:rsid w:val="764E72A5"/>
    <w:rsid w:val="76AABD8B"/>
    <w:rsid w:val="7782D091"/>
    <w:rsid w:val="7845C3A3"/>
    <w:rsid w:val="78D1E728"/>
    <w:rsid w:val="78DA9364"/>
    <w:rsid w:val="78E621EF"/>
    <w:rsid w:val="798B2B57"/>
    <w:rsid w:val="7A1247D9"/>
    <w:rsid w:val="7A65A60C"/>
    <w:rsid w:val="7B624BAB"/>
    <w:rsid w:val="7B7371EB"/>
    <w:rsid w:val="7B7607AB"/>
    <w:rsid w:val="7BB67D52"/>
    <w:rsid w:val="7C06CB5D"/>
    <w:rsid w:val="7CB59167"/>
    <w:rsid w:val="7D0C8D76"/>
    <w:rsid w:val="7D20629B"/>
    <w:rsid w:val="7D26784A"/>
    <w:rsid w:val="7E10D924"/>
    <w:rsid w:val="7E218F5F"/>
    <w:rsid w:val="7E24AD47"/>
    <w:rsid w:val="7E340B86"/>
    <w:rsid w:val="7E756C08"/>
    <w:rsid w:val="7F1361DC"/>
    <w:rsid w:val="7F2F5C1A"/>
    <w:rsid w:val="7F32DCE3"/>
    <w:rsid w:val="7FC63B0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8963B35"/>
  <w15:docId w15:val="{14B7278A-9359-47DB-A97B-D9AC360F1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63018B"/>
    <w:pPr>
      <w:numPr>
        <w:numId w:val="36"/>
      </w:numPr>
      <w:spacing w:after="160" w:line="259" w:lineRule="auto"/>
      <w:contextualSpacing/>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3A2B2D"/>
    <w:pPr>
      <w:spacing w:before="180" w:after="80"/>
      <w:jc w:val="both"/>
    </w:pPr>
    <w:rPr>
      <w:rFonts w:ascii="Linux Libertine" w:eastAsia="Times New Roman" w:hAnsi="Linux Libertine" w:cs="Linux Libertine"/>
      <w:bCs/>
      <w:sz w:val="18"/>
      <w:szCs w:val="18"/>
      <w:lang w:val="en-US" w:eastAsia="en-US"/>
      <w14:ligatures w14:val="standard"/>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1D57A5"/>
    <w:pPr>
      <w:spacing w:before="280" w:after="160"/>
      <w:jc w:val="center"/>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1D57A5"/>
    <w:rPr>
      <w:rFonts w:ascii="Linux Libertine" w:eastAsiaTheme="minorHAnsi" w:hAnsi="Linux Libertine" w:cs="Linux Libertine"/>
      <w:sz w:val="24"/>
      <w:szCs w:val="22"/>
      <w:lang w:val="en-US" w:eastAsia="en-US"/>
    </w:rPr>
  </w:style>
  <w:style w:type="character" w:customStyle="1" w:styleId="BookTitle1">
    <w:name w:val="Book Title1"/>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0811AB"/>
    <w:pPr>
      <w:jc w:val="center"/>
    </w:pPr>
    <w:rPr>
      <w:color w:val="000000" w:themeColor="text1"/>
      <w:sz w:val="16"/>
      <w:szCs w:val="16"/>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1">
    <w:name w:val="TOC 11"/>
    <w:basedOn w:val="Normal"/>
    <w:qFormat/>
    <w:rsid w:val="00586A35"/>
  </w:style>
  <w:style w:type="paragraph" w:customStyle="1" w:styleId="TOC21">
    <w:name w:val="TOC 21"/>
    <w:basedOn w:val="Normal"/>
    <w:qFormat/>
    <w:rsid w:val="00586A35"/>
  </w:style>
  <w:style w:type="paragraph" w:customStyle="1" w:styleId="TOC31">
    <w:name w:val="TOC 31"/>
    <w:basedOn w:val="Normal"/>
    <w:qFormat/>
    <w:rsid w:val="00586A35"/>
  </w:style>
  <w:style w:type="paragraph" w:customStyle="1" w:styleId="TOC41">
    <w:name w:val="TOC 41"/>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C03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20">
      <w:bodyDiv w:val="1"/>
      <w:marLeft w:val="0"/>
      <w:marRight w:val="0"/>
      <w:marTop w:val="0"/>
      <w:marBottom w:val="0"/>
      <w:divBdr>
        <w:top w:val="none" w:sz="0" w:space="0" w:color="auto"/>
        <w:left w:val="none" w:sz="0" w:space="0" w:color="auto"/>
        <w:bottom w:val="none" w:sz="0" w:space="0" w:color="auto"/>
        <w:right w:val="none" w:sz="0" w:space="0" w:color="auto"/>
      </w:divBdr>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76772920">
      <w:bodyDiv w:val="1"/>
      <w:marLeft w:val="0"/>
      <w:marRight w:val="0"/>
      <w:marTop w:val="0"/>
      <w:marBottom w:val="0"/>
      <w:divBdr>
        <w:top w:val="none" w:sz="0" w:space="0" w:color="auto"/>
        <w:left w:val="none" w:sz="0" w:space="0" w:color="auto"/>
        <w:bottom w:val="none" w:sz="0" w:space="0" w:color="auto"/>
        <w:right w:val="none" w:sz="0" w:space="0" w:color="auto"/>
      </w:divBdr>
      <w:divsChild>
        <w:div w:id="1961451802">
          <w:marLeft w:val="0"/>
          <w:marRight w:val="0"/>
          <w:marTop w:val="0"/>
          <w:marBottom w:val="0"/>
          <w:divBdr>
            <w:top w:val="none" w:sz="0" w:space="0" w:color="auto"/>
            <w:left w:val="none" w:sz="0" w:space="0" w:color="auto"/>
            <w:bottom w:val="none" w:sz="0" w:space="0" w:color="auto"/>
            <w:right w:val="none" w:sz="0" w:space="0" w:color="auto"/>
          </w:divBdr>
          <w:divsChild>
            <w:div w:id="12737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forums.hardwarezone.com.sg/threads/how-long-are-u-willing-to-work-for-yr-company-without-pay.6627402/"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stanfordnlp.github.io/CoreNLP/history.html" TargetMode="External"/><Relationship Id="rId5" Type="http://schemas.openxmlformats.org/officeDocument/2006/relationships/settings" Target="settings.xml"/><Relationship Id="rId61" Type="http://schemas.openxmlformats.org/officeDocument/2006/relationships/hyperlink" Target="https://stackoverflow.com/questions/69645352/how-to-prevent-spyder-5-from-lagging-which-makes-the-editor-unusable-on-large-f" TargetMode="External"/><Relationship Id="rId1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channelnewsasia.com/business/shopify-enlists-microsoft-oracle-business-tools-app-2243621?cid=internal_mcdrecs_17102021_cna"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forums.hardwarezone.com.sg/threads/gvgt-isis-declaring-war-on-china.662738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tackoverflow.com/questions/69645364/i-have-fitting-function-organizer-problem" TargetMode="External"/><Relationship Id="rId65" Type="http://schemas.openxmlformats.org/officeDocument/2006/relationships/hyperlink" Target="https://www.channelnewsasia.com/cna-lifestyle/persistent-boy-steals-show-papal-audience-2257016"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4T13:41:23.045"/>
    </inkml:context>
    <inkml:brush xml:id="br0">
      <inkml:brushProperty name="width" value="0.05" units="cm"/>
      <inkml:brushProperty name="height" value="0.05" units="cm"/>
    </inkml:brush>
  </inkml:definitions>
  <inkml:trace contextRef="#ctx0" brushRef="#br0">0 1 24575,'0'4'0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0</TotalTime>
  <Pages>11</Pages>
  <Words>3723</Words>
  <Characters>21224</Characters>
  <Application>Microsoft Office Word</Application>
  <DocSecurity>0</DocSecurity>
  <Lines>176</Lines>
  <Paragraphs>49</Paragraphs>
  <ScaleCrop>false</ScaleCrop>
  <Company>Licence Owner</Company>
  <LinksUpToDate>false</LinksUpToDate>
  <CharactersWithSpaces>24898</CharactersWithSpaces>
  <SharedDoc>false</SharedDoc>
  <HLinks>
    <vt:vector size="42" baseType="variant">
      <vt:variant>
        <vt:i4>7798904</vt:i4>
      </vt:variant>
      <vt:variant>
        <vt:i4>138</vt:i4>
      </vt:variant>
      <vt:variant>
        <vt:i4>0</vt:i4>
      </vt:variant>
      <vt:variant>
        <vt:i4>5</vt:i4>
      </vt:variant>
      <vt:variant>
        <vt:lpwstr>https://stanfordnlp.github.io/CoreNLP/history.html</vt:lpwstr>
      </vt:variant>
      <vt:variant>
        <vt:lpwstr/>
      </vt:variant>
      <vt:variant>
        <vt:i4>8192105</vt:i4>
      </vt:variant>
      <vt:variant>
        <vt:i4>135</vt:i4>
      </vt:variant>
      <vt:variant>
        <vt:i4>0</vt:i4>
      </vt:variant>
      <vt:variant>
        <vt:i4>5</vt:i4>
      </vt:variant>
      <vt:variant>
        <vt:lpwstr>https://www.channelnewsasia.com/cna-lifestyle/persistent-boy-steals-show-papal-audience-2257016</vt:lpwstr>
      </vt:variant>
      <vt:variant>
        <vt:lpwstr/>
      </vt:variant>
      <vt:variant>
        <vt:i4>4784134</vt:i4>
      </vt:variant>
      <vt:variant>
        <vt:i4>132</vt:i4>
      </vt:variant>
      <vt:variant>
        <vt:i4>0</vt:i4>
      </vt:variant>
      <vt:variant>
        <vt:i4>5</vt:i4>
      </vt:variant>
      <vt:variant>
        <vt:lpwstr>https://www.channelnewsasia.com/business/shopify-enlists-microsoft-oracle-business-tools-app-2243621?cid=internal_mcdrecs_17102021_cna</vt:lpwstr>
      </vt:variant>
      <vt:variant>
        <vt:lpwstr>mdcrecs_s</vt:lpwstr>
      </vt:variant>
      <vt:variant>
        <vt:i4>1638464</vt:i4>
      </vt:variant>
      <vt:variant>
        <vt:i4>129</vt:i4>
      </vt:variant>
      <vt:variant>
        <vt:i4>0</vt:i4>
      </vt:variant>
      <vt:variant>
        <vt:i4>5</vt:i4>
      </vt:variant>
      <vt:variant>
        <vt:lpwstr>https://forums.hardwarezone.com.sg/threads/how-long-are-u-willing-to-work-for-yr-company-without-pay.6627402/</vt:lpwstr>
      </vt:variant>
      <vt:variant>
        <vt:lpwstr/>
      </vt:variant>
      <vt:variant>
        <vt:i4>5439571</vt:i4>
      </vt:variant>
      <vt:variant>
        <vt:i4>126</vt:i4>
      </vt:variant>
      <vt:variant>
        <vt:i4>0</vt:i4>
      </vt:variant>
      <vt:variant>
        <vt:i4>5</vt:i4>
      </vt:variant>
      <vt:variant>
        <vt:lpwstr>https://forums.hardwarezone.com.sg/threads/gvgt-isis-declaring-war-on-china.6627382/</vt:lpwstr>
      </vt:variant>
      <vt:variant>
        <vt:lpwstr/>
      </vt:variant>
      <vt:variant>
        <vt:i4>65544</vt:i4>
      </vt:variant>
      <vt:variant>
        <vt:i4>123</vt:i4>
      </vt:variant>
      <vt:variant>
        <vt:i4>0</vt:i4>
      </vt:variant>
      <vt:variant>
        <vt:i4>5</vt:i4>
      </vt:variant>
      <vt:variant>
        <vt:lpwstr>https://stackoverflow.com/questions/69645352/how-to-prevent-spyder-5-from-lagging-which-makes-the-editor-unusable-on-large-f</vt:lpwstr>
      </vt:variant>
      <vt:variant>
        <vt:lpwstr/>
      </vt:variant>
      <vt:variant>
        <vt:i4>2752564</vt:i4>
      </vt:variant>
      <vt:variant>
        <vt:i4>120</vt:i4>
      </vt:variant>
      <vt:variant>
        <vt:i4>0</vt:i4>
      </vt:variant>
      <vt:variant>
        <vt:i4>5</vt:i4>
      </vt:variant>
      <vt:variant>
        <vt:lpwstr>https://stackoverflow.com/questions/69645364/i-have-fitting-function-organizer-problem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#WONG YUNG SHEN#</cp:lastModifiedBy>
  <cp:revision>2</cp:revision>
  <cp:lastPrinted>2018-05-23T02:24:00Z</cp:lastPrinted>
  <dcterms:created xsi:type="dcterms:W3CDTF">2021-11-03T10:53:00Z</dcterms:created>
  <dcterms:modified xsi:type="dcterms:W3CDTF">2021-11-03T10:53:00Z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Version">
    <vt:lpwstr>2.1.0</vt:lpwstr>
  </property>
  <property fmtid="{D5CDD505-2E9C-101B-9397-08002B2CF9AE}" pid="5" name="Language">
    <vt:lpwstr>English</vt:lpwstr>
  </property>
</Properties>
</file>